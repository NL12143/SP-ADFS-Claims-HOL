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5E42" w:rsidRDefault="001E5E42" w:rsidP="001E5E42">
      <w:pPr>
        <w:pStyle w:val="ppChapterNumber"/>
        <w:rPr>
          <w:noProof/>
          <w:lang w:eastAsia="es-AR"/>
        </w:rPr>
      </w:pPr>
      <w:r>
        <w:rPr>
          <w:noProof/>
          <w:lang w:eastAsia="es-AR"/>
        </w:rPr>
        <w:t xml:space="preserve">Lab </w:t>
      </w:r>
      <w:r w:rsidR="00E55BFE">
        <w:rPr>
          <w:noProof/>
          <w:lang w:eastAsia="es-AR"/>
        </w:rPr>
        <w:t>4</w:t>
      </w:r>
    </w:p>
    <w:p w:rsidR="002B4100" w:rsidRPr="00717A8E" w:rsidRDefault="00E55BFE" w:rsidP="001E5E42">
      <w:pPr>
        <w:pStyle w:val="ppChapterTitle"/>
        <w:rPr>
          <w:noProof/>
          <w:lang w:eastAsia="es-AR"/>
          <w:specVanish/>
        </w:rPr>
      </w:pPr>
      <w:r>
        <w:rPr>
          <w:noProof/>
          <w:lang w:eastAsia="es-AR"/>
        </w:rPr>
        <w:t>Claims and Web Services</w:t>
      </w:r>
    </w:p>
    <w:p w:rsidR="002E4069" w:rsidRDefault="00661EC1" w:rsidP="006F6313">
      <w:pPr>
        <w:pStyle w:val="ppBodyText"/>
        <w:numPr>
          <w:ilvl w:val="0"/>
          <w:numId w:val="10"/>
        </w:numPr>
      </w:pPr>
      <w:r>
        <w:t xml:space="preserve">This lab extends the guidance in Chapter </w:t>
      </w:r>
      <w:r w:rsidR="00334405">
        <w:t>8</w:t>
      </w:r>
      <w:r>
        <w:t>, "</w:t>
      </w:r>
      <w:r w:rsidR="00334405">
        <w:rPr>
          <w:i/>
        </w:rPr>
        <w:t>Claims Enabling Web Services</w:t>
      </w:r>
      <w:r w:rsidR="006F6313">
        <w:t xml:space="preserve">" and Chapter </w:t>
      </w:r>
      <w:r w:rsidR="00334405">
        <w:t>9</w:t>
      </w:r>
      <w:r w:rsidR="006F6313">
        <w:t>, "</w:t>
      </w:r>
      <w:r w:rsidR="00334405">
        <w:rPr>
          <w:i/>
        </w:rPr>
        <w:t>Securing REST Services</w:t>
      </w:r>
      <w:r w:rsidR="006F6313">
        <w:t xml:space="preserve">" </w:t>
      </w:r>
      <w:r>
        <w:t>of the book "</w:t>
      </w:r>
      <w:r w:rsidRPr="00661EC1">
        <w:rPr>
          <w:i/>
        </w:rPr>
        <w:t>A Guide to Claims–based Identity and Access Control, 2nd Edition</w:t>
      </w:r>
      <w:r w:rsidRPr="00661EC1">
        <w:t>"</w:t>
      </w:r>
      <w:r>
        <w:t xml:space="preserve"> (</w:t>
      </w:r>
      <w:hyperlink r:id="rId11" w:history="1">
        <w:r w:rsidRPr="00661EC1">
          <w:rPr>
            <w:rStyle w:val="Hyperlink"/>
          </w:rPr>
          <w:t>http://msdn.microsoft.com/en-us/library/ff423674.aspx</w:t>
        </w:r>
      </w:hyperlink>
      <w:r>
        <w:t xml:space="preserve">). It demonstrates how you can </w:t>
      </w:r>
      <w:r w:rsidR="00CC4217">
        <w:t>create a desktop client application that uses a claims-based infrastructure to authenticate with both SOAP and REST style services</w:t>
      </w:r>
      <w:r>
        <w:t>.</w:t>
      </w:r>
      <w:r w:rsidR="00CC4217">
        <w:t xml:space="preserve"> </w:t>
      </w:r>
    </w:p>
    <w:p w:rsidR="006B2915" w:rsidRPr="002E4069" w:rsidRDefault="006B2915" w:rsidP="006F6313">
      <w:pPr>
        <w:pStyle w:val="ppBodyText"/>
        <w:numPr>
          <w:ilvl w:val="0"/>
          <w:numId w:val="10"/>
        </w:numPr>
      </w:pPr>
      <w:r>
        <w:t>Both scenarios illustrate the use of active federation: the client is responsible for accessing the claims issuers and obtaining a token that it will present to the Web service (the relying party). The active federation in these lab exercises uses the WS-Trust protocol. This differs from passive federation (using the WS-Federation protocol) where the client (the web browser) is directed through redirect messages to the claims issuers.</w:t>
      </w:r>
    </w:p>
    <w:p w:rsidR="00661EC1" w:rsidRDefault="00661EC1" w:rsidP="00661EC1">
      <w:pPr>
        <w:pStyle w:val="Heading1"/>
      </w:pPr>
      <w:r>
        <w:t>Objectives</w:t>
      </w:r>
    </w:p>
    <w:p w:rsidR="00661EC1" w:rsidRDefault="00661EC1" w:rsidP="006F6313">
      <w:pPr>
        <w:pStyle w:val="ppBodyText"/>
        <w:numPr>
          <w:ilvl w:val="0"/>
          <w:numId w:val="0"/>
        </w:numPr>
      </w:pPr>
      <w:r>
        <w:t xml:space="preserve">After working though this lab, you will understand </w:t>
      </w:r>
      <w:r w:rsidR="0077435E">
        <w:t xml:space="preserve">how </w:t>
      </w:r>
      <w:r w:rsidR="00CC4217">
        <w:t>to convert a WCF service that expects the desktop client application to send</w:t>
      </w:r>
      <w:r w:rsidR="00936DB1">
        <w:t xml:space="preserve"> a user name and password into a claims-enabled service</w:t>
      </w:r>
      <w:r w:rsidR="006F6313">
        <w:t xml:space="preserve">. </w:t>
      </w:r>
      <w:r w:rsidR="00936DB1">
        <w:t>You will also understand how to modify the client desktop client application</w:t>
      </w:r>
      <w:r w:rsidR="006B2915">
        <w:t xml:space="preserve"> to authenticate with the service using the WS-Trust protocol</w:t>
      </w:r>
      <w:r w:rsidR="00936DB1">
        <w:t xml:space="preserve">. You will see how to make the conversion for both </w:t>
      </w:r>
      <w:r w:rsidR="00E55BFE">
        <w:t>SOAP</w:t>
      </w:r>
      <w:r w:rsidR="00936DB1">
        <w:t xml:space="preserve"> and REST style service</w:t>
      </w:r>
      <w:r w:rsidR="00E55BFE">
        <w:t>s</w:t>
      </w:r>
      <w:r w:rsidR="00936DB1">
        <w:t xml:space="preserve">. </w:t>
      </w:r>
      <w:r w:rsidR="0088254D">
        <w:t xml:space="preserve">The final optional exercise in this lab shows you how to </w:t>
      </w:r>
      <w:r w:rsidR="006F6313">
        <w:t>configure</w:t>
      </w:r>
      <w:r w:rsidR="0088254D">
        <w:t xml:space="preserve"> Microsoft Active Directory Federation Services (ADFS)</w:t>
      </w:r>
      <w:r w:rsidR="00E470A1">
        <w:t xml:space="preserve"> to support </w:t>
      </w:r>
      <w:r w:rsidR="006B2915">
        <w:t>the SOAP-based, active federation scenario</w:t>
      </w:r>
      <w:r w:rsidR="0088254D">
        <w:t xml:space="preserve">. </w:t>
      </w:r>
    </w:p>
    <w:p w:rsidR="002D1827" w:rsidRPr="002D1827" w:rsidRDefault="00973D9D" w:rsidP="001E5E42">
      <w:pPr>
        <w:pStyle w:val="ppNote"/>
      </w:pPr>
      <w:r w:rsidRPr="00CB0711">
        <w:rPr>
          <w:b/>
        </w:rPr>
        <w:t>Note:</w:t>
      </w:r>
      <w:r>
        <w:t xml:space="preserve"> </w:t>
      </w:r>
      <w:r w:rsidR="00C80C54">
        <w:t>Before you start working with the</w:t>
      </w:r>
      <w:r w:rsidR="008859F3">
        <w:t xml:space="preserve">se </w:t>
      </w:r>
      <w:r w:rsidR="00E55BFE">
        <w:t>exercises,</w:t>
      </w:r>
      <w:r w:rsidR="00C80C54">
        <w:t xml:space="preserve"> ensure you have run the dependency checking utility. </w:t>
      </w:r>
      <w:r w:rsidR="002D1827">
        <w:t xml:space="preserve">You must </w:t>
      </w:r>
      <w:r w:rsidR="00C80C54">
        <w:t xml:space="preserve">also </w:t>
      </w:r>
      <w:r w:rsidR="002D1827">
        <w:t xml:space="preserve">run Visual Studio as an administrator when opening the solutions in these </w:t>
      </w:r>
      <w:r w:rsidR="008859F3">
        <w:t>exercises</w:t>
      </w:r>
      <w:r w:rsidR="002D1827">
        <w:t>. If you simply double-click the solution file</w:t>
      </w:r>
      <w:r w:rsidR="001E5E42">
        <w:t>,</w:t>
      </w:r>
      <w:r w:rsidR="002D1827">
        <w:t xml:space="preserve"> Visual Studio </w:t>
      </w:r>
      <w:r w:rsidR="001E5E42">
        <w:t>may</w:t>
      </w:r>
      <w:r w:rsidR="002D1827">
        <w:t xml:space="preserve"> fail to load the projects. See the </w:t>
      </w:r>
      <w:r w:rsidR="001E5E42">
        <w:t>"</w:t>
      </w:r>
      <w:r w:rsidR="002D1827" w:rsidRPr="001E5E42">
        <w:rPr>
          <w:i/>
        </w:rPr>
        <w:t>Introduction</w:t>
      </w:r>
      <w:r w:rsidR="001E5E42">
        <w:t>"</w:t>
      </w:r>
      <w:r w:rsidR="002D1827">
        <w:t xml:space="preserve"> document for information </w:t>
      </w:r>
      <w:r w:rsidR="00FC068A">
        <w:t>about</w:t>
      </w:r>
      <w:r w:rsidR="00C80C54">
        <w:t xml:space="preserve"> the dependency checker utility and</w:t>
      </w:r>
      <w:r w:rsidR="002D1827">
        <w:t xml:space="preserve"> how to run Visual Studio as an administrator</w:t>
      </w:r>
      <w:r w:rsidR="00C80C54">
        <w:t xml:space="preserve">. </w:t>
      </w:r>
    </w:p>
    <w:p w:rsidR="001E5E42" w:rsidRDefault="001E5E42" w:rsidP="001E5E42">
      <w:pPr>
        <w:pStyle w:val="ppBodyText"/>
        <w:numPr>
          <w:ilvl w:val="0"/>
          <w:numId w:val="0"/>
        </w:numPr>
      </w:pPr>
      <w:r>
        <w:t>This lab contains the following exercises:</w:t>
      </w:r>
    </w:p>
    <w:p w:rsidR="001E5E42" w:rsidRDefault="000F6136" w:rsidP="00DB330A">
      <w:pPr>
        <w:pStyle w:val="ppBulletList"/>
        <w:ind w:left="1037" w:hanging="360"/>
      </w:pPr>
      <w:hyperlink w:anchor="_Exercise_1:_Using" w:history="1">
        <w:r w:rsidR="001E5E42" w:rsidRPr="001E5E42">
          <w:rPr>
            <w:rStyle w:val="Hyperlink"/>
          </w:rPr>
          <w:t>Exercise 1</w:t>
        </w:r>
      </w:hyperlink>
      <w:r w:rsidR="001E5E42" w:rsidRPr="001E5E42">
        <w:t xml:space="preserve">: </w:t>
      </w:r>
      <w:r w:rsidR="00E55BFE">
        <w:rPr>
          <w:b/>
        </w:rPr>
        <w:t>Using Claims with SOAP Web Services</w:t>
      </w:r>
      <w:r w:rsidR="001E5E42">
        <w:t xml:space="preserve">. </w:t>
      </w:r>
      <w:r w:rsidR="005C20EC">
        <w:t xml:space="preserve">In this </w:t>
      </w:r>
      <w:r w:rsidR="00E55BFE">
        <w:t>exercise,</w:t>
      </w:r>
      <w:r w:rsidR="005C20EC">
        <w:t xml:space="preserve"> you will modify the </w:t>
      </w:r>
      <w:r w:rsidR="008A62D0">
        <w:t xml:space="preserve">SOAP-based </w:t>
      </w:r>
      <w:r w:rsidR="005C20EC">
        <w:t xml:space="preserve">Adatum a-Order web </w:t>
      </w:r>
      <w:r w:rsidR="00E55BFE">
        <w:t>service to use claims</w:t>
      </w:r>
      <w:r w:rsidR="005C20EC">
        <w:t>.</w:t>
      </w:r>
      <w:r w:rsidR="00E55BFE">
        <w:t xml:space="preserve"> You will also modify the desktop client application to work with the new version of the service.</w:t>
      </w:r>
    </w:p>
    <w:p w:rsidR="001E5E42" w:rsidRDefault="000F6136" w:rsidP="00DB330A">
      <w:pPr>
        <w:pStyle w:val="ppBulletList"/>
        <w:ind w:left="1037" w:hanging="360"/>
      </w:pPr>
      <w:hyperlink w:anchor="_Exercise_2:_Using" w:history="1">
        <w:r w:rsidR="001E5E42" w:rsidRPr="00D1664C">
          <w:rPr>
            <w:rStyle w:val="Hyperlink"/>
          </w:rPr>
          <w:t>Exercise 2</w:t>
        </w:r>
      </w:hyperlink>
      <w:r w:rsidR="001E5E42" w:rsidRPr="001E5E42">
        <w:t xml:space="preserve">: </w:t>
      </w:r>
      <w:r w:rsidR="008A62D0">
        <w:rPr>
          <w:b/>
        </w:rPr>
        <w:t>Using Claims with REST Web Services</w:t>
      </w:r>
      <w:r w:rsidR="001E5E42">
        <w:t>.</w:t>
      </w:r>
      <w:r w:rsidR="001E5E42" w:rsidRPr="001E5E42">
        <w:t xml:space="preserve"> </w:t>
      </w:r>
      <w:r w:rsidR="008A62D0">
        <w:t>In this exercise, you will modify the REST-based Adatum a-Order web service to use claims. You will also modify the desktop client application to work with the new version of the service</w:t>
      </w:r>
      <w:r w:rsidR="00E470A1">
        <w:t xml:space="preserve">. </w:t>
      </w:r>
      <w:r w:rsidR="00A6063E">
        <w:t xml:space="preserve"> </w:t>
      </w:r>
    </w:p>
    <w:p w:rsidR="00C755DF" w:rsidRDefault="000F6136" w:rsidP="00E470A1">
      <w:pPr>
        <w:pStyle w:val="ppBulletList"/>
        <w:ind w:left="1037" w:hanging="360"/>
      </w:pPr>
      <w:hyperlink w:anchor="_Exercise_3:_XXXXX" w:history="1">
        <w:r w:rsidR="001E5E42" w:rsidRPr="00E624B6">
          <w:rPr>
            <w:rStyle w:val="Hyperlink"/>
          </w:rPr>
          <w:t>Exercise 3</w:t>
        </w:r>
      </w:hyperlink>
      <w:r w:rsidR="001E5E42" w:rsidRPr="001E5E42">
        <w:t xml:space="preserve">: </w:t>
      </w:r>
      <w:r w:rsidR="00E470A1">
        <w:rPr>
          <w:b/>
        </w:rPr>
        <w:t>Federation with ADFS</w:t>
      </w:r>
      <w:r w:rsidR="001E5E42">
        <w:t>.</w:t>
      </w:r>
      <w:r w:rsidR="001E5E42" w:rsidRPr="001E5E42">
        <w:t xml:space="preserve"> </w:t>
      </w:r>
      <w:r w:rsidR="001D1AE5">
        <w:t>In t</w:t>
      </w:r>
      <w:r w:rsidR="001E5E42">
        <w:t>his</w:t>
      </w:r>
      <w:r w:rsidR="00E470A1">
        <w:t xml:space="preserve"> optional</w:t>
      </w:r>
      <w:r w:rsidR="001E5E42">
        <w:t xml:space="preserve"> </w:t>
      </w:r>
      <w:r w:rsidR="008A62D0">
        <w:t>exercise,</w:t>
      </w:r>
      <w:r w:rsidR="006B4321">
        <w:t xml:space="preserve"> </w:t>
      </w:r>
      <w:r w:rsidR="00B67BA7">
        <w:t>you will</w:t>
      </w:r>
      <w:r w:rsidR="00C755DF">
        <w:t xml:space="preserve"> </w:t>
      </w:r>
      <w:r w:rsidR="00E470A1">
        <w:t>replace the custom Adatum federation provider with ADFS</w:t>
      </w:r>
      <w:r w:rsidR="00E624B6">
        <w:t>.</w:t>
      </w:r>
    </w:p>
    <w:p w:rsidR="001E5E42" w:rsidRDefault="001E5E42" w:rsidP="00DB330A">
      <w:pPr>
        <w:pStyle w:val="ppListEnd"/>
      </w:pPr>
    </w:p>
    <w:p w:rsidR="00E624B6" w:rsidRDefault="00E624B6">
      <w:pPr>
        <w:spacing w:after="200"/>
        <w:rPr>
          <w:rFonts w:asciiTheme="majorHAnsi" w:eastAsiaTheme="majorEastAsia" w:hAnsiTheme="majorHAnsi" w:cstheme="majorBidi"/>
          <w:b/>
          <w:bCs/>
          <w:color w:val="365F91" w:themeColor="accent1" w:themeShade="BF"/>
          <w:sz w:val="28"/>
          <w:szCs w:val="28"/>
        </w:rPr>
      </w:pPr>
      <w:bookmarkStart w:id="0" w:name="_Toc289248965"/>
      <w:r>
        <w:br w:type="page"/>
      </w:r>
    </w:p>
    <w:p w:rsidR="0056426F" w:rsidRDefault="0056426F" w:rsidP="001E5E42">
      <w:pPr>
        <w:pStyle w:val="Heading1"/>
      </w:pPr>
      <w:bookmarkStart w:id="1" w:name="_Exercise_1:_Using"/>
      <w:bookmarkStart w:id="2" w:name="Ex01"/>
      <w:bookmarkEnd w:id="1"/>
      <w:r w:rsidRPr="005F68AE">
        <w:lastRenderedPageBreak/>
        <w:t>Exercise 1</w:t>
      </w:r>
      <w:bookmarkEnd w:id="2"/>
      <w:r w:rsidRPr="005F68AE">
        <w:t xml:space="preserve">: </w:t>
      </w:r>
      <w:bookmarkEnd w:id="0"/>
      <w:r w:rsidR="007F2758" w:rsidRPr="007F2758">
        <w:t xml:space="preserve">Using Claims with </w:t>
      </w:r>
      <w:r w:rsidR="00A95C92">
        <w:t>SOAP</w:t>
      </w:r>
      <w:r w:rsidR="007F2758" w:rsidRPr="007F2758">
        <w:t xml:space="preserve"> Web Services</w:t>
      </w:r>
    </w:p>
    <w:p w:rsidR="00E470A1" w:rsidRDefault="00E470A1" w:rsidP="00A8787B">
      <w:pPr>
        <w:pStyle w:val="ppBodyText"/>
        <w:numPr>
          <w:ilvl w:val="0"/>
          <w:numId w:val="0"/>
        </w:numPr>
      </w:pPr>
      <w:r>
        <w:t>In this exercise</w:t>
      </w:r>
      <w:r w:rsidR="00A95C92">
        <w:t>,</w:t>
      </w:r>
      <w:r>
        <w:t xml:space="preserve"> you will modify the </w:t>
      </w:r>
      <w:r w:rsidR="00A95C92">
        <w:t xml:space="preserve">SOAP-based </w:t>
      </w:r>
      <w:r>
        <w:t xml:space="preserve">Adatum a-Order web application to trust </w:t>
      </w:r>
      <w:r w:rsidR="00EE3474">
        <w:t>the Adatum</w:t>
      </w:r>
      <w:r>
        <w:t xml:space="preserve"> federation provider, and configure the Adatum federation provider to trust </w:t>
      </w:r>
      <w:r w:rsidR="006B2915">
        <w:t>the</w:t>
      </w:r>
      <w:r w:rsidR="005C20EC">
        <w:t xml:space="preserve"> </w:t>
      </w:r>
      <w:proofErr w:type="spellStart"/>
      <w:r>
        <w:t>Litware</w:t>
      </w:r>
      <w:proofErr w:type="spellEnd"/>
      <w:r>
        <w:t xml:space="preserve"> </w:t>
      </w:r>
      <w:r w:rsidR="00A95C92">
        <w:t>identity provider</w:t>
      </w:r>
      <w:r>
        <w:t>.</w:t>
      </w:r>
      <w:r w:rsidR="00A95C92">
        <w:t xml:space="preserve"> You will modify the client to use federated authentication when it connects to the Web service.</w:t>
      </w:r>
    </w:p>
    <w:p w:rsidR="00A8787B" w:rsidRDefault="00A8787B" w:rsidP="00A8787B">
      <w:pPr>
        <w:pStyle w:val="ppBodyText"/>
        <w:numPr>
          <w:ilvl w:val="0"/>
          <w:numId w:val="0"/>
        </w:numPr>
      </w:pPr>
      <w:r>
        <w:t>This exercise contains the following tasks:</w:t>
      </w:r>
    </w:p>
    <w:p w:rsidR="00A8787B" w:rsidRDefault="000F6136" w:rsidP="00DB330A">
      <w:pPr>
        <w:pStyle w:val="ppBulletList"/>
        <w:ind w:left="1037" w:hanging="360"/>
      </w:pPr>
      <w:hyperlink w:anchor="_Task_1:_Modify" w:history="1">
        <w:r w:rsidR="00A8787B" w:rsidRPr="00AE640F">
          <w:rPr>
            <w:rStyle w:val="Hyperlink"/>
          </w:rPr>
          <w:t>Task 1</w:t>
        </w:r>
      </w:hyperlink>
      <w:r w:rsidR="00A8787B">
        <w:t xml:space="preserve">: </w:t>
      </w:r>
      <w:r w:rsidR="008A62D0">
        <w:t xml:space="preserve">Modify the </w:t>
      </w:r>
      <w:r w:rsidR="006B2915">
        <w:t>WCF</w:t>
      </w:r>
      <w:r w:rsidR="008A62D0">
        <w:t xml:space="preserve"> binding configuration</w:t>
      </w:r>
      <w:r w:rsidR="009911CC">
        <w:t xml:space="preserve"> in the service</w:t>
      </w:r>
      <w:r w:rsidR="00AE640F">
        <w:t>.</w:t>
      </w:r>
    </w:p>
    <w:p w:rsidR="00A8787B" w:rsidRDefault="000F6136" w:rsidP="00DB330A">
      <w:pPr>
        <w:pStyle w:val="ppBulletList"/>
        <w:ind w:left="1037" w:hanging="360"/>
      </w:pPr>
      <w:hyperlink w:anchor="_Task_2:_Add" w:history="1">
        <w:r w:rsidR="00A8787B" w:rsidRPr="00AE640F">
          <w:rPr>
            <w:rStyle w:val="Hyperlink"/>
          </w:rPr>
          <w:t>Task 2</w:t>
        </w:r>
      </w:hyperlink>
      <w:r w:rsidR="00A8787B">
        <w:t>:</w:t>
      </w:r>
      <w:r w:rsidR="00A8787B" w:rsidRPr="00A8787B">
        <w:t xml:space="preserve"> </w:t>
      </w:r>
      <w:r w:rsidR="008A62D0">
        <w:t>Add WIF to the service</w:t>
      </w:r>
      <w:r w:rsidR="00AE640F">
        <w:t>.</w:t>
      </w:r>
    </w:p>
    <w:p w:rsidR="00A8787B" w:rsidRDefault="000F6136" w:rsidP="00DB330A">
      <w:pPr>
        <w:pStyle w:val="ppBulletList"/>
        <w:ind w:left="1037" w:hanging="360"/>
      </w:pPr>
      <w:hyperlink w:anchor="_Task_3:_Change" w:history="1">
        <w:r w:rsidR="00A8787B" w:rsidRPr="00AE640F">
          <w:rPr>
            <w:rStyle w:val="Hyperlink"/>
          </w:rPr>
          <w:t>Task 3</w:t>
        </w:r>
      </w:hyperlink>
      <w:r w:rsidR="00A8787B">
        <w:t>:</w:t>
      </w:r>
      <w:r w:rsidR="00A8787B" w:rsidRPr="00A8787B">
        <w:t xml:space="preserve"> </w:t>
      </w:r>
      <w:r w:rsidR="008A62D0">
        <w:t>Change the Authorization manger</w:t>
      </w:r>
      <w:r w:rsidR="00AE640F">
        <w:t>.</w:t>
      </w:r>
    </w:p>
    <w:p w:rsidR="00A8787B" w:rsidRDefault="000F6136" w:rsidP="00DB330A">
      <w:pPr>
        <w:pStyle w:val="ppBulletList"/>
        <w:ind w:left="1037" w:hanging="360"/>
      </w:pPr>
      <w:hyperlink w:anchor="_Task_4:_Modify" w:history="1">
        <w:r w:rsidR="00A8787B" w:rsidRPr="00AE640F">
          <w:rPr>
            <w:rStyle w:val="Hyperlink"/>
          </w:rPr>
          <w:t>Task 4</w:t>
        </w:r>
      </w:hyperlink>
      <w:r w:rsidR="00A8787B">
        <w:t>:</w:t>
      </w:r>
      <w:r w:rsidR="00A8787B" w:rsidRPr="00A8787B">
        <w:t xml:space="preserve"> </w:t>
      </w:r>
      <w:r w:rsidR="008A62D0">
        <w:t>Modify the client binding</w:t>
      </w:r>
      <w:r w:rsidR="00AE640F">
        <w:t>.</w:t>
      </w:r>
    </w:p>
    <w:p w:rsidR="008A62D0" w:rsidRDefault="000F6136" w:rsidP="00DB330A">
      <w:pPr>
        <w:pStyle w:val="ppBulletList"/>
        <w:ind w:left="1037" w:hanging="360"/>
      </w:pPr>
      <w:hyperlink w:anchor="_Task_5:_Verify" w:history="1">
        <w:r w:rsidR="008A62D0" w:rsidRPr="007F2758">
          <w:rPr>
            <w:rStyle w:val="Hyperlink"/>
          </w:rPr>
          <w:t>Task 5</w:t>
        </w:r>
      </w:hyperlink>
      <w:r w:rsidR="008A62D0">
        <w:t>: Verify the solution</w:t>
      </w:r>
    </w:p>
    <w:p w:rsidR="00A8787B" w:rsidRDefault="00A8787B" w:rsidP="00DB330A">
      <w:pPr>
        <w:pStyle w:val="ppListEnd"/>
      </w:pPr>
    </w:p>
    <w:p w:rsidR="00A8787B" w:rsidRDefault="0018725A" w:rsidP="00A8787B">
      <w:pPr>
        <w:pStyle w:val="ppBodyText"/>
        <w:numPr>
          <w:ilvl w:val="0"/>
          <w:numId w:val="0"/>
        </w:numPr>
      </w:pPr>
      <w:r>
        <w:t>You</w:t>
      </w:r>
      <w:r w:rsidR="00D1664C">
        <w:t xml:space="preserve"> should be able to complete </w:t>
      </w:r>
      <w:r>
        <w:t>this exercise</w:t>
      </w:r>
      <w:r w:rsidR="00D1664C">
        <w:t xml:space="preserve"> in approximately </w:t>
      </w:r>
      <w:r w:rsidR="00A95C92">
        <w:t>3</w:t>
      </w:r>
      <w:r>
        <w:t>0</w:t>
      </w:r>
      <w:r w:rsidR="00D1664C">
        <w:t xml:space="preserve"> minutes.</w:t>
      </w:r>
    </w:p>
    <w:p w:rsidR="00D1664C" w:rsidRDefault="00D1664C" w:rsidP="00D1664C">
      <w:pPr>
        <w:pStyle w:val="Heading2"/>
      </w:pPr>
      <w:bookmarkStart w:id="3" w:name="_Task_1:_Modify"/>
      <w:bookmarkStart w:id="4" w:name="Ex01Task01"/>
      <w:bookmarkEnd w:id="3"/>
      <w:r>
        <w:t>Task 1</w:t>
      </w:r>
      <w:bookmarkEnd w:id="4"/>
      <w:r>
        <w:t xml:space="preserve">: </w:t>
      </w:r>
      <w:r w:rsidR="008A62D0">
        <w:t xml:space="preserve">Modify the </w:t>
      </w:r>
      <w:r w:rsidR="009911CC">
        <w:t>S</w:t>
      </w:r>
      <w:r w:rsidR="008A62D0">
        <w:t xml:space="preserve">ervice </w:t>
      </w:r>
      <w:r w:rsidR="009911CC">
        <w:t>B</w:t>
      </w:r>
      <w:r w:rsidR="008A62D0">
        <w:t xml:space="preserve">inding </w:t>
      </w:r>
      <w:r w:rsidR="009911CC">
        <w:t>C</w:t>
      </w:r>
      <w:r w:rsidR="008A62D0">
        <w:t>onfiguration</w:t>
      </w:r>
      <w:r w:rsidR="009911CC">
        <w:t xml:space="preserve"> in the Service</w:t>
      </w:r>
    </w:p>
    <w:p w:rsidR="006000F3" w:rsidRDefault="006000F3" w:rsidP="006000F3">
      <w:pPr>
        <w:pStyle w:val="ppBodyText"/>
      </w:pPr>
      <w:r>
        <w:t>In this task</w:t>
      </w:r>
      <w:r w:rsidR="00DF0EAA">
        <w:t>,</w:t>
      </w:r>
      <w:r>
        <w:t xml:space="preserve"> you</w:t>
      </w:r>
      <w:r w:rsidR="00DA692A">
        <w:t xml:space="preserve"> wi</w:t>
      </w:r>
      <w:r>
        <w:t xml:space="preserve">ll </w:t>
      </w:r>
      <w:r w:rsidR="00DF0EAA">
        <w:t xml:space="preserve">first add the Adatum federation provider and </w:t>
      </w:r>
      <w:proofErr w:type="spellStart"/>
      <w:r w:rsidR="00DF0EAA">
        <w:t>Litware</w:t>
      </w:r>
      <w:proofErr w:type="spellEnd"/>
      <w:r w:rsidR="00DF0EAA">
        <w:t xml:space="preserve"> identity provider projects to the solution before modifying the binding information in the a-Order </w:t>
      </w:r>
      <w:proofErr w:type="spellStart"/>
      <w:r w:rsidR="00DF0EAA">
        <w:t>Web.config</w:t>
      </w:r>
      <w:proofErr w:type="spellEnd"/>
      <w:r w:rsidR="00DF0EAA">
        <w:t xml:space="preserve"> file.</w:t>
      </w:r>
      <w:r w:rsidR="0066557F">
        <w:t xml:space="preserve"> The modifications to the </w:t>
      </w:r>
      <w:r w:rsidR="00DE2EE3">
        <w:t xml:space="preserve">bindings in the </w:t>
      </w:r>
      <w:proofErr w:type="spellStart"/>
      <w:r w:rsidR="0066557F">
        <w:t>Web.config</w:t>
      </w:r>
      <w:proofErr w:type="spellEnd"/>
      <w:r w:rsidR="0066557F">
        <w:t xml:space="preserve"> file will</w:t>
      </w:r>
      <w:r w:rsidR="00DE2EE3">
        <w:t xml:space="preserve"> federate the a-Order Web service with the Adatum federation provider that will be responsible for authenticating users on behalf of the a-Order application.</w:t>
      </w:r>
      <w:r w:rsidR="006D37AB">
        <w:t xml:space="preserve"> In this federated scenario, the a-Order Web service will now receive a SAML token instead of a username and password. </w:t>
      </w:r>
    </w:p>
    <w:p w:rsidR="006D37AB" w:rsidRDefault="006D37AB" w:rsidP="006D37AB">
      <w:pPr>
        <w:pStyle w:val="ppNote"/>
      </w:pPr>
      <w:r>
        <w:t xml:space="preserve">The Adatum federation provider and </w:t>
      </w:r>
      <w:proofErr w:type="spellStart"/>
      <w:r>
        <w:t>Litware</w:t>
      </w:r>
      <w:proofErr w:type="spellEnd"/>
      <w:r>
        <w:t xml:space="preserve"> identity provider are simulated issuers. In a 'real' </w:t>
      </w:r>
      <w:r w:rsidR="00A95C92">
        <w:t>scenario,</w:t>
      </w:r>
      <w:r>
        <w:t xml:space="preserve"> they would already exist in these organizations.</w:t>
      </w:r>
    </w:p>
    <w:p w:rsidR="00DA692A" w:rsidRPr="0038153F" w:rsidRDefault="00DA692A" w:rsidP="00DA692A">
      <w:pPr>
        <w:pStyle w:val="ppProcedureStart"/>
      </w:pPr>
      <w:r>
        <w:t xml:space="preserve">To </w:t>
      </w:r>
      <w:r w:rsidR="008A62D0">
        <w:t>m</w:t>
      </w:r>
      <w:r w:rsidR="008A62D0" w:rsidRPr="008A62D0">
        <w:t>odify the service binding configuration</w:t>
      </w:r>
    </w:p>
    <w:p w:rsidR="00DE651F" w:rsidRDefault="00DE651F" w:rsidP="00DE651F">
      <w:pPr>
        <w:pStyle w:val="ppNumberList"/>
      </w:pPr>
      <w:r>
        <w:t xml:space="preserve">In Windows Explorer, copy the </w:t>
      </w:r>
      <w:r w:rsidRPr="00DE651F">
        <w:rPr>
          <w:b/>
        </w:rPr>
        <w:t>Adatum.FederationProvider.Lab0</w:t>
      </w:r>
      <w:r w:rsidR="00DF0EAA">
        <w:rPr>
          <w:b/>
        </w:rPr>
        <w:t>4</w:t>
      </w:r>
      <w:r w:rsidRPr="00DE651F">
        <w:rPr>
          <w:b/>
        </w:rPr>
        <w:t>.Ex01</w:t>
      </w:r>
      <w:r>
        <w:t xml:space="preserve"> folder </w:t>
      </w:r>
      <w:r w:rsidR="00DF0EAA">
        <w:t xml:space="preserve">and the </w:t>
      </w:r>
      <w:r w:rsidR="00DF0EAA" w:rsidRPr="00DF0EAA">
        <w:rPr>
          <w:b/>
        </w:rPr>
        <w:t>Litware.SimulatedIssuer.Lab04.Ex01</w:t>
      </w:r>
      <w:r w:rsidR="00DF0EAA">
        <w:t xml:space="preserve"> folder </w:t>
      </w:r>
      <w:r w:rsidR="006138F7">
        <w:rPr>
          <w:rStyle w:val="Strong"/>
          <w:b w:val="0"/>
        </w:rPr>
        <w:t xml:space="preserve">(including all of </w:t>
      </w:r>
      <w:r w:rsidR="00DF0EAA">
        <w:rPr>
          <w:rStyle w:val="Strong"/>
          <w:b w:val="0"/>
        </w:rPr>
        <w:t>their</w:t>
      </w:r>
      <w:r w:rsidR="006138F7">
        <w:rPr>
          <w:rStyle w:val="Strong"/>
          <w:b w:val="0"/>
        </w:rPr>
        <w:t xml:space="preserve"> contents) </w:t>
      </w:r>
      <w:r>
        <w:t xml:space="preserve">from the </w:t>
      </w:r>
      <w:r w:rsidRPr="00DE651F">
        <w:rPr>
          <w:b/>
        </w:rPr>
        <w:t>Lab0</w:t>
      </w:r>
      <w:r w:rsidR="00DF0EAA">
        <w:rPr>
          <w:b/>
        </w:rPr>
        <w:t>4</w:t>
      </w:r>
      <w:r w:rsidRPr="00DE651F">
        <w:rPr>
          <w:b/>
        </w:rPr>
        <w:t>-</w:t>
      </w:r>
      <w:r w:rsidR="004668C5">
        <w:rPr>
          <w:b/>
        </w:rPr>
        <w:t>A</w:t>
      </w:r>
      <w:r w:rsidR="00DF0EAA">
        <w:rPr>
          <w:b/>
        </w:rPr>
        <w:t>ctiveClient</w:t>
      </w:r>
      <w:r w:rsidRPr="00DE651F">
        <w:rPr>
          <w:b/>
        </w:rPr>
        <w:t xml:space="preserve">\Source\Ex01\Assets </w:t>
      </w:r>
      <w:r>
        <w:t xml:space="preserve">folder to the </w:t>
      </w:r>
      <w:r w:rsidRPr="00DE651F">
        <w:rPr>
          <w:b/>
        </w:rPr>
        <w:t>Lab0</w:t>
      </w:r>
      <w:r w:rsidR="00DF0EAA">
        <w:rPr>
          <w:b/>
        </w:rPr>
        <w:t>4</w:t>
      </w:r>
      <w:r w:rsidRPr="00DE651F">
        <w:rPr>
          <w:b/>
        </w:rPr>
        <w:t>-</w:t>
      </w:r>
      <w:r w:rsidR="00DF0EAA">
        <w:rPr>
          <w:b/>
        </w:rPr>
        <w:t>ActiveClient</w:t>
      </w:r>
      <w:r w:rsidRPr="00DE651F">
        <w:rPr>
          <w:b/>
        </w:rPr>
        <w:t>\Source\Ex01\Begin</w:t>
      </w:r>
      <w:r>
        <w:t xml:space="preserve"> folder. </w:t>
      </w:r>
    </w:p>
    <w:p w:rsidR="00DE651F" w:rsidRDefault="00DE651F" w:rsidP="00DE651F">
      <w:pPr>
        <w:pStyle w:val="ppNoteIndent"/>
      </w:pPr>
      <w:r>
        <w:t xml:space="preserve">The project in the </w:t>
      </w:r>
      <w:r w:rsidRPr="00DE651F">
        <w:rPr>
          <w:b/>
        </w:rPr>
        <w:t>Adatum.FederationProvider.Lab0</w:t>
      </w:r>
      <w:r w:rsidR="00DF0EAA">
        <w:rPr>
          <w:b/>
        </w:rPr>
        <w:t>4</w:t>
      </w:r>
      <w:r w:rsidRPr="00DE651F">
        <w:rPr>
          <w:b/>
        </w:rPr>
        <w:t>.Ex01</w:t>
      </w:r>
      <w:r>
        <w:t xml:space="preserve"> folder contains a sample STS that is configured to act as a federation provider</w:t>
      </w:r>
      <w:r w:rsidR="00DF0EAA">
        <w:t xml:space="preserve">, and the </w:t>
      </w:r>
      <w:r w:rsidR="00DF0EAA" w:rsidRPr="00DF0EAA">
        <w:rPr>
          <w:b/>
        </w:rPr>
        <w:t>Litware.SimulatedIssuer.Lab04.Ex01</w:t>
      </w:r>
      <w:r w:rsidR="00DF0EAA">
        <w:t xml:space="preserve"> folder contains a sample STS that is configured to act as an identity provider</w:t>
      </w:r>
      <w:r>
        <w:t xml:space="preserve"> — th</w:t>
      </w:r>
      <w:r w:rsidR="00DF0EAA">
        <w:t>ese</w:t>
      </w:r>
      <w:r>
        <w:t xml:space="preserve"> project</w:t>
      </w:r>
      <w:r w:rsidR="00DF0EAA">
        <w:t>s</w:t>
      </w:r>
      <w:r>
        <w:t xml:space="preserve"> </w:t>
      </w:r>
      <w:r w:rsidR="00DF0EAA">
        <w:t>were</w:t>
      </w:r>
      <w:r>
        <w:t xml:space="preserve"> created from the WIF </w:t>
      </w:r>
      <w:r>
        <w:rPr>
          <w:b/>
        </w:rPr>
        <w:t>WCF Security Token Service</w:t>
      </w:r>
      <w:r>
        <w:t xml:space="preserve"> project template.</w:t>
      </w:r>
    </w:p>
    <w:p w:rsidR="00DA692A" w:rsidRPr="007A72CE" w:rsidRDefault="0001423E" w:rsidP="00DB330A">
      <w:pPr>
        <w:pStyle w:val="ppNumberList"/>
      </w:pPr>
      <w:r>
        <w:t>Start Visual Studio as an administrator and o</w:t>
      </w:r>
      <w:r w:rsidR="00DA692A" w:rsidRPr="007A72CE">
        <w:t xml:space="preserve">pen the solution named </w:t>
      </w:r>
      <w:r w:rsidR="00DA692A" w:rsidRPr="00611589">
        <w:rPr>
          <w:b/>
        </w:rPr>
        <w:t>Lab0</w:t>
      </w:r>
      <w:r w:rsidR="00DF0EAA">
        <w:rPr>
          <w:b/>
        </w:rPr>
        <w:t>4</w:t>
      </w:r>
      <w:r w:rsidR="00DA692A" w:rsidRPr="00611589">
        <w:rPr>
          <w:b/>
        </w:rPr>
        <w:t>.Ex01.sln</w:t>
      </w:r>
      <w:r w:rsidR="00DA692A" w:rsidRPr="007A72CE">
        <w:t xml:space="preserve"> from the </w:t>
      </w:r>
      <w:r w:rsidR="00DA692A" w:rsidRPr="00611589">
        <w:rPr>
          <w:b/>
        </w:rPr>
        <w:t>Lab0</w:t>
      </w:r>
      <w:r w:rsidR="00DF0EAA">
        <w:rPr>
          <w:b/>
        </w:rPr>
        <w:t>4</w:t>
      </w:r>
      <w:r w:rsidR="00DA692A" w:rsidRPr="00611589">
        <w:rPr>
          <w:b/>
        </w:rPr>
        <w:t>-</w:t>
      </w:r>
      <w:r w:rsidR="00DF0EAA" w:rsidRPr="00DF0EAA">
        <w:rPr>
          <w:b/>
        </w:rPr>
        <w:t xml:space="preserve"> </w:t>
      </w:r>
      <w:proofErr w:type="spellStart"/>
      <w:r w:rsidR="00DF0EAA">
        <w:rPr>
          <w:b/>
        </w:rPr>
        <w:t>ActiveClient</w:t>
      </w:r>
      <w:proofErr w:type="spellEnd"/>
      <w:r w:rsidR="00DA692A" w:rsidRPr="00611589">
        <w:rPr>
          <w:b/>
        </w:rPr>
        <w:t xml:space="preserve">\Source\Ex01\Begin </w:t>
      </w:r>
      <w:r w:rsidR="00DA692A" w:rsidRPr="007A72CE">
        <w:t>folder.</w:t>
      </w:r>
    </w:p>
    <w:p w:rsidR="00725DB7" w:rsidRPr="00DA692A" w:rsidRDefault="00DE651F" w:rsidP="00DF0EAA">
      <w:pPr>
        <w:pStyle w:val="ppNumberList"/>
      </w:pPr>
      <w:r w:rsidRPr="004E0BAC">
        <w:rPr>
          <w:rStyle w:val="Strong"/>
          <w:b w:val="0"/>
        </w:rPr>
        <w:t xml:space="preserve">In Visual Studio Solution Explorer, right-click on the top-level </w:t>
      </w:r>
      <w:r w:rsidR="00725DB7">
        <w:rPr>
          <w:rStyle w:val="Strong"/>
        </w:rPr>
        <w:t>Lab0</w:t>
      </w:r>
      <w:r w:rsidR="00DF0EAA">
        <w:rPr>
          <w:rStyle w:val="Strong"/>
        </w:rPr>
        <w:t>4</w:t>
      </w:r>
      <w:r w:rsidRPr="007D5B71">
        <w:rPr>
          <w:rStyle w:val="Strong"/>
        </w:rPr>
        <w:t xml:space="preserve">.Ex01 </w:t>
      </w:r>
      <w:r w:rsidRPr="004E0BAC">
        <w:rPr>
          <w:rStyle w:val="Strong"/>
          <w:b w:val="0"/>
        </w:rPr>
        <w:t xml:space="preserve">solution item, point to </w:t>
      </w:r>
      <w:r w:rsidRPr="004E0BAC">
        <w:rPr>
          <w:rStyle w:val="Strong"/>
        </w:rPr>
        <w:t>Add</w:t>
      </w:r>
      <w:r w:rsidRPr="004E0BAC">
        <w:rPr>
          <w:rStyle w:val="Strong"/>
          <w:b w:val="0"/>
        </w:rPr>
        <w:t xml:space="preserve">, and click </w:t>
      </w:r>
      <w:r w:rsidRPr="006000F3">
        <w:rPr>
          <w:rStyle w:val="Strong"/>
        </w:rPr>
        <w:t>Existing Project</w:t>
      </w:r>
      <w:r w:rsidRPr="004E0BAC">
        <w:rPr>
          <w:rStyle w:val="Strong"/>
          <w:b w:val="0"/>
        </w:rPr>
        <w:t>. Navigate to the folder</w:t>
      </w:r>
      <w:r w:rsidR="00725DB7">
        <w:rPr>
          <w:rStyle w:val="Strong"/>
          <w:b w:val="0"/>
        </w:rPr>
        <w:t xml:space="preserve"> </w:t>
      </w:r>
      <w:r w:rsidR="00DF0EAA">
        <w:rPr>
          <w:rStyle w:val="Strong"/>
          <w:b w:val="0"/>
        </w:rPr>
        <w:br/>
      </w:r>
      <w:r w:rsidR="00725DB7" w:rsidRPr="00DE651F">
        <w:rPr>
          <w:b/>
        </w:rPr>
        <w:t>Lab0</w:t>
      </w:r>
      <w:r w:rsidR="00DF0EAA">
        <w:rPr>
          <w:b/>
        </w:rPr>
        <w:t>4</w:t>
      </w:r>
      <w:r w:rsidR="00725DB7" w:rsidRPr="00DE651F">
        <w:rPr>
          <w:b/>
        </w:rPr>
        <w:t>-</w:t>
      </w:r>
      <w:r w:rsidR="00DF0EAA">
        <w:rPr>
          <w:b/>
        </w:rPr>
        <w:t>ActiveClient</w:t>
      </w:r>
      <w:r w:rsidR="00725DB7" w:rsidRPr="00DE651F">
        <w:rPr>
          <w:b/>
        </w:rPr>
        <w:t>\Source\Ex01\Begin</w:t>
      </w:r>
      <w:r w:rsidR="00725DB7">
        <w:rPr>
          <w:b/>
        </w:rPr>
        <w:t>\</w:t>
      </w:r>
      <w:r w:rsidR="00725DB7" w:rsidRPr="00DE651F">
        <w:rPr>
          <w:b/>
        </w:rPr>
        <w:t>Adatum.FederationProvider.Lab0</w:t>
      </w:r>
      <w:r w:rsidR="00DF0EAA">
        <w:rPr>
          <w:b/>
        </w:rPr>
        <w:t>4</w:t>
      </w:r>
      <w:r w:rsidR="00725DB7" w:rsidRPr="00DE651F">
        <w:rPr>
          <w:b/>
        </w:rPr>
        <w:t>.Ex01</w:t>
      </w:r>
      <w:r w:rsidR="00725DB7">
        <w:rPr>
          <w:rStyle w:val="Strong"/>
          <w:b w:val="0"/>
        </w:rPr>
        <w:t>,</w:t>
      </w:r>
      <w:r w:rsidR="00725DB7" w:rsidRPr="004E0BAC">
        <w:rPr>
          <w:rStyle w:val="Strong"/>
          <w:b w:val="0"/>
        </w:rPr>
        <w:t xml:space="preserve"> select the file </w:t>
      </w:r>
      <w:r w:rsidR="00725DB7">
        <w:rPr>
          <w:rStyle w:val="Strong"/>
          <w:b w:val="0"/>
        </w:rPr>
        <w:t xml:space="preserve">named </w:t>
      </w:r>
      <w:r w:rsidR="00725DB7" w:rsidRPr="00725DB7">
        <w:rPr>
          <w:rStyle w:val="Strong"/>
        </w:rPr>
        <w:lastRenderedPageBreak/>
        <w:t>Adatum.FederationProvider.Lab0</w:t>
      </w:r>
      <w:r w:rsidR="00DF0EAA">
        <w:rPr>
          <w:rStyle w:val="Strong"/>
        </w:rPr>
        <w:t>4</w:t>
      </w:r>
      <w:r w:rsidR="00725DB7" w:rsidRPr="00725DB7">
        <w:rPr>
          <w:rStyle w:val="Strong"/>
        </w:rPr>
        <w:t>.Ex01.csproj</w:t>
      </w:r>
      <w:r w:rsidR="00725DB7">
        <w:rPr>
          <w:rStyle w:val="Strong"/>
          <w:b w:val="0"/>
        </w:rPr>
        <w:t xml:space="preserve">, and click </w:t>
      </w:r>
      <w:r w:rsidR="00725DB7" w:rsidRPr="004E0BAC">
        <w:rPr>
          <w:rStyle w:val="Strong"/>
        </w:rPr>
        <w:t>Open</w:t>
      </w:r>
      <w:r w:rsidR="00725DB7">
        <w:rPr>
          <w:rStyle w:val="Strong"/>
          <w:b w:val="0"/>
        </w:rPr>
        <w:t xml:space="preserve">. The </w:t>
      </w:r>
      <w:r w:rsidR="00725DB7" w:rsidRPr="00725DB7">
        <w:rPr>
          <w:rStyle w:val="Strong"/>
        </w:rPr>
        <w:t>Adatum.FederationProvider.Lab</w:t>
      </w:r>
      <w:r w:rsidR="00DF0EAA">
        <w:rPr>
          <w:rStyle w:val="Strong"/>
        </w:rPr>
        <w:t>4</w:t>
      </w:r>
      <w:r w:rsidR="00725DB7" w:rsidRPr="00725DB7">
        <w:rPr>
          <w:rStyle w:val="Strong"/>
        </w:rPr>
        <w:t>.Ex01</w:t>
      </w:r>
      <w:r w:rsidR="00725DB7">
        <w:rPr>
          <w:rStyle w:val="Strong"/>
        </w:rPr>
        <w:t xml:space="preserve"> </w:t>
      </w:r>
      <w:r w:rsidR="00725DB7">
        <w:t>project now appears in Solution Explorer</w:t>
      </w:r>
      <w:r w:rsidR="00DA692A">
        <w:t>.</w:t>
      </w:r>
      <w:r w:rsidR="00573FAF" w:rsidRPr="00DF0EAA">
        <w:rPr>
          <w:noProof/>
          <w:lang w:val="en-GB" w:eastAsia="en-GB" w:bidi="ar-SA"/>
        </w:rPr>
        <w:t xml:space="preserve"> </w:t>
      </w:r>
    </w:p>
    <w:p w:rsidR="00DF0EAA" w:rsidRDefault="00DF0EAA" w:rsidP="00DF0EAA">
      <w:pPr>
        <w:pStyle w:val="ppNumberList"/>
      </w:pPr>
      <w:r w:rsidRPr="004E0BAC">
        <w:rPr>
          <w:rStyle w:val="Strong"/>
          <w:b w:val="0"/>
        </w:rPr>
        <w:t xml:space="preserve">In Visual Studio Solution Explorer, right-click on the top-level </w:t>
      </w:r>
      <w:r>
        <w:rPr>
          <w:rStyle w:val="Strong"/>
        </w:rPr>
        <w:t>Lab04</w:t>
      </w:r>
      <w:r w:rsidRPr="007D5B71">
        <w:rPr>
          <w:rStyle w:val="Strong"/>
        </w:rPr>
        <w:t xml:space="preserve">.Ex01 </w:t>
      </w:r>
      <w:r w:rsidRPr="004E0BAC">
        <w:rPr>
          <w:rStyle w:val="Strong"/>
          <w:b w:val="0"/>
        </w:rPr>
        <w:t xml:space="preserve">solution item, point to </w:t>
      </w:r>
      <w:r w:rsidRPr="004E0BAC">
        <w:rPr>
          <w:rStyle w:val="Strong"/>
        </w:rPr>
        <w:t>Add</w:t>
      </w:r>
      <w:r w:rsidRPr="004E0BAC">
        <w:rPr>
          <w:rStyle w:val="Strong"/>
          <w:b w:val="0"/>
        </w:rPr>
        <w:t xml:space="preserve">, and click </w:t>
      </w:r>
      <w:r w:rsidRPr="006000F3">
        <w:rPr>
          <w:rStyle w:val="Strong"/>
        </w:rPr>
        <w:t>Existing Project</w:t>
      </w:r>
      <w:r w:rsidRPr="004E0BAC">
        <w:rPr>
          <w:rStyle w:val="Strong"/>
          <w:b w:val="0"/>
        </w:rPr>
        <w:t>. Navigate to the folder</w:t>
      </w:r>
      <w:r>
        <w:rPr>
          <w:rStyle w:val="Strong"/>
          <w:b w:val="0"/>
        </w:rPr>
        <w:t xml:space="preserve"> </w:t>
      </w:r>
      <w:r>
        <w:rPr>
          <w:rStyle w:val="Strong"/>
          <w:b w:val="0"/>
        </w:rPr>
        <w:br/>
      </w:r>
      <w:r w:rsidRPr="00DE651F">
        <w:rPr>
          <w:b/>
        </w:rPr>
        <w:t>Lab0</w:t>
      </w:r>
      <w:r>
        <w:rPr>
          <w:b/>
        </w:rPr>
        <w:t>4</w:t>
      </w:r>
      <w:r w:rsidRPr="00DE651F">
        <w:rPr>
          <w:b/>
        </w:rPr>
        <w:t>-</w:t>
      </w:r>
      <w:r>
        <w:rPr>
          <w:b/>
        </w:rPr>
        <w:t>ActiveClient</w:t>
      </w:r>
      <w:r w:rsidRPr="00DE651F">
        <w:rPr>
          <w:b/>
        </w:rPr>
        <w:t>\Source\Ex01\Begin</w:t>
      </w:r>
      <w:r>
        <w:rPr>
          <w:b/>
        </w:rPr>
        <w:t>\</w:t>
      </w:r>
      <w:r w:rsidRPr="00DF0EAA">
        <w:rPr>
          <w:b/>
        </w:rPr>
        <w:t>Litware.SimulatedIssuer.Lab04.Ex01</w:t>
      </w:r>
      <w:r>
        <w:rPr>
          <w:rStyle w:val="Strong"/>
          <w:b w:val="0"/>
        </w:rPr>
        <w:t>,</w:t>
      </w:r>
      <w:r w:rsidRPr="004E0BAC">
        <w:rPr>
          <w:rStyle w:val="Strong"/>
          <w:b w:val="0"/>
        </w:rPr>
        <w:t xml:space="preserve"> select the file </w:t>
      </w:r>
      <w:r>
        <w:rPr>
          <w:rStyle w:val="Strong"/>
          <w:b w:val="0"/>
        </w:rPr>
        <w:t xml:space="preserve">named </w:t>
      </w:r>
      <w:r w:rsidR="000F5678" w:rsidRPr="00DF0EAA">
        <w:rPr>
          <w:b/>
        </w:rPr>
        <w:t>Litware.SimulatedIssuer.Lab04.Ex01</w:t>
      </w:r>
      <w:r w:rsidRPr="00725DB7">
        <w:rPr>
          <w:rStyle w:val="Strong"/>
        </w:rPr>
        <w:t>.csproj</w:t>
      </w:r>
      <w:r>
        <w:rPr>
          <w:rStyle w:val="Strong"/>
          <w:b w:val="0"/>
        </w:rPr>
        <w:t xml:space="preserve">, and click </w:t>
      </w:r>
      <w:r w:rsidRPr="004E0BAC">
        <w:rPr>
          <w:rStyle w:val="Strong"/>
        </w:rPr>
        <w:t>Open</w:t>
      </w:r>
      <w:r>
        <w:rPr>
          <w:rStyle w:val="Strong"/>
          <w:b w:val="0"/>
        </w:rPr>
        <w:t xml:space="preserve">. The </w:t>
      </w:r>
      <w:r w:rsidR="000F5678" w:rsidRPr="00DF0EAA">
        <w:rPr>
          <w:b/>
        </w:rPr>
        <w:t>Litware.SimulatedIssuer.Lab04.Ex01</w:t>
      </w:r>
      <w:r w:rsidR="000F5678">
        <w:rPr>
          <w:b/>
        </w:rPr>
        <w:t xml:space="preserve"> </w:t>
      </w:r>
      <w:r>
        <w:t>project now appears in Solution Explorer.</w:t>
      </w:r>
    </w:p>
    <w:p w:rsidR="000F5678" w:rsidRPr="000F5678" w:rsidRDefault="000F5678" w:rsidP="00DF0EAA">
      <w:pPr>
        <w:pStyle w:val="ppFigureIndent"/>
      </w:pPr>
      <w:r>
        <w:rPr>
          <w:noProof/>
          <w:lang w:val="en-GB" w:eastAsia="en-GB" w:bidi="ar-SA"/>
        </w:rPr>
        <w:drawing>
          <wp:inline distT="0" distB="0" distL="0" distR="0" wp14:anchorId="2A749F1F" wp14:editId="57093968">
            <wp:extent cx="3038095" cy="40666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038095" cy="4066666"/>
                    </a:xfrm>
                    <a:prstGeom prst="rect">
                      <a:avLst/>
                    </a:prstGeom>
                  </pic:spPr>
                </pic:pic>
              </a:graphicData>
            </a:graphic>
          </wp:inline>
        </w:drawing>
      </w:r>
    </w:p>
    <w:p w:rsidR="00DF0EAA" w:rsidRDefault="000F5678" w:rsidP="000F5678">
      <w:pPr>
        <w:pStyle w:val="ppNumberList"/>
      </w:pPr>
      <w:r>
        <w:t xml:space="preserve">In Visual Studio, open the file </w:t>
      </w:r>
      <w:proofErr w:type="spellStart"/>
      <w:r>
        <w:rPr>
          <w:b/>
        </w:rPr>
        <w:t>Web.config</w:t>
      </w:r>
      <w:proofErr w:type="spellEnd"/>
      <w:r>
        <w:t xml:space="preserve"> from the </w:t>
      </w:r>
      <w:r w:rsidR="006D37AB">
        <w:rPr>
          <w:b/>
        </w:rPr>
        <w:t>a-Order</w:t>
      </w:r>
      <w:r w:rsidRPr="00725DB7">
        <w:rPr>
          <w:b/>
        </w:rPr>
        <w:t>.</w:t>
      </w:r>
      <w:r>
        <w:rPr>
          <w:b/>
        </w:rPr>
        <w:t>OrderTracking.Services</w:t>
      </w:r>
      <w:r w:rsidRPr="00725DB7">
        <w:rPr>
          <w:b/>
        </w:rPr>
        <w:t>.Lab0</w:t>
      </w:r>
      <w:r>
        <w:rPr>
          <w:b/>
        </w:rPr>
        <w:t>4</w:t>
      </w:r>
      <w:r w:rsidRPr="00725DB7">
        <w:rPr>
          <w:b/>
        </w:rPr>
        <w:t>.Ex01</w:t>
      </w:r>
      <w:r>
        <w:rPr>
          <w:b/>
        </w:rPr>
        <w:t xml:space="preserve"> </w:t>
      </w:r>
      <w:r>
        <w:t>project into the code editor window.</w:t>
      </w:r>
    </w:p>
    <w:p w:rsidR="000F5678" w:rsidRDefault="000F5678" w:rsidP="000F5678">
      <w:pPr>
        <w:pStyle w:val="ppNumberList"/>
      </w:pPr>
      <w:r>
        <w:t xml:space="preserve">As shown in the highlights in the following snippet, </w:t>
      </w:r>
      <w:r w:rsidR="006D265C">
        <w:t xml:space="preserve">replace the existing </w:t>
      </w:r>
      <w:proofErr w:type="spellStart"/>
      <w:r w:rsidR="006D265C" w:rsidRPr="006D265C">
        <w:rPr>
          <w:b/>
          <w:bCs/>
        </w:rPr>
        <w:t>wsHttpBinding</w:t>
      </w:r>
      <w:proofErr w:type="spellEnd"/>
      <w:r w:rsidR="006D265C">
        <w:t xml:space="preserve"> endpoint and</w:t>
      </w:r>
      <w:r>
        <w:t xml:space="preserve"> bindings to </w:t>
      </w:r>
      <w:r w:rsidR="00B60BDB">
        <w:t>federate with</w:t>
      </w:r>
      <w:r>
        <w:t xml:space="preserve"> the Adatum federation provider.</w:t>
      </w:r>
      <w:r w:rsidR="00B60BDB">
        <w:t xml:space="preserve"> This will enable users to authenticate with the service by providing a SAML token issued by the Adatum issuer.</w:t>
      </w:r>
    </w:p>
    <w:p w:rsidR="000F5678" w:rsidRDefault="00856974" w:rsidP="000F5678">
      <w:pPr>
        <w:pStyle w:val="ppCodeLanguageIndent"/>
      </w:pPr>
      <w:r>
        <w:t>XML</w:t>
      </w:r>
    </w:p>
    <w:p w:rsidR="000F5678" w:rsidRDefault="000F5678" w:rsidP="000F5678">
      <w:pPr>
        <w:pStyle w:val="ppCodeIndent"/>
      </w:pPr>
      <w:r>
        <w:t>&lt;services&gt;</w:t>
      </w:r>
    </w:p>
    <w:p w:rsidR="000F5678" w:rsidRDefault="000F5678" w:rsidP="000F5678">
      <w:pPr>
        <w:pStyle w:val="ppCodeIndent"/>
      </w:pPr>
      <w:r>
        <w:t xml:space="preserve">  &lt;service name="</w:t>
      </w:r>
      <w:proofErr w:type="spellStart"/>
      <w:r>
        <w:t>AOrder.OrderTracking.Services.OrderTrackingService</w:t>
      </w:r>
      <w:proofErr w:type="spellEnd"/>
      <w:r>
        <w:t xml:space="preserve">" </w:t>
      </w:r>
    </w:p>
    <w:p w:rsidR="000F5678" w:rsidRDefault="000F5678" w:rsidP="000F5678">
      <w:pPr>
        <w:pStyle w:val="ppCodeIndent"/>
      </w:pPr>
      <w:r>
        <w:t xml:space="preserve">    </w:t>
      </w:r>
      <w:proofErr w:type="spellStart"/>
      <w:r>
        <w:t>behaviorConfiguration</w:t>
      </w:r>
      <w:proofErr w:type="spellEnd"/>
      <w:r>
        <w:t>="</w:t>
      </w:r>
      <w:proofErr w:type="spellStart"/>
      <w:r>
        <w:t>serviceBehavior</w:t>
      </w:r>
      <w:proofErr w:type="spellEnd"/>
      <w:r>
        <w:t>"&gt;</w:t>
      </w:r>
    </w:p>
    <w:p w:rsidR="000F5678" w:rsidRPr="006D265C" w:rsidRDefault="000F5678" w:rsidP="000F5678">
      <w:pPr>
        <w:pStyle w:val="ppCodeIndent"/>
        <w:rPr>
          <w:b/>
        </w:rPr>
      </w:pPr>
      <w:r w:rsidRPr="006D265C">
        <w:rPr>
          <w:b/>
        </w:rPr>
        <w:t xml:space="preserve">    </w:t>
      </w:r>
      <w:r w:rsidRPr="006D265C">
        <w:rPr>
          <w:b/>
          <w:highlight w:val="yellow"/>
        </w:rPr>
        <w:t>&lt;endpoint address="" binding="ws2007FederationHttpBinding"</w:t>
      </w:r>
      <w:r w:rsidRPr="006D265C">
        <w:rPr>
          <w:b/>
        </w:rPr>
        <w:t xml:space="preserve"> </w:t>
      </w:r>
    </w:p>
    <w:p w:rsidR="000F5678" w:rsidRPr="006D265C" w:rsidRDefault="000F5678" w:rsidP="000F5678">
      <w:pPr>
        <w:pStyle w:val="ppCodeIndent"/>
        <w:rPr>
          <w:b/>
        </w:rPr>
      </w:pPr>
      <w:r w:rsidRPr="006D265C">
        <w:rPr>
          <w:b/>
        </w:rPr>
        <w:t xml:space="preserve">      </w:t>
      </w:r>
      <w:r w:rsidRPr="006D265C">
        <w:rPr>
          <w:b/>
          <w:highlight w:val="yellow"/>
        </w:rPr>
        <w:t>bindingConfiguration="WS2007FederationHttpBinding_IOrderTrackingService"</w:t>
      </w:r>
      <w:r w:rsidRPr="006D265C">
        <w:rPr>
          <w:b/>
        </w:rPr>
        <w:t xml:space="preserve"> </w:t>
      </w:r>
    </w:p>
    <w:p w:rsidR="000F5678" w:rsidRDefault="000F5678" w:rsidP="000F5678">
      <w:pPr>
        <w:pStyle w:val="ppCodeIndent"/>
      </w:pPr>
      <w:r>
        <w:t xml:space="preserve">      contract="</w:t>
      </w:r>
      <w:proofErr w:type="spellStart"/>
      <w:r>
        <w:t>AOrder.OrderTracking.Contracts.IOrderTrackingService</w:t>
      </w:r>
      <w:proofErr w:type="spellEnd"/>
      <w:r>
        <w:t>" /&gt;</w:t>
      </w:r>
    </w:p>
    <w:p w:rsidR="000F5678" w:rsidRDefault="000F5678" w:rsidP="000F5678">
      <w:pPr>
        <w:pStyle w:val="ppCodeIndent"/>
      </w:pPr>
      <w:r>
        <w:lastRenderedPageBreak/>
        <w:t xml:space="preserve">    &lt;endpoint address="</w:t>
      </w:r>
      <w:proofErr w:type="spellStart"/>
      <w:r>
        <w:t>mex</w:t>
      </w:r>
      <w:proofErr w:type="spellEnd"/>
      <w:r>
        <w:t>" binding="</w:t>
      </w:r>
      <w:proofErr w:type="spellStart"/>
      <w:r>
        <w:t>mexHttpBinding</w:t>
      </w:r>
      <w:proofErr w:type="spellEnd"/>
      <w:r>
        <w:t>" contract="</w:t>
      </w:r>
      <w:proofErr w:type="spellStart"/>
      <w:r>
        <w:t>IMetadataExchange</w:t>
      </w:r>
      <w:proofErr w:type="spellEnd"/>
      <w:r>
        <w:t>" /&gt;</w:t>
      </w:r>
    </w:p>
    <w:p w:rsidR="000F5678" w:rsidRDefault="006D265C" w:rsidP="000F5678">
      <w:pPr>
        <w:pStyle w:val="ppCodeIndent"/>
      </w:pPr>
      <w:r>
        <w:t xml:space="preserve">  </w:t>
      </w:r>
      <w:r w:rsidR="000F5678">
        <w:t>&lt;/service&gt;</w:t>
      </w:r>
    </w:p>
    <w:p w:rsidR="000F5678" w:rsidRDefault="000F5678" w:rsidP="000F5678">
      <w:pPr>
        <w:pStyle w:val="ppCodeIndent"/>
      </w:pPr>
      <w:r>
        <w:t>&lt;/services&gt;</w:t>
      </w:r>
    </w:p>
    <w:p w:rsidR="000F5678" w:rsidRDefault="000F5678" w:rsidP="000F5678">
      <w:pPr>
        <w:pStyle w:val="ppCodeIndent"/>
      </w:pPr>
      <w:r>
        <w:t>&lt;bindings&gt;</w:t>
      </w:r>
    </w:p>
    <w:p w:rsidR="000F5678" w:rsidRPr="006D265C" w:rsidRDefault="000F5678" w:rsidP="000F5678">
      <w:pPr>
        <w:pStyle w:val="ppCodeIndent"/>
        <w:rPr>
          <w:b/>
        </w:rPr>
      </w:pPr>
      <w:r w:rsidRPr="006D265C">
        <w:rPr>
          <w:b/>
        </w:rPr>
        <w:t xml:space="preserve">  </w:t>
      </w:r>
      <w:r w:rsidRPr="006D265C">
        <w:rPr>
          <w:b/>
          <w:highlight w:val="yellow"/>
        </w:rPr>
        <w:t>&lt;ws2007FederationHttpBinding&gt;</w:t>
      </w:r>
    </w:p>
    <w:p w:rsidR="000F5678" w:rsidRPr="006D265C" w:rsidRDefault="000F5678" w:rsidP="000F5678">
      <w:pPr>
        <w:pStyle w:val="ppCodeIndent"/>
        <w:rPr>
          <w:b/>
        </w:rPr>
      </w:pPr>
      <w:r w:rsidRPr="006D265C">
        <w:rPr>
          <w:b/>
        </w:rPr>
        <w:t xml:space="preserve">    </w:t>
      </w:r>
      <w:r w:rsidRPr="006D265C">
        <w:rPr>
          <w:b/>
          <w:highlight w:val="yellow"/>
        </w:rPr>
        <w:t>&lt;binding name="WS2007FederationHttpBinding_IOrderTrackingService"&gt;</w:t>
      </w:r>
    </w:p>
    <w:p w:rsidR="000F5678" w:rsidRPr="006D265C" w:rsidRDefault="000F5678" w:rsidP="00B60BDB">
      <w:pPr>
        <w:pStyle w:val="ppCodeIndent"/>
        <w:rPr>
          <w:b/>
        </w:rPr>
      </w:pPr>
      <w:r w:rsidRPr="006D265C">
        <w:rPr>
          <w:b/>
        </w:rPr>
        <w:t xml:space="preserve">      </w:t>
      </w:r>
      <w:r w:rsidRPr="006D265C">
        <w:rPr>
          <w:b/>
          <w:highlight w:val="yellow"/>
        </w:rPr>
        <w:t>&lt;security mode="</w:t>
      </w:r>
      <w:proofErr w:type="spellStart"/>
      <w:r w:rsidR="00B60BDB" w:rsidRPr="00B60BDB">
        <w:rPr>
          <w:b/>
        </w:rPr>
        <w:t>TransportWithMessageCredential</w:t>
      </w:r>
      <w:proofErr w:type="spellEnd"/>
      <w:r w:rsidRPr="006D265C">
        <w:rPr>
          <w:b/>
          <w:highlight w:val="yellow"/>
        </w:rPr>
        <w:t>"&gt;</w:t>
      </w:r>
    </w:p>
    <w:p w:rsidR="000F5678" w:rsidRPr="006D265C" w:rsidRDefault="000F5678" w:rsidP="000F5678">
      <w:pPr>
        <w:pStyle w:val="ppCodeIndent"/>
        <w:rPr>
          <w:b/>
        </w:rPr>
      </w:pPr>
      <w:r w:rsidRPr="006D265C">
        <w:rPr>
          <w:b/>
        </w:rPr>
        <w:t xml:space="preserve">        </w:t>
      </w:r>
      <w:r w:rsidRPr="006D265C">
        <w:rPr>
          <w:b/>
          <w:highlight w:val="yellow"/>
        </w:rPr>
        <w:t>&lt;message&gt;</w:t>
      </w:r>
    </w:p>
    <w:p w:rsidR="006D265C" w:rsidRPr="006D265C" w:rsidRDefault="000F5678" w:rsidP="000F5678">
      <w:pPr>
        <w:pStyle w:val="ppCodeIndent"/>
        <w:rPr>
          <w:b/>
        </w:rPr>
      </w:pPr>
      <w:r w:rsidRPr="006D265C">
        <w:rPr>
          <w:b/>
        </w:rPr>
        <w:t xml:space="preserve">          </w:t>
      </w:r>
      <w:r w:rsidRPr="006D265C">
        <w:rPr>
          <w:b/>
          <w:highlight w:val="yellow"/>
        </w:rPr>
        <w:t>&lt;issuer</w:t>
      </w:r>
      <w:r w:rsidRPr="006D265C">
        <w:rPr>
          <w:b/>
        </w:rPr>
        <w:t xml:space="preserve"> </w:t>
      </w:r>
    </w:p>
    <w:p w:rsidR="006D265C" w:rsidRPr="006D265C" w:rsidRDefault="006D265C" w:rsidP="000F5678">
      <w:pPr>
        <w:pStyle w:val="ppCodeIndent"/>
        <w:rPr>
          <w:b/>
        </w:rPr>
      </w:pPr>
      <w:r w:rsidRPr="006D265C">
        <w:rPr>
          <w:b/>
        </w:rPr>
        <w:t xml:space="preserve">          </w:t>
      </w:r>
      <w:r w:rsidR="000F5678" w:rsidRPr="006D265C">
        <w:rPr>
          <w:b/>
          <w:highlight w:val="yellow"/>
        </w:rPr>
        <w:t>address="https://localhost/Adatum.FederationProvider.Lab04.Ex03/Issuer.svc"</w:t>
      </w:r>
      <w:r w:rsidR="000F5678" w:rsidRPr="006D265C">
        <w:rPr>
          <w:b/>
        </w:rPr>
        <w:t xml:space="preserve"> </w:t>
      </w:r>
    </w:p>
    <w:p w:rsidR="000F5678" w:rsidRPr="006D265C" w:rsidRDefault="006D265C" w:rsidP="000F5678">
      <w:pPr>
        <w:pStyle w:val="ppCodeIndent"/>
        <w:rPr>
          <w:b/>
          <w:highlight w:val="yellow"/>
        </w:rPr>
      </w:pPr>
      <w:r w:rsidRPr="006D265C">
        <w:rPr>
          <w:b/>
        </w:rPr>
        <w:t xml:space="preserve">          </w:t>
      </w:r>
      <w:r w:rsidR="000F5678" w:rsidRPr="006D265C">
        <w:rPr>
          <w:b/>
          <w:highlight w:val="yellow"/>
        </w:rPr>
        <w:t>binding="ws2007HttpBinding"&gt;&lt;/issuer&gt;</w:t>
      </w:r>
    </w:p>
    <w:p w:rsidR="000F5678" w:rsidRPr="006D265C" w:rsidRDefault="000F5678" w:rsidP="000F5678">
      <w:pPr>
        <w:pStyle w:val="ppCodeIndent"/>
        <w:rPr>
          <w:b/>
        </w:rPr>
      </w:pPr>
      <w:r w:rsidRPr="006D265C">
        <w:rPr>
          <w:b/>
        </w:rPr>
        <w:t xml:space="preserve">        </w:t>
      </w:r>
      <w:r w:rsidRPr="006D265C">
        <w:rPr>
          <w:b/>
          <w:highlight w:val="yellow"/>
        </w:rPr>
        <w:t>&lt;/message&gt;</w:t>
      </w:r>
    </w:p>
    <w:p w:rsidR="000F5678" w:rsidRPr="006D265C" w:rsidRDefault="000F5678" w:rsidP="000F5678">
      <w:pPr>
        <w:pStyle w:val="ppCodeIndent"/>
        <w:rPr>
          <w:b/>
          <w:highlight w:val="yellow"/>
        </w:rPr>
      </w:pPr>
      <w:r w:rsidRPr="006D265C">
        <w:rPr>
          <w:b/>
        </w:rPr>
        <w:t xml:space="preserve">      </w:t>
      </w:r>
      <w:r w:rsidRPr="006D265C">
        <w:rPr>
          <w:b/>
          <w:highlight w:val="yellow"/>
        </w:rPr>
        <w:t>&lt;/security&gt;</w:t>
      </w:r>
    </w:p>
    <w:p w:rsidR="000F5678" w:rsidRPr="006D265C" w:rsidRDefault="000F5678" w:rsidP="000F5678">
      <w:pPr>
        <w:pStyle w:val="ppCodeIndent"/>
        <w:rPr>
          <w:b/>
        </w:rPr>
      </w:pPr>
      <w:r w:rsidRPr="006D265C">
        <w:rPr>
          <w:b/>
        </w:rPr>
        <w:t xml:space="preserve">    </w:t>
      </w:r>
      <w:r w:rsidRPr="006D265C">
        <w:rPr>
          <w:b/>
          <w:highlight w:val="yellow"/>
        </w:rPr>
        <w:t>&lt;/binding&gt;</w:t>
      </w:r>
    </w:p>
    <w:p w:rsidR="000F5678" w:rsidRPr="006D265C" w:rsidRDefault="000F5678" w:rsidP="000F5678">
      <w:pPr>
        <w:pStyle w:val="ppCodeIndent"/>
        <w:rPr>
          <w:b/>
        </w:rPr>
      </w:pPr>
      <w:r w:rsidRPr="006D265C">
        <w:rPr>
          <w:b/>
        </w:rPr>
        <w:t xml:space="preserve">  </w:t>
      </w:r>
      <w:r w:rsidRPr="006D265C">
        <w:rPr>
          <w:b/>
          <w:highlight w:val="yellow"/>
        </w:rPr>
        <w:t>&lt;/ws2007FederationHttpBinding&gt;</w:t>
      </w:r>
    </w:p>
    <w:p w:rsidR="00950F74" w:rsidRPr="00950F74" w:rsidRDefault="000F5678" w:rsidP="0066557F">
      <w:pPr>
        <w:pStyle w:val="ppCodeIndent"/>
        <w:numPr>
          <w:ilvl w:val="0"/>
          <w:numId w:val="0"/>
        </w:numPr>
        <w:ind w:left="720"/>
      </w:pPr>
      <w:r>
        <w:t>&lt;/bindings&gt;</w:t>
      </w:r>
    </w:p>
    <w:p w:rsidR="00491670" w:rsidRDefault="00491670" w:rsidP="00DB330A">
      <w:pPr>
        <w:pStyle w:val="ppNumberList"/>
      </w:pPr>
      <w:r>
        <w:t>Close all of the files open in the Visual Studio editor, making sure to save your changes, but keep the solution open so that you are ready to use it in the next task</w:t>
      </w:r>
      <w:r w:rsidR="00C6064A">
        <w:t>.</w:t>
      </w:r>
    </w:p>
    <w:p w:rsidR="00491670" w:rsidRDefault="00491670" w:rsidP="00491670">
      <w:pPr>
        <w:pStyle w:val="ppListEnd"/>
      </w:pPr>
    </w:p>
    <w:p w:rsidR="006D5651" w:rsidRPr="006D5651" w:rsidRDefault="006D5651" w:rsidP="006D5651">
      <w:pPr>
        <w:pStyle w:val="ppBodyText"/>
      </w:pPr>
      <w:r>
        <w:t xml:space="preserve">You have now completed this task and you should </w:t>
      </w:r>
      <w:r w:rsidR="00491670">
        <w:t xml:space="preserve">know </w:t>
      </w:r>
      <w:r w:rsidR="00950F74">
        <w:t xml:space="preserve">how to replace the </w:t>
      </w:r>
      <w:proofErr w:type="spellStart"/>
      <w:r w:rsidR="00950F74" w:rsidRPr="00950F74">
        <w:rPr>
          <w:b/>
          <w:bCs/>
        </w:rPr>
        <w:t>wsHttpBinding</w:t>
      </w:r>
      <w:proofErr w:type="spellEnd"/>
      <w:r w:rsidR="00950F74">
        <w:t xml:space="preserve"> in the </w:t>
      </w:r>
      <w:proofErr w:type="spellStart"/>
      <w:r w:rsidR="00950F74">
        <w:t>Web.config</w:t>
      </w:r>
      <w:proofErr w:type="spellEnd"/>
      <w:r w:rsidR="00950F74">
        <w:t xml:space="preserve"> file with a </w:t>
      </w:r>
      <w:r w:rsidR="00950F74" w:rsidRPr="00950F74">
        <w:rPr>
          <w:b/>
          <w:bCs/>
        </w:rPr>
        <w:t>ws2007FederationHttpBinding</w:t>
      </w:r>
      <w:r w:rsidR="00950F74">
        <w:t xml:space="preserve"> that references a claims issuer.</w:t>
      </w:r>
    </w:p>
    <w:p w:rsidR="00D1664C" w:rsidRDefault="00D1664C" w:rsidP="00D1664C">
      <w:pPr>
        <w:pStyle w:val="Heading2"/>
      </w:pPr>
      <w:bookmarkStart w:id="5" w:name="_Task_2:_Add"/>
      <w:bookmarkStart w:id="6" w:name="Ex01Task02"/>
      <w:bookmarkEnd w:id="5"/>
      <w:r w:rsidRPr="00A8787B">
        <w:t>Task 2</w:t>
      </w:r>
      <w:bookmarkEnd w:id="6"/>
      <w:r>
        <w:t>:</w:t>
      </w:r>
      <w:r w:rsidRPr="00A8787B">
        <w:t xml:space="preserve"> </w:t>
      </w:r>
      <w:r w:rsidR="008A62D0">
        <w:t>Add WIF to the service</w:t>
      </w:r>
    </w:p>
    <w:p w:rsidR="00D1664C" w:rsidRDefault="005556EF" w:rsidP="005556EF">
      <w:pPr>
        <w:pStyle w:val="ppBodyText"/>
      </w:pPr>
      <w:r w:rsidRPr="005556EF">
        <w:t>In th</w:t>
      </w:r>
      <w:r>
        <w:t>is</w:t>
      </w:r>
      <w:r w:rsidRPr="005556EF">
        <w:t xml:space="preserve"> </w:t>
      </w:r>
      <w:r w:rsidR="008A62D0" w:rsidRPr="005556EF">
        <w:t>task,</w:t>
      </w:r>
      <w:r w:rsidRPr="005556EF">
        <w:t xml:space="preserve"> you will </w:t>
      </w:r>
      <w:r w:rsidR="00950F74">
        <w:t xml:space="preserve">add WIF to the service to handle the </w:t>
      </w:r>
      <w:r w:rsidR="00B60BDB">
        <w:t>token provided by the client. The service will read the claims in the user token</w:t>
      </w:r>
      <w:r w:rsidR="00950F74">
        <w:t xml:space="preserve"> and add </w:t>
      </w:r>
      <w:r w:rsidR="00B60BDB">
        <w:t xml:space="preserve">the </w:t>
      </w:r>
      <w:r w:rsidR="00950F74">
        <w:t xml:space="preserve">claims to the </w:t>
      </w:r>
      <w:proofErr w:type="spellStart"/>
      <w:r w:rsidR="00950F74" w:rsidRPr="00950F74">
        <w:rPr>
          <w:b/>
          <w:bCs/>
        </w:rPr>
        <w:t>IClaimsPrincipal</w:t>
      </w:r>
      <w:proofErr w:type="spellEnd"/>
      <w:r w:rsidR="00950F74">
        <w:t xml:space="preserve"> object </w:t>
      </w:r>
      <w:r w:rsidR="0066557F">
        <w:t>in the service</w:t>
      </w:r>
      <w:r w:rsidR="00950F74">
        <w:t>.</w:t>
      </w:r>
    </w:p>
    <w:p w:rsidR="005556EF" w:rsidRDefault="005556EF" w:rsidP="005556EF">
      <w:pPr>
        <w:pStyle w:val="ppProcedureStart"/>
      </w:pPr>
      <w:r>
        <w:t xml:space="preserve">To </w:t>
      </w:r>
      <w:r w:rsidR="008A62D0">
        <w:t>add WIF to the service</w:t>
      </w:r>
    </w:p>
    <w:p w:rsidR="005556EF" w:rsidRDefault="00E82F06" w:rsidP="00DB330A">
      <w:pPr>
        <w:pStyle w:val="ppNumberList"/>
      </w:pPr>
      <w:r>
        <w:t xml:space="preserve">Continue with the </w:t>
      </w:r>
      <w:r w:rsidRPr="00E82F06">
        <w:rPr>
          <w:b/>
        </w:rPr>
        <w:t>Lab0</w:t>
      </w:r>
      <w:r w:rsidR="008A62D0">
        <w:rPr>
          <w:b/>
        </w:rPr>
        <w:t>4</w:t>
      </w:r>
      <w:r w:rsidRPr="00E82F06">
        <w:rPr>
          <w:b/>
        </w:rPr>
        <w:t xml:space="preserve">.Ex01 </w:t>
      </w:r>
      <w:r>
        <w:t>solution you used in the previous task.</w:t>
      </w:r>
    </w:p>
    <w:p w:rsidR="00AB7963" w:rsidRDefault="00AB7963" w:rsidP="00DB330A">
      <w:pPr>
        <w:pStyle w:val="ppNumberList"/>
      </w:pPr>
      <w:r>
        <w:t xml:space="preserve">In Visual Studio, in the </w:t>
      </w:r>
      <w:r>
        <w:rPr>
          <w:b/>
        </w:rPr>
        <w:t>a-Order</w:t>
      </w:r>
      <w:r w:rsidRPr="00725DB7">
        <w:rPr>
          <w:b/>
        </w:rPr>
        <w:t>.</w:t>
      </w:r>
      <w:r>
        <w:rPr>
          <w:b/>
        </w:rPr>
        <w:t>OrderTracking.Services</w:t>
      </w:r>
      <w:r w:rsidRPr="00725DB7">
        <w:rPr>
          <w:b/>
        </w:rPr>
        <w:t>.Lab0</w:t>
      </w:r>
      <w:r>
        <w:rPr>
          <w:b/>
        </w:rPr>
        <w:t>4</w:t>
      </w:r>
      <w:r w:rsidRPr="00725DB7">
        <w:rPr>
          <w:b/>
        </w:rPr>
        <w:t>.Ex01</w:t>
      </w:r>
      <w:r>
        <w:rPr>
          <w:b/>
        </w:rPr>
        <w:t xml:space="preserve"> </w:t>
      </w:r>
      <w:r>
        <w:t xml:space="preserve">project, right-click on the </w:t>
      </w:r>
      <w:r w:rsidRPr="00AB7963">
        <w:rPr>
          <w:b/>
        </w:rPr>
        <w:t>References</w:t>
      </w:r>
      <w:r>
        <w:t xml:space="preserve"> folder, and </w:t>
      </w:r>
      <w:r w:rsidR="002E3EDC">
        <w:t>then click on</w:t>
      </w:r>
      <w:r>
        <w:t xml:space="preserve"> </w:t>
      </w:r>
      <w:r w:rsidR="002E3EDC">
        <w:rPr>
          <w:b/>
        </w:rPr>
        <w:t>Add Reference</w:t>
      </w:r>
      <w:r>
        <w:t>.</w:t>
      </w:r>
    </w:p>
    <w:p w:rsidR="002E3EDC" w:rsidRDefault="002E3EDC" w:rsidP="00DB330A">
      <w:pPr>
        <w:pStyle w:val="ppNumberList"/>
      </w:pPr>
      <w:r>
        <w:t xml:space="preserve">In the </w:t>
      </w:r>
      <w:r w:rsidRPr="002E3EDC">
        <w:rPr>
          <w:b/>
          <w:bCs/>
        </w:rPr>
        <w:t>Add Reference</w:t>
      </w:r>
      <w:r>
        <w:t xml:space="preserve"> dialog, select the </w:t>
      </w:r>
      <w:r w:rsidRPr="002E3EDC">
        <w:rPr>
          <w:b/>
        </w:rPr>
        <w:t>.NET</w:t>
      </w:r>
      <w:r>
        <w:t xml:space="preserve"> tab, and locate the </w:t>
      </w:r>
      <w:proofErr w:type="spellStart"/>
      <w:r w:rsidRPr="002E3EDC">
        <w:rPr>
          <w:b/>
        </w:rPr>
        <w:t>Microsoft.IdentityModel</w:t>
      </w:r>
      <w:proofErr w:type="spellEnd"/>
      <w:r>
        <w:t xml:space="preserve"> component. Clicking on </w:t>
      </w:r>
      <w:r w:rsidRPr="002E3EDC">
        <w:rPr>
          <w:b/>
          <w:bCs/>
        </w:rPr>
        <w:t>Component Name</w:t>
      </w:r>
      <w:r>
        <w:t xml:space="preserve"> will sort the components alphabetically. Select </w:t>
      </w:r>
      <w:proofErr w:type="spellStart"/>
      <w:r w:rsidRPr="002E3EDC">
        <w:rPr>
          <w:b/>
          <w:bCs/>
        </w:rPr>
        <w:t>Microsoft.IdentityModel</w:t>
      </w:r>
      <w:proofErr w:type="spellEnd"/>
      <w:r>
        <w:t xml:space="preserve">, and click </w:t>
      </w:r>
      <w:r w:rsidRPr="002E3EDC">
        <w:rPr>
          <w:b/>
        </w:rPr>
        <w:t>OK</w:t>
      </w:r>
      <w:r>
        <w:t>. This adds a reference to the WIF assembly to the project.</w:t>
      </w:r>
    </w:p>
    <w:p w:rsidR="00950F74" w:rsidRDefault="00950F74" w:rsidP="00950F74">
      <w:pPr>
        <w:pStyle w:val="ppNumberList"/>
      </w:pPr>
      <w:r>
        <w:t xml:space="preserve">In Visual Studio, open the file </w:t>
      </w:r>
      <w:proofErr w:type="spellStart"/>
      <w:r>
        <w:rPr>
          <w:b/>
        </w:rPr>
        <w:t>Web.config</w:t>
      </w:r>
      <w:proofErr w:type="spellEnd"/>
      <w:r>
        <w:t xml:space="preserve"> from the </w:t>
      </w:r>
      <w:r w:rsidR="006D37AB">
        <w:rPr>
          <w:b/>
        </w:rPr>
        <w:t>a-Order</w:t>
      </w:r>
      <w:r w:rsidRPr="00725DB7">
        <w:rPr>
          <w:b/>
        </w:rPr>
        <w:t>.</w:t>
      </w:r>
      <w:r>
        <w:rPr>
          <w:b/>
        </w:rPr>
        <w:t>OrderTracking.Services</w:t>
      </w:r>
      <w:r w:rsidRPr="00725DB7">
        <w:rPr>
          <w:b/>
        </w:rPr>
        <w:t>.Lab0</w:t>
      </w:r>
      <w:r>
        <w:rPr>
          <w:b/>
        </w:rPr>
        <w:t>4</w:t>
      </w:r>
      <w:r w:rsidRPr="00725DB7">
        <w:rPr>
          <w:b/>
        </w:rPr>
        <w:t>.Ex01</w:t>
      </w:r>
      <w:r>
        <w:rPr>
          <w:b/>
        </w:rPr>
        <w:t xml:space="preserve"> </w:t>
      </w:r>
      <w:r>
        <w:t>project into the code editor window.</w:t>
      </w:r>
    </w:p>
    <w:p w:rsidR="00950F74" w:rsidRPr="00B60BDB" w:rsidRDefault="0066557F" w:rsidP="00DB330A">
      <w:pPr>
        <w:pStyle w:val="ppNumberList"/>
      </w:pPr>
      <w:r>
        <w:t xml:space="preserve">As shown in the following snippet, add the </w:t>
      </w:r>
      <w:proofErr w:type="spellStart"/>
      <w:r w:rsidRPr="00950F74">
        <w:rPr>
          <w:b/>
          <w:bCs/>
        </w:rPr>
        <w:t>federatedServiceHostConfiguration</w:t>
      </w:r>
      <w:proofErr w:type="spellEnd"/>
      <w:r>
        <w:rPr>
          <w:bCs/>
        </w:rPr>
        <w:t xml:space="preserve"> behavior extension to the </w:t>
      </w:r>
      <w:proofErr w:type="spellStart"/>
      <w:r>
        <w:rPr>
          <w:bCs/>
        </w:rPr>
        <w:t>Web.config</w:t>
      </w:r>
      <w:proofErr w:type="spellEnd"/>
      <w:r>
        <w:rPr>
          <w:bCs/>
        </w:rPr>
        <w:t xml:space="preserve"> file.</w:t>
      </w:r>
    </w:p>
    <w:p w:rsidR="00B60BDB" w:rsidRPr="0066557F" w:rsidRDefault="00B60BDB" w:rsidP="00B60BDB">
      <w:pPr>
        <w:pStyle w:val="ppNoteIndent"/>
      </w:pPr>
      <w:r w:rsidRPr="00B60BDB">
        <w:rPr>
          <w:b/>
        </w:rPr>
        <w:t>Important</w:t>
      </w:r>
      <w:r>
        <w:t>: The value of the type attribute that starts with "</w:t>
      </w:r>
      <w:proofErr w:type="spellStart"/>
      <w:r>
        <w:t>Microsoft.IdentityModel</w:t>
      </w:r>
      <w:proofErr w:type="spellEnd"/>
      <w:r>
        <w:t xml:space="preserve">…" and is shown split over multiple </w:t>
      </w:r>
      <w:proofErr w:type="gramStart"/>
      <w:r>
        <w:t>lines,</w:t>
      </w:r>
      <w:proofErr w:type="gramEnd"/>
      <w:r>
        <w:t xml:space="preserve"> must be entered on a single in the </w:t>
      </w:r>
      <w:proofErr w:type="spellStart"/>
      <w:r>
        <w:t>Web.config</w:t>
      </w:r>
      <w:proofErr w:type="spellEnd"/>
      <w:r>
        <w:t xml:space="preserve"> file.</w:t>
      </w:r>
    </w:p>
    <w:p w:rsidR="0066557F" w:rsidRDefault="00856974" w:rsidP="0066557F">
      <w:pPr>
        <w:pStyle w:val="ppCodeLanguageIndent"/>
      </w:pPr>
      <w:r>
        <w:t>XML</w:t>
      </w:r>
    </w:p>
    <w:p w:rsidR="0066557F" w:rsidRDefault="0066557F" w:rsidP="0066557F">
      <w:pPr>
        <w:pStyle w:val="ppCodeIndent"/>
      </w:pPr>
      <w:r>
        <w:t>&lt;/bindings&gt;</w:t>
      </w:r>
    </w:p>
    <w:p w:rsidR="0066557F" w:rsidRPr="0066557F" w:rsidRDefault="0066557F" w:rsidP="0066557F">
      <w:pPr>
        <w:pStyle w:val="ppCodeIndent"/>
        <w:rPr>
          <w:b/>
        </w:rPr>
      </w:pPr>
      <w:r w:rsidRPr="0066557F">
        <w:rPr>
          <w:b/>
          <w:highlight w:val="yellow"/>
        </w:rPr>
        <w:lastRenderedPageBreak/>
        <w:t>&lt;extensions&gt;</w:t>
      </w:r>
    </w:p>
    <w:p w:rsidR="0066557F" w:rsidRPr="0066557F" w:rsidRDefault="0066557F" w:rsidP="0066557F">
      <w:pPr>
        <w:pStyle w:val="ppCodeIndent"/>
        <w:rPr>
          <w:b/>
        </w:rPr>
      </w:pPr>
      <w:r w:rsidRPr="0066557F">
        <w:rPr>
          <w:b/>
        </w:rPr>
        <w:t xml:space="preserve">  </w:t>
      </w:r>
      <w:r w:rsidRPr="0066557F">
        <w:rPr>
          <w:b/>
          <w:highlight w:val="yellow"/>
        </w:rPr>
        <w:t>&lt;</w:t>
      </w:r>
      <w:proofErr w:type="spellStart"/>
      <w:r w:rsidRPr="0066557F">
        <w:rPr>
          <w:b/>
          <w:highlight w:val="yellow"/>
        </w:rPr>
        <w:t>behaviorExtensions</w:t>
      </w:r>
      <w:proofErr w:type="spellEnd"/>
      <w:r w:rsidRPr="0066557F">
        <w:rPr>
          <w:b/>
          <w:highlight w:val="yellow"/>
        </w:rPr>
        <w:t>&gt;</w:t>
      </w:r>
    </w:p>
    <w:p w:rsidR="0066557F" w:rsidRPr="0066557F" w:rsidRDefault="0066557F" w:rsidP="0066557F">
      <w:pPr>
        <w:pStyle w:val="ppCodeIndent"/>
        <w:rPr>
          <w:b/>
        </w:rPr>
      </w:pPr>
      <w:r w:rsidRPr="0066557F">
        <w:rPr>
          <w:b/>
        </w:rPr>
        <w:t xml:space="preserve">    </w:t>
      </w:r>
      <w:r w:rsidRPr="0066557F">
        <w:rPr>
          <w:b/>
          <w:highlight w:val="yellow"/>
        </w:rPr>
        <w:t>&lt;add name="</w:t>
      </w:r>
      <w:proofErr w:type="spellStart"/>
      <w:r w:rsidRPr="0066557F">
        <w:rPr>
          <w:b/>
          <w:highlight w:val="yellow"/>
        </w:rPr>
        <w:t>federatedServiceHostConfiguration</w:t>
      </w:r>
      <w:proofErr w:type="spellEnd"/>
      <w:r w:rsidRPr="0066557F">
        <w:rPr>
          <w:b/>
          <w:highlight w:val="yellow"/>
        </w:rPr>
        <w:t>" type=</w:t>
      </w:r>
    </w:p>
    <w:p w:rsidR="0066557F" w:rsidRPr="0066557F" w:rsidRDefault="0066557F" w:rsidP="0066557F">
      <w:pPr>
        <w:pStyle w:val="ppCodeIndent"/>
        <w:rPr>
          <w:b/>
        </w:rPr>
      </w:pPr>
      <w:r w:rsidRPr="0066557F">
        <w:rPr>
          <w:b/>
        </w:rPr>
        <w:t xml:space="preserve"> </w:t>
      </w:r>
      <w:r w:rsidRPr="0066557F">
        <w:rPr>
          <w:b/>
          <w:highlight w:val="yellow"/>
        </w:rPr>
        <w:t>"Microsoft.IdentityModel.Configuration.ConfigureServiceHostBehaviorExtensionElement,</w:t>
      </w:r>
      <w:r w:rsidRPr="0066557F">
        <w:rPr>
          <w:b/>
        </w:rPr>
        <w:t xml:space="preserve"> </w:t>
      </w:r>
    </w:p>
    <w:p w:rsidR="0066557F" w:rsidRPr="0066557F" w:rsidRDefault="0066557F" w:rsidP="0066557F">
      <w:pPr>
        <w:pStyle w:val="ppCodeIndent"/>
        <w:rPr>
          <w:b/>
          <w:highlight w:val="yellow"/>
        </w:rPr>
      </w:pPr>
      <w:r w:rsidRPr="0066557F">
        <w:rPr>
          <w:b/>
        </w:rPr>
        <w:t xml:space="preserve">    </w:t>
      </w:r>
      <w:proofErr w:type="spellStart"/>
      <w:r w:rsidRPr="0066557F">
        <w:rPr>
          <w:b/>
          <w:highlight w:val="yellow"/>
        </w:rPr>
        <w:t>Microsoft.IdentityModel</w:t>
      </w:r>
      <w:proofErr w:type="spellEnd"/>
      <w:r w:rsidRPr="0066557F">
        <w:rPr>
          <w:b/>
          <w:highlight w:val="yellow"/>
        </w:rPr>
        <w:t xml:space="preserve">, Version=3.5.0.0, Culture=neutral, </w:t>
      </w:r>
    </w:p>
    <w:p w:rsidR="0066557F" w:rsidRPr="0066557F" w:rsidRDefault="0066557F" w:rsidP="0066557F">
      <w:pPr>
        <w:pStyle w:val="ppCodeIndent"/>
        <w:rPr>
          <w:b/>
        </w:rPr>
      </w:pPr>
      <w:r w:rsidRPr="0066557F">
        <w:rPr>
          <w:b/>
        </w:rPr>
        <w:t xml:space="preserve">    </w:t>
      </w:r>
      <w:proofErr w:type="spellStart"/>
      <w:r w:rsidRPr="0066557F">
        <w:rPr>
          <w:b/>
          <w:highlight w:val="yellow"/>
        </w:rPr>
        <w:t>PublicKeyToken</w:t>
      </w:r>
      <w:proofErr w:type="spellEnd"/>
      <w:r w:rsidRPr="0066557F">
        <w:rPr>
          <w:b/>
          <w:highlight w:val="yellow"/>
        </w:rPr>
        <w:t>=31bf3856ad364e35" /&gt;</w:t>
      </w:r>
    </w:p>
    <w:p w:rsidR="0066557F" w:rsidRPr="0066557F" w:rsidRDefault="0066557F" w:rsidP="0066557F">
      <w:pPr>
        <w:pStyle w:val="ppCodeIndent"/>
        <w:rPr>
          <w:b/>
          <w:highlight w:val="yellow"/>
        </w:rPr>
      </w:pPr>
      <w:r w:rsidRPr="0066557F">
        <w:rPr>
          <w:b/>
        </w:rPr>
        <w:t xml:space="preserve">  </w:t>
      </w:r>
      <w:r w:rsidRPr="0066557F">
        <w:rPr>
          <w:b/>
          <w:highlight w:val="yellow"/>
        </w:rPr>
        <w:t>&lt;/</w:t>
      </w:r>
      <w:proofErr w:type="spellStart"/>
      <w:r w:rsidRPr="0066557F">
        <w:rPr>
          <w:b/>
          <w:highlight w:val="yellow"/>
        </w:rPr>
        <w:t>behaviorExtensions</w:t>
      </w:r>
      <w:proofErr w:type="spellEnd"/>
      <w:r w:rsidRPr="0066557F">
        <w:rPr>
          <w:b/>
          <w:highlight w:val="yellow"/>
        </w:rPr>
        <w:t>&gt;</w:t>
      </w:r>
    </w:p>
    <w:p w:rsidR="0066557F" w:rsidRPr="0066557F" w:rsidRDefault="0066557F" w:rsidP="0066557F">
      <w:pPr>
        <w:pStyle w:val="ppCodeIndent"/>
        <w:rPr>
          <w:b/>
        </w:rPr>
      </w:pPr>
      <w:r w:rsidRPr="0066557F">
        <w:rPr>
          <w:b/>
          <w:highlight w:val="yellow"/>
        </w:rPr>
        <w:t>&lt;/extensions&gt;</w:t>
      </w:r>
    </w:p>
    <w:p w:rsidR="0066557F" w:rsidRDefault="0066557F" w:rsidP="0066557F">
      <w:pPr>
        <w:pStyle w:val="ppCodeIndent"/>
      </w:pPr>
      <w:r>
        <w:t>&lt;behaviors&gt;</w:t>
      </w:r>
    </w:p>
    <w:p w:rsidR="0066557F" w:rsidRPr="0066557F" w:rsidRDefault="0066557F" w:rsidP="0066557F">
      <w:pPr>
        <w:pStyle w:val="ppNoteIndent"/>
      </w:pPr>
      <w:r w:rsidRPr="0066557F">
        <w:t>By adding this behavior extension, WIF attaches to WCF pipeline processing to verify the token.</w:t>
      </w:r>
    </w:p>
    <w:p w:rsidR="0066557F" w:rsidRDefault="0066557F" w:rsidP="0066557F">
      <w:pPr>
        <w:pStyle w:val="ppNumberList"/>
      </w:pPr>
      <w:r>
        <w:t xml:space="preserve">As shown in the following snippet, add the </w:t>
      </w:r>
      <w:proofErr w:type="spellStart"/>
      <w:r w:rsidRPr="00950F74">
        <w:rPr>
          <w:b/>
          <w:bCs/>
        </w:rPr>
        <w:t>federatedServiceHostConfiguration</w:t>
      </w:r>
      <w:proofErr w:type="spellEnd"/>
      <w:r>
        <w:t xml:space="preserve"> element to the service behavior.</w:t>
      </w:r>
    </w:p>
    <w:p w:rsidR="0066557F" w:rsidRDefault="00856974" w:rsidP="0066557F">
      <w:pPr>
        <w:pStyle w:val="ppCodeLanguageIndent"/>
      </w:pPr>
      <w:r>
        <w:t>XML</w:t>
      </w:r>
    </w:p>
    <w:p w:rsidR="0066557F" w:rsidRDefault="0066557F" w:rsidP="0066557F">
      <w:pPr>
        <w:pStyle w:val="ppCodeIndent"/>
      </w:pPr>
      <w:r>
        <w:t>&lt;behaviors&gt;</w:t>
      </w:r>
    </w:p>
    <w:p w:rsidR="0066557F" w:rsidRDefault="0066557F" w:rsidP="0066557F">
      <w:pPr>
        <w:pStyle w:val="ppCodeIndent"/>
      </w:pPr>
      <w:r>
        <w:t xml:space="preserve">  &lt;</w:t>
      </w:r>
      <w:proofErr w:type="spellStart"/>
      <w:r>
        <w:t>serviceBehaviors</w:t>
      </w:r>
      <w:proofErr w:type="spellEnd"/>
      <w:r>
        <w:t>&gt;</w:t>
      </w:r>
    </w:p>
    <w:p w:rsidR="0066557F" w:rsidRDefault="0066557F" w:rsidP="0066557F">
      <w:pPr>
        <w:pStyle w:val="ppCodeIndent"/>
      </w:pPr>
      <w:r>
        <w:t xml:space="preserve">    &lt;behavior name="</w:t>
      </w:r>
      <w:proofErr w:type="spellStart"/>
      <w:r>
        <w:t>serviceBehavior</w:t>
      </w:r>
      <w:proofErr w:type="spellEnd"/>
      <w:r>
        <w:t>"&gt;</w:t>
      </w:r>
    </w:p>
    <w:p w:rsidR="0066557F" w:rsidRPr="00950F74" w:rsidRDefault="0066557F" w:rsidP="0066557F">
      <w:pPr>
        <w:pStyle w:val="ppCodeIndent"/>
        <w:rPr>
          <w:b/>
        </w:rPr>
      </w:pPr>
      <w:r w:rsidRPr="00950F74">
        <w:rPr>
          <w:b/>
        </w:rPr>
        <w:t xml:space="preserve">      </w:t>
      </w:r>
      <w:r w:rsidRPr="00950F74">
        <w:rPr>
          <w:b/>
          <w:highlight w:val="yellow"/>
        </w:rPr>
        <w:t>&lt;</w:t>
      </w:r>
      <w:proofErr w:type="spellStart"/>
      <w:r w:rsidRPr="00950F74">
        <w:rPr>
          <w:b/>
          <w:highlight w:val="yellow"/>
        </w:rPr>
        <w:t>federatedServiceHostConfiguration</w:t>
      </w:r>
      <w:proofErr w:type="spellEnd"/>
      <w:r w:rsidRPr="00950F74">
        <w:rPr>
          <w:b/>
          <w:highlight w:val="yellow"/>
        </w:rPr>
        <w:t xml:space="preserve"> /&gt;</w:t>
      </w:r>
    </w:p>
    <w:p w:rsidR="0066557F" w:rsidRDefault="0066557F" w:rsidP="0066557F">
      <w:pPr>
        <w:pStyle w:val="ppCodeIndent"/>
      </w:pPr>
      <w:r>
        <w:t xml:space="preserve">      &lt;</w:t>
      </w:r>
      <w:proofErr w:type="spellStart"/>
      <w:r>
        <w:t>serviceDebug</w:t>
      </w:r>
      <w:proofErr w:type="spellEnd"/>
      <w:r>
        <w:t xml:space="preserve"> </w:t>
      </w:r>
      <w:proofErr w:type="spellStart"/>
      <w:r>
        <w:t>includeExceptionDetailInFaults</w:t>
      </w:r>
      <w:proofErr w:type="spellEnd"/>
      <w:r>
        <w:t>="true" /&gt;</w:t>
      </w:r>
    </w:p>
    <w:p w:rsidR="0066557F" w:rsidRDefault="0066557F" w:rsidP="0066557F">
      <w:pPr>
        <w:pStyle w:val="ppCodeIndent"/>
      </w:pPr>
      <w:r>
        <w:t xml:space="preserve">      &lt;</w:t>
      </w:r>
      <w:proofErr w:type="spellStart"/>
      <w:r>
        <w:t>serviceMetadata</w:t>
      </w:r>
      <w:proofErr w:type="spellEnd"/>
      <w:r>
        <w:t xml:space="preserve"> </w:t>
      </w:r>
      <w:proofErr w:type="spellStart"/>
      <w:r>
        <w:t>httpGetEnabled</w:t>
      </w:r>
      <w:proofErr w:type="spellEnd"/>
      <w:r>
        <w:t>="true" /&gt;</w:t>
      </w:r>
    </w:p>
    <w:p w:rsidR="0066557F" w:rsidRDefault="0066557F" w:rsidP="0066557F">
      <w:pPr>
        <w:pStyle w:val="ppCodeIndent"/>
        <w:numPr>
          <w:ilvl w:val="0"/>
          <w:numId w:val="0"/>
        </w:numPr>
        <w:ind w:left="720"/>
      </w:pPr>
      <w:r>
        <w:t xml:space="preserve">    &lt;/behavior&gt;</w:t>
      </w:r>
    </w:p>
    <w:p w:rsidR="0066557F" w:rsidRDefault="0066557F" w:rsidP="0066557F">
      <w:pPr>
        <w:pStyle w:val="ppCodeIndent"/>
      </w:pPr>
      <w:r>
        <w:t xml:space="preserve">  &lt;/</w:t>
      </w:r>
      <w:proofErr w:type="spellStart"/>
      <w:r>
        <w:t>serviceBehaviors</w:t>
      </w:r>
      <w:proofErr w:type="spellEnd"/>
      <w:r>
        <w:t>&gt;</w:t>
      </w:r>
    </w:p>
    <w:p w:rsidR="0066557F" w:rsidRDefault="0066557F" w:rsidP="0066557F">
      <w:pPr>
        <w:pStyle w:val="ppCodeIndent"/>
      </w:pPr>
      <w:r>
        <w:t>&lt;/behaviors&gt;</w:t>
      </w:r>
    </w:p>
    <w:p w:rsidR="0066557F" w:rsidRDefault="00DE2EE3" w:rsidP="00C6064A">
      <w:pPr>
        <w:pStyle w:val="ppNumberList"/>
      </w:pPr>
      <w:r>
        <w:t xml:space="preserve">As shown in the following highlighted code, add a </w:t>
      </w:r>
      <w:proofErr w:type="spellStart"/>
      <w:r>
        <w:rPr>
          <w:b/>
          <w:bCs/>
        </w:rPr>
        <w:t>microsoft</w:t>
      </w:r>
      <w:r w:rsidRPr="00DE2EE3">
        <w:rPr>
          <w:b/>
          <w:bCs/>
        </w:rPr>
        <w:t>.identityModel</w:t>
      </w:r>
      <w:proofErr w:type="spellEnd"/>
      <w:r>
        <w:t xml:space="preserve"> section to the </w:t>
      </w:r>
      <w:proofErr w:type="spellStart"/>
      <w:r>
        <w:t>Web.config</w:t>
      </w:r>
      <w:proofErr w:type="spellEnd"/>
      <w:r>
        <w:t xml:space="preserve"> file to configure WIF in the a-Order application.</w:t>
      </w:r>
      <w:r w:rsidR="0069053E">
        <w:t xml:space="preserve"> This code configures the Adatum federation provider as a trusted issuer for the a-Order application.</w:t>
      </w:r>
    </w:p>
    <w:p w:rsidR="00DE2EE3" w:rsidRDefault="00856974" w:rsidP="00DE2EE3">
      <w:pPr>
        <w:pStyle w:val="ppCodeLanguageIndent"/>
      </w:pPr>
      <w:r>
        <w:t>XML</w:t>
      </w:r>
    </w:p>
    <w:p w:rsidR="00DE2EE3" w:rsidRDefault="00DE2EE3" w:rsidP="00DE2EE3">
      <w:pPr>
        <w:pStyle w:val="ppCodeIndent"/>
      </w:pPr>
      <w:r>
        <w:t xml:space="preserve">  &lt;/</w:t>
      </w:r>
      <w:proofErr w:type="spellStart"/>
      <w:r>
        <w:t>system.serviceModel</w:t>
      </w:r>
      <w:proofErr w:type="spellEnd"/>
      <w:r>
        <w:t>&gt;</w:t>
      </w:r>
    </w:p>
    <w:p w:rsidR="00DE2EE3" w:rsidRPr="00DE2EE3" w:rsidRDefault="00DE2EE3" w:rsidP="00DE2EE3">
      <w:pPr>
        <w:pStyle w:val="ppCodeIndent"/>
        <w:rPr>
          <w:b/>
        </w:rPr>
      </w:pPr>
      <w:r w:rsidRPr="00DE2EE3">
        <w:rPr>
          <w:b/>
        </w:rPr>
        <w:t xml:space="preserve">  </w:t>
      </w:r>
      <w:r w:rsidRPr="00DE2EE3">
        <w:rPr>
          <w:b/>
          <w:highlight w:val="yellow"/>
        </w:rPr>
        <w:t>&lt;</w:t>
      </w:r>
      <w:proofErr w:type="spellStart"/>
      <w:r w:rsidRPr="00DE2EE3">
        <w:rPr>
          <w:b/>
          <w:highlight w:val="yellow"/>
        </w:rPr>
        <w:t>microsoft.identityModel</w:t>
      </w:r>
      <w:proofErr w:type="spellEnd"/>
      <w:r w:rsidRPr="00DE2EE3">
        <w:rPr>
          <w:b/>
          <w:highlight w:val="yellow"/>
        </w:rPr>
        <w:t>&gt;</w:t>
      </w:r>
    </w:p>
    <w:p w:rsidR="00DE2EE3" w:rsidRPr="00DE2EE3" w:rsidRDefault="00DE2EE3" w:rsidP="00DE2EE3">
      <w:pPr>
        <w:pStyle w:val="ppCodeIndent"/>
        <w:rPr>
          <w:b/>
          <w:highlight w:val="yellow"/>
        </w:rPr>
      </w:pPr>
      <w:r w:rsidRPr="00DE2EE3">
        <w:rPr>
          <w:b/>
        </w:rPr>
        <w:t xml:space="preserve">    </w:t>
      </w:r>
      <w:r w:rsidRPr="00DE2EE3">
        <w:rPr>
          <w:b/>
          <w:highlight w:val="yellow"/>
        </w:rPr>
        <w:t>&lt;service&gt;</w:t>
      </w:r>
    </w:p>
    <w:p w:rsidR="00DE2EE3" w:rsidRPr="00DE2EE3" w:rsidRDefault="00DE2EE3" w:rsidP="00DE2EE3">
      <w:pPr>
        <w:pStyle w:val="ppCodeIndent"/>
        <w:rPr>
          <w:b/>
        </w:rPr>
      </w:pPr>
      <w:r w:rsidRPr="00DE2EE3">
        <w:rPr>
          <w:b/>
        </w:rPr>
        <w:t xml:space="preserve">      </w:t>
      </w:r>
      <w:r w:rsidRPr="00DE2EE3">
        <w:rPr>
          <w:b/>
          <w:highlight w:val="yellow"/>
        </w:rPr>
        <w:t>&lt;</w:t>
      </w:r>
      <w:proofErr w:type="spellStart"/>
      <w:r w:rsidRPr="00DE2EE3">
        <w:rPr>
          <w:b/>
          <w:highlight w:val="yellow"/>
        </w:rPr>
        <w:t>issuerNameRegistry</w:t>
      </w:r>
      <w:proofErr w:type="spellEnd"/>
      <w:r w:rsidRPr="00DE2EE3">
        <w:rPr>
          <w:b/>
        </w:rPr>
        <w:t xml:space="preserve"> </w:t>
      </w:r>
    </w:p>
    <w:p w:rsidR="00DE2EE3" w:rsidRPr="00DE2EE3" w:rsidRDefault="00DE2EE3" w:rsidP="00DE2EE3">
      <w:pPr>
        <w:pStyle w:val="ppCodeIndent"/>
        <w:rPr>
          <w:b/>
        </w:rPr>
      </w:pPr>
      <w:r w:rsidRPr="00DE2EE3">
        <w:rPr>
          <w:b/>
        </w:rPr>
        <w:t xml:space="preserve">        </w:t>
      </w:r>
      <w:r w:rsidRPr="00DE2EE3">
        <w:rPr>
          <w:b/>
          <w:highlight w:val="yellow"/>
        </w:rPr>
        <w:t>type="Microsoft.IdentityModel.Tokens.ConfigurationBasedIssuerNameRegistry,</w:t>
      </w:r>
      <w:r w:rsidRPr="00DE2EE3">
        <w:rPr>
          <w:b/>
        </w:rPr>
        <w:t xml:space="preserve"> </w:t>
      </w:r>
    </w:p>
    <w:p w:rsidR="00DE2EE3" w:rsidRPr="00DE2EE3" w:rsidRDefault="00DE2EE3" w:rsidP="00DE2EE3">
      <w:pPr>
        <w:pStyle w:val="ppCodeIndent"/>
        <w:rPr>
          <w:b/>
          <w:highlight w:val="yellow"/>
        </w:rPr>
      </w:pPr>
      <w:r w:rsidRPr="00DE2EE3">
        <w:rPr>
          <w:b/>
        </w:rPr>
        <w:t xml:space="preserve">        </w:t>
      </w:r>
      <w:proofErr w:type="spellStart"/>
      <w:r w:rsidRPr="00DE2EE3">
        <w:rPr>
          <w:b/>
          <w:highlight w:val="yellow"/>
        </w:rPr>
        <w:t>Microsoft.IdentityModel</w:t>
      </w:r>
      <w:proofErr w:type="spellEnd"/>
      <w:r w:rsidRPr="00DE2EE3">
        <w:rPr>
          <w:b/>
          <w:highlight w:val="yellow"/>
        </w:rPr>
        <w:t xml:space="preserve">, Version=3.5.0.0, Culture=neutral, </w:t>
      </w:r>
    </w:p>
    <w:p w:rsidR="00DE2EE3" w:rsidRPr="00DE2EE3" w:rsidRDefault="00DE2EE3" w:rsidP="00DE2EE3">
      <w:pPr>
        <w:pStyle w:val="ppCodeIndent"/>
        <w:rPr>
          <w:b/>
        </w:rPr>
      </w:pPr>
      <w:r w:rsidRPr="00DE2EE3">
        <w:rPr>
          <w:b/>
        </w:rPr>
        <w:t xml:space="preserve">        </w:t>
      </w:r>
      <w:proofErr w:type="spellStart"/>
      <w:r w:rsidRPr="00DE2EE3">
        <w:rPr>
          <w:b/>
          <w:highlight w:val="yellow"/>
        </w:rPr>
        <w:t>PublicKeyToken</w:t>
      </w:r>
      <w:proofErr w:type="spellEnd"/>
      <w:r w:rsidRPr="00DE2EE3">
        <w:rPr>
          <w:b/>
          <w:highlight w:val="yellow"/>
        </w:rPr>
        <w:t>=31bf3856ad364e35"&gt;</w:t>
      </w:r>
    </w:p>
    <w:p w:rsidR="00DE2EE3" w:rsidRPr="00DE2EE3" w:rsidRDefault="00DE2EE3" w:rsidP="00DE2EE3">
      <w:pPr>
        <w:pStyle w:val="ppCodeIndent"/>
        <w:rPr>
          <w:b/>
          <w:highlight w:val="yellow"/>
        </w:rPr>
      </w:pPr>
      <w:r w:rsidRPr="00DE2EE3">
        <w:rPr>
          <w:b/>
        </w:rPr>
        <w:t xml:space="preserve">        </w:t>
      </w:r>
      <w:r w:rsidRPr="00DE2EE3">
        <w:rPr>
          <w:b/>
          <w:highlight w:val="yellow"/>
        </w:rPr>
        <w:t>&lt;</w:t>
      </w:r>
      <w:proofErr w:type="spellStart"/>
      <w:r w:rsidRPr="00DE2EE3">
        <w:rPr>
          <w:b/>
          <w:highlight w:val="yellow"/>
        </w:rPr>
        <w:t>trustedIssuers</w:t>
      </w:r>
      <w:proofErr w:type="spellEnd"/>
      <w:r w:rsidRPr="00DE2EE3">
        <w:rPr>
          <w:b/>
          <w:highlight w:val="yellow"/>
        </w:rPr>
        <w:t>&gt;</w:t>
      </w:r>
    </w:p>
    <w:p w:rsidR="00DE2EE3" w:rsidRPr="00DE2EE3" w:rsidRDefault="00DE2EE3" w:rsidP="00DE2EE3">
      <w:pPr>
        <w:pStyle w:val="ppCodeIndent"/>
        <w:rPr>
          <w:b/>
        </w:rPr>
      </w:pPr>
      <w:r w:rsidRPr="00DE2EE3">
        <w:rPr>
          <w:b/>
        </w:rPr>
        <w:t xml:space="preserve">          </w:t>
      </w:r>
      <w:r w:rsidRPr="00DE2EE3">
        <w:rPr>
          <w:b/>
          <w:highlight w:val="yellow"/>
        </w:rPr>
        <w:t>&lt;add thumbprint="f260042d59e14817984c6183fbc6bfc71baf5462" name="</w:t>
      </w:r>
      <w:proofErr w:type="spellStart"/>
      <w:r w:rsidRPr="00DE2EE3">
        <w:rPr>
          <w:b/>
          <w:highlight w:val="yellow"/>
        </w:rPr>
        <w:t>adatum</w:t>
      </w:r>
      <w:proofErr w:type="spellEnd"/>
      <w:r w:rsidRPr="00DE2EE3">
        <w:rPr>
          <w:b/>
          <w:highlight w:val="yellow"/>
        </w:rPr>
        <w:t>" /&gt;</w:t>
      </w:r>
    </w:p>
    <w:p w:rsidR="00DE2EE3" w:rsidRPr="00DE2EE3" w:rsidRDefault="00DE2EE3" w:rsidP="00DE2EE3">
      <w:pPr>
        <w:pStyle w:val="ppCodeIndent"/>
        <w:rPr>
          <w:b/>
          <w:highlight w:val="yellow"/>
        </w:rPr>
      </w:pPr>
      <w:r w:rsidRPr="00DE2EE3">
        <w:rPr>
          <w:b/>
        </w:rPr>
        <w:t xml:space="preserve">        </w:t>
      </w:r>
      <w:r w:rsidRPr="00DE2EE3">
        <w:rPr>
          <w:b/>
          <w:highlight w:val="yellow"/>
        </w:rPr>
        <w:t>&lt;/</w:t>
      </w:r>
      <w:proofErr w:type="spellStart"/>
      <w:r w:rsidRPr="00DE2EE3">
        <w:rPr>
          <w:b/>
          <w:highlight w:val="yellow"/>
        </w:rPr>
        <w:t>trustedIssuers</w:t>
      </w:r>
      <w:proofErr w:type="spellEnd"/>
      <w:r w:rsidRPr="00DE2EE3">
        <w:rPr>
          <w:b/>
          <w:highlight w:val="yellow"/>
        </w:rPr>
        <w:t>&gt;</w:t>
      </w:r>
    </w:p>
    <w:p w:rsidR="00DE2EE3" w:rsidRPr="00DE2EE3" w:rsidRDefault="00DE2EE3" w:rsidP="00DE2EE3">
      <w:pPr>
        <w:pStyle w:val="ppCodeIndent"/>
        <w:rPr>
          <w:b/>
        </w:rPr>
      </w:pPr>
      <w:r w:rsidRPr="00DE2EE3">
        <w:rPr>
          <w:b/>
        </w:rPr>
        <w:t xml:space="preserve">      </w:t>
      </w:r>
      <w:r w:rsidRPr="00DE2EE3">
        <w:rPr>
          <w:b/>
          <w:highlight w:val="yellow"/>
        </w:rPr>
        <w:t>&lt;/</w:t>
      </w:r>
      <w:proofErr w:type="spellStart"/>
      <w:r w:rsidRPr="00DE2EE3">
        <w:rPr>
          <w:b/>
          <w:highlight w:val="yellow"/>
        </w:rPr>
        <w:t>issuerNameRegistry</w:t>
      </w:r>
      <w:proofErr w:type="spellEnd"/>
      <w:r w:rsidRPr="00DE2EE3">
        <w:rPr>
          <w:b/>
          <w:highlight w:val="yellow"/>
        </w:rPr>
        <w:t>&gt;</w:t>
      </w:r>
    </w:p>
    <w:p w:rsidR="00DE2EE3" w:rsidRPr="00DE2EE3" w:rsidRDefault="00DE2EE3" w:rsidP="00DE2EE3">
      <w:pPr>
        <w:pStyle w:val="ppCodeIndent"/>
        <w:rPr>
          <w:b/>
          <w:highlight w:val="yellow"/>
        </w:rPr>
      </w:pPr>
      <w:r w:rsidRPr="00DE2EE3">
        <w:rPr>
          <w:b/>
        </w:rPr>
        <w:t xml:space="preserve">      </w:t>
      </w:r>
      <w:r w:rsidRPr="00DE2EE3">
        <w:rPr>
          <w:b/>
          <w:highlight w:val="yellow"/>
        </w:rPr>
        <w:t>&lt;</w:t>
      </w:r>
      <w:proofErr w:type="spellStart"/>
      <w:r w:rsidRPr="00DE2EE3">
        <w:rPr>
          <w:b/>
          <w:highlight w:val="yellow"/>
        </w:rPr>
        <w:t>audienceUris</w:t>
      </w:r>
      <w:proofErr w:type="spellEnd"/>
      <w:r w:rsidRPr="00DE2EE3">
        <w:rPr>
          <w:b/>
          <w:highlight w:val="yellow"/>
        </w:rPr>
        <w:t>&gt;</w:t>
      </w:r>
    </w:p>
    <w:p w:rsidR="00DE2EE3" w:rsidRPr="00DE2EE3" w:rsidRDefault="00DE2EE3" w:rsidP="00DE2EE3">
      <w:pPr>
        <w:pStyle w:val="ppCodeIndent"/>
        <w:numPr>
          <w:ilvl w:val="0"/>
          <w:numId w:val="0"/>
        </w:numPr>
        <w:ind w:left="720"/>
        <w:rPr>
          <w:b/>
        </w:rPr>
      </w:pPr>
      <w:r w:rsidRPr="00DE2EE3">
        <w:rPr>
          <w:b/>
        </w:rPr>
        <w:t xml:space="preserve">        </w:t>
      </w:r>
      <w:r w:rsidRPr="00DE2EE3">
        <w:rPr>
          <w:b/>
          <w:highlight w:val="yellow"/>
        </w:rPr>
        <w:t>&lt;</w:t>
      </w:r>
      <w:proofErr w:type="gramStart"/>
      <w:r w:rsidRPr="00DE2EE3">
        <w:rPr>
          <w:b/>
          <w:highlight w:val="yellow"/>
        </w:rPr>
        <w:t>add</w:t>
      </w:r>
      <w:proofErr w:type="gramEnd"/>
      <w:r w:rsidRPr="00DE2EE3">
        <w:rPr>
          <w:b/>
          <w:highlight w:val="yellow"/>
        </w:rPr>
        <w:t xml:space="preserve"> value="http</w:t>
      </w:r>
      <w:r w:rsidR="00003341">
        <w:rPr>
          <w:b/>
          <w:highlight w:val="yellow"/>
        </w:rPr>
        <w:t>s</w:t>
      </w:r>
      <w:r w:rsidRPr="00DE2EE3">
        <w:rPr>
          <w:b/>
          <w:highlight w:val="yellow"/>
        </w:rPr>
        <w:t>://localhost/a-Order.OrderTracking.Services.Lab04.Ex0</w:t>
      </w:r>
      <w:r w:rsidR="008E5880">
        <w:rPr>
          <w:b/>
          <w:highlight w:val="yellow"/>
        </w:rPr>
        <w:t>1</w:t>
      </w:r>
      <w:r w:rsidRPr="00DE2EE3">
        <w:rPr>
          <w:b/>
          <w:highlight w:val="yellow"/>
        </w:rPr>
        <w:t>/OrderTrackingService.svc"/&gt;</w:t>
      </w:r>
    </w:p>
    <w:p w:rsidR="00DE2EE3" w:rsidRPr="00DE2EE3" w:rsidRDefault="00DE2EE3" w:rsidP="00DE2EE3">
      <w:pPr>
        <w:pStyle w:val="ppCodeIndent"/>
        <w:rPr>
          <w:b/>
          <w:highlight w:val="yellow"/>
        </w:rPr>
      </w:pPr>
      <w:r w:rsidRPr="00DE2EE3">
        <w:rPr>
          <w:b/>
        </w:rPr>
        <w:t xml:space="preserve">      </w:t>
      </w:r>
      <w:r w:rsidRPr="00DE2EE3">
        <w:rPr>
          <w:b/>
          <w:highlight w:val="yellow"/>
        </w:rPr>
        <w:t>&lt;/</w:t>
      </w:r>
      <w:proofErr w:type="spellStart"/>
      <w:r w:rsidRPr="00DE2EE3">
        <w:rPr>
          <w:b/>
          <w:highlight w:val="yellow"/>
        </w:rPr>
        <w:t>audienceUris</w:t>
      </w:r>
      <w:proofErr w:type="spellEnd"/>
      <w:r w:rsidRPr="00DE2EE3">
        <w:rPr>
          <w:b/>
          <w:highlight w:val="yellow"/>
        </w:rPr>
        <w:t>&gt;</w:t>
      </w:r>
    </w:p>
    <w:p w:rsidR="00DE2EE3" w:rsidRPr="00DE2EE3" w:rsidRDefault="00DE2EE3" w:rsidP="00DE2EE3">
      <w:pPr>
        <w:pStyle w:val="ppCodeIndent"/>
        <w:rPr>
          <w:b/>
        </w:rPr>
      </w:pPr>
      <w:r w:rsidRPr="00DE2EE3">
        <w:rPr>
          <w:b/>
        </w:rPr>
        <w:t xml:space="preserve">      </w:t>
      </w:r>
      <w:r w:rsidRPr="00DE2EE3">
        <w:rPr>
          <w:b/>
          <w:highlight w:val="yellow"/>
        </w:rPr>
        <w:t>&lt;</w:t>
      </w:r>
      <w:proofErr w:type="spellStart"/>
      <w:r w:rsidRPr="00DE2EE3">
        <w:rPr>
          <w:b/>
          <w:highlight w:val="yellow"/>
        </w:rPr>
        <w:t>serviceCertificate</w:t>
      </w:r>
      <w:proofErr w:type="spellEnd"/>
      <w:r w:rsidRPr="00DE2EE3">
        <w:rPr>
          <w:b/>
          <w:highlight w:val="yellow"/>
        </w:rPr>
        <w:t>&gt;</w:t>
      </w:r>
    </w:p>
    <w:p w:rsidR="00DE2EE3" w:rsidRPr="00DE2EE3" w:rsidRDefault="00DE2EE3" w:rsidP="00DE2EE3">
      <w:pPr>
        <w:pStyle w:val="ppCodeIndent"/>
        <w:rPr>
          <w:b/>
        </w:rPr>
      </w:pPr>
      <w:r w:rsidRPr="00DE2EE3">
        <w:rPr>
          <w:b/>
        </w:rPr>
        <w:t xml:space="preserve">        </w:t>
      </w:r>
      <w:r w:rsidRPr="00DE2EE3">
        <w:rPr>
          <w:b/>
          <w:highlight w:val="yellow"/>
        </w:rPr>
        <w:t>&lt;</w:t>
      </w:r>
      <w:proofErr w:type="spellStart"/>
      <w:r w:rsidRPr="00DE2EE3">
        <w:rPr>
          <w:b/>
          <w:highlight w:val="yellow"/>
        </w:rPr>
        <w:t>certificateReference</w:t>
      </w:r>
      <w:proofErr w:type="spellEnd"/>
      <w:r w:rsidRPr="00DE2EE3">
        <w:rPr>
          <w:b/>
          <w:highlight w:val="yellow"/>
        </w:rPr>
        <w:t xml:space="preserve"> </w:t>
      </w:r>
      <w:proofErr w:type="spellStart"/>
      <w:r w:rsidRPr="00DE2EE3">
        <w:rPr>
          <w:b/>
          <w:highlight w:val="yellow"/>
        </w:rPr>
        <w:t>findValue</w:t>
      </w:r>
      <w:proofErr w:type="spellEnd"/>
      <w:r w:rsidRPr="00DE2EE3">
        <w:rPr>
          <w:b/>
          <w:highlight w:val="yellow"/>
        </w:rPr>
        <w:t>="CN=</w:t>
      </w:r>
      <w:proofErr w:type="spellStart"/>
      <w:r w:rsidRPr="00DE2EE3">
        <w:rPr>
          <w:b/>
          <w:highlight w:val="yellow"/>
        </w:rPr>
        <w:t>adatum</w:t>
      </w:r>
      <w:proofErr w:type="spellEnd"/>
      <w:r w:rsidRPr="00DE2EE3">
        <w:rPr>
          <w:b/>
          <w:highlight w:val="yellow"/>
        </w:rPr>
        <w:t xml:space="preserve">" </w:t>
      </w:r>
      <w:proofErr w:type="spellStart"/>
      <w:r w:rsidRPr="00DE2EE3">
        <w:rPr>
          <w:b/>
          <w:highlight w:val="yellow"/>
        </w:rPr>
        <w:t>storeLocation</w:t>
      </w:r>
      <w:proofErr w:type="spellEnd"/>
      <w:r w:rsidRPr="00DE2EE3">
        <w:rPr>
          <w:b/>
          <w:highlight w:val="yellow"/>
        </w:rPr>
        <w:t>="</w:t>
      </w:r>
      <w:proofErr w:type="spellStart"/>
      <w:r w:rsidRPr="00DE2EE3">
        <w:rPr>
          <w:b/>
          <w:highlight w:val="yellow"/>
        </w:rPr>
        <w:t>LocalMachine</w:t>
      </w:r>
      <w:proofErr w:type="spellEnd"/>
      <w:r w:rsidRPr="00DE2EE3">
        <w:rPr>
          <w:b/>
          <w:highlight w:val="yellow"/>
        </w:rPr>
        <w:t>"</w:t>
      </w:r>
      <w:r w:rsidRPr="00DE2EE3">
        <w:rPr>
          <w:b/>
        </w:rPr>
        <w:t xml:space="preserve"> </w:t>
      </w:r>
    </w:p>
    <w:p w:rsidR="00DE2EE3" w:rsidRPr="00DE2EE3" w:rsidRDefault="00DE2EE3" w:rsidP="00DE2EE3">
      <w:pPr>
        <w:pStyle w:val="ppCodeIndent"/>
        <w:rPr>
          <w:b/>
          <w:highlight w:val="yellow"/>
        </w:rPr>
      </w:pPr>
      <w:r w:rsidRPr="00DE2EE3">
        <w:rPr>
          <w:b/>
        </w:rPr>
        <w:t xml:space="preserve">          </w:t>
      </w:r>
      <w:proofErr w:type="spellStart"/>
      <w:r w:rsidRPr="00DE2EE3">
        <w:rPr>
          <w:b/>
          <w:highlight w:val="yellow"/>
        </w:rPr>
        <w:t>storeName</w:t>
      </w:r>
      <w:proofErr w:type="spellEnd"/>
      <w:r w:rsidRPr="00DE2EE3">
        <w:rPr>
          <w:b/>
          <w:highlight w:val="yellow"/>
        </w:rPr>
        <w:t>="My" x509FindType="</w:t>
      </w:r>
      <w:proofErr w:type="spellStart"/>
      <w:r w:rsidRPr="00DE2EE3">
        <w:rPr>
          <w:b/>
          <w:highlight w:val="yellow"/>
        </w:rPr>
        <w:t>FindBySubjectDistinguishedName</w:t>
      </w:r>
      <w:proofErr w:type="spellEnd"/>
      <w:r w:rsidRPr="00DE2EE3">
        <w:rPr>
          <w:b/>
          <w:highlight w:val="yellow"/>
        </w:rPr>
        <w:t>" /&gt;</w:t>
      </w:r>
    </w:p>
    <w:p w:rsidR="00DE2EE3" w:rsidRPr="00DE2EE3" w:rsidRDefault="00DE2EE3" w:rsidP="00DE2EE3">
      <w:pPr>
        <w:pStyle w:val="ppCodeIndent"/>
        <w:rPr>
          <w:b/>
        </w:rPr>
      </w:pPr>
      <w:r w:rsidRPr="00DE2EE3">
        <w:rPr>
          <w:b/>
        </w:rPr>
        <w:lastRenderedPageBreak/>
        <w:t xml:space="preserve">      </w:t>
      </w:r>
      <w:r w:rsidRPr="00DE2EE3">
        <w:rPr>
          <w:b/>
          <w:highlight w:val="yellow"/>
        </w:rPr>
        <w:t>&lt;/</w:t>
      </w:r>
      <w:proofErr w:type="spellStart"/>
      <w:r w:rsidRPr="00DE2EE3">
        <w:rPr>
          <w:b/>
          <w:highlight w:val="yellow"/>
        </w:rPr>
        <w:t>serviceCertificate</w:t>
      </w:r>
      <w:proofErr w:type="spellEnd"/>
      <w:r w:rsidRPr="00DE2EE3">
        <w:rPr>
          <w:b/>
          <w:highlight w:val="yellow"/>
        </w:rPr>
        <w:t>&gt;</w:t>
      </w:r>
    </w:p>
    <w:p w:rsidR="00DE2EE3" w:rsidRPr="00DE2EE3" w:rsidRDefault="00DE2EE3" w:rsidP="00DE2EE3">
      <w:pPr>
        <w:pStyle w:val="ppCodeIndent"/>
        <w:rPr>
          <w:b/>
          <w:highlight w:val="yellow"/>
        </w:rPr>
      </w:pPr>
      <w:r w:rsidRPr="00DE2EE3">
        <w:rPr>
          <w:b/>
        </w:rPr>
        <w:t xml:space="preserve">    </w:t>
      </w:r>
      <w:r w:rsidRPr="00DE2EE3">
        <w:rPr>
          <w:b/>
          <w:highlight w:val="yellow"/>
        </w:rPr>
        <w:t>&lt;/service&gt;</w:t>
      </w:r>
    </w:p>
    <w:p w:rsidR="00DE2EE3" w:rsidRPr="00DE2EE3" w:rsidRDefault="00DE2EE3" w:rsidP="00DE2EE3">
      <w:pPr>
        <w:pStyle w:val="ppCodeIndent"/>
        <w:rPr>
          <w:b/>
        </w:rPr>
      </w:pPr>
      <w:r w:rsidRPr="00DE2EE3">
        <w:rPr>
          <w:b/>
        </w:rPr>
        <w:t xml:space="preserve">  </w:t>
      </w:r>
      <w:r w:rsidRPr="00DE2EE3">
        <w:rPr>
          <w:b/>
          <w:highlight w:val="yellow"/>
        </w:rPr>
        <w:t>&lt;/</w:t>
      </w:r>
      <w:proofErr w:type="spellStart"/>
      <w:r w:rsidRPr="00DE2EE3">
        <w:rPr>
          <w:b/>
          <w:highlight w:val="yellow"/>
        </w:rPr>
        <w:t>microsoft.identityModel</w:t>
      </w:r>
      <w:proofErr w:type="spellEnd"/>
      <w:r w:rsidRPr="00DE2EE3">
        <w:rPr>
          <w:b/>
          <w:highlight w:val="yellow"/>
        </w:rPr>
        <w:t>&gt;</w:t>
      </w:r>
    </w:p>
    <w:p w:rsidR="00DE2EE3" w:rsidRDefault="00DE2EE3" w:rsidP="00DE2EE3">
      <w:pPr>
        <w:pStyle w:val="ppCodeIndent"/>
        <w:numPr>
          <w:ilvl w:val="0"/>
          <w:numId w:val="0"/>
        </w:numPr>
        <w:ind w:left="720"/>
      </w:pPr>
      <w:r>
        <w:t>&lt;/configuration&gt;</w:t>
      </w:r>
    </w:p>
    <w:p w:rsidR="00C6064A" w:rsidRDefault="00C6064A" w:rsidP="00C6064A">
      <w:pPr>
        <w:pStyle w:val="ppNumberList"/>
      </w:pPr>
      <w:r>
        <w:t>Close all of the files open in the Visual Studio editor, making sure to save your changes, but keep the solution open so that you are ready to use it in the next task.</w:t>
      </w:r>
    </w:p>
    <w:p w:rsidR="00675149" w:rsidRDefault="00675149" w:rsidP="00675149">
      <w:pPr>
        <w:pStyle w:val="ppListEnd"/>
      </w:pPr>
    </w:p>
    <w:p w:rsidR="00D1664C" w:rsidRDefault="00C6064A" w:rsidP="00C6064A">
      <w:pPr>
        <w:pStyle w:val="ppBodyText"/>
      </w:pPr>
      <w:r>
        <w:t xml:space="preserve">You have now completed this task and you should know </w:t>
      </w:r>
      <w:r w:rsidR="0069053E">
        <w:t xml:space="preserve">modify the </w:t>
      </w:r>
      <w:proofErr w:type="spellStart"/>
      <w:r w:rsidR="0069053E">
        <w:t>Web.config</w:t>
      </w:r>
      <w:proofErr w:type="spellEnd"/>
      <w:r w:rsidR="0069053E">
        <w:t xml:space="preserve"> file to use WIF to define a trusted issuer for the relying party application.</w:t>
      </w:r>
    </w:p>
    <w:p w:rsidR="00D1664C" w:rsidRDefault="00D1664C" w:rsidP="00D1664C">
      <w:pPr>
        <w:pStyle w:val="Heading2"/>
      </w:pPr>
      <w:bookmarkStart w:id="7" w:name="_Task_3:_Change"/>
      <w:bookmarkStart w:id="8" w:name="Ex01Task03"/>
      <w:bookmarkEnd w:id="7"/>
      <w:r w:rsidRPr="00A8787B">
        <w:t>Task 3</w:t>
      </w:r>
      <w:bookmarkEnd w:id="8"/>
      <w:r>
        <w:t>:</w:t>
      </w:r>
      <w:r w:rsidRPr="00A8787B">
        <w:t xml:space="preserve"> </w:t>
      </w:r>
      <w:r w:rsidR="008A62D0">
        <w:t>Change the Authorization manger</w:t>
      </w:r>
    </w:p>
    <w:p w:rsidR="0084205A" w:rsidRPr="0084205A" w:rsidRDefault="0038153F" w:rsidP="0038153F">
      <w:pPr>
        <w:pStyle w:val="ppBodyText"/>
      </w:pPr>
      <w:r w:rsidRPr="0084205A">
        <w:t xml:space="preserve">In this </w:t>
      </w:r>
      <w:r w:rsidR="008A62D0" w:rsidRPr="0084205A">
        <w:t>task,</w:t>
      </w:r>
      <w:r w:rsidRPr="0084205A">
        <w:t xml:space="preserve"> you</w:t>
      </w:r>
      <w:r w:rsidR="0084205A" w:rsidRPr="0084205A">
        <w:t xml:space="preserve"> wi</w:t>
      </w:r>
      <w:r w:rsidRPr="0084205A">
        <w:t>ll</w:t>
      </w:r>
      <w:r w:rsidR="00D556AE" w:rsidRPr="0084205A">
        <w:t xml:space="preserve"> </w:t>
      </w:r>
      <w:r w:rsidR="00856974">
        <w:t>remove the existing authorization manager from the a-Order application and replace it with a claims-based authorization manager.</w:t>
      </w:r>
    </w:p>
    <w:p w:rsidR="0038153F" w:rsidRPr="0084205A" w:rsidRDefault="001E6DDE" w:rsidP="001E6DDE">
      <w:pPr>
        <w:pStyle w:val="ppProcedureStart"/>
      </w:pPr>
      <w:r>
        <w:t xml:space="preserve">To </w:t>
      </w:r>
      <w:r w:rsidR="008A62D0">
        <w:t>change the Authorization manger</w:t>
      </w:r>
    </w:p>
    <w:p w:rsidR="00405B0D" w:rsidRPr="005556EF" w:rsidRDefault="00405B0D" w:rsidP="00DB330A">
      <w:pPr>
        <w:pStyle w:val="ppNumberList"/>
      </w:pPr>
      <w:r>
        <w:t xml:space="preserve">Continue with the </w:t>
      </w:r>
      <w:r w:rsidRPr="00E82F06">
        <w:rPr>
          <w:b/>
        </w:rPr>
        <w:t>Lab0</w:t>
      </w:r>
      <w:r w:rsidR="008A62D0">
        <w:rPr>
          <w:b/>
        </w:rPr>
        <w:t>4</w:t>
      </w:r>
      <w:r w:rsidRPr="00E82F06">
        <w:rPr>
          <w:b/>
        </w:rPr>
        <w:t xml:space="preserve">.Ex01 </w:t>
      </w:r>
      <w:r>
        <w:t>solution you used in the previous task.</w:t>
      </w:r>
    </w:p>
    <w:p w:rsidR="00675149" w:rsidRDefault="00856974" w:rsidP="00675149">
      <w:pPr>
        <w:pStyle w:val="ppNumberList"/>
      </w:pPr>
      <w:r>
        <w:t xml:space="preserve">In Visual Studio, open the file </w:t>
      </w:r>
      <w:proofErr w:type="spellStart"/>
      <w:r>
        <w:rPr>
          <w:b/>
        </w:rPr>
        <w:t>Web.config</w:t>
      </w:r>
      <w:proofErr w:type="spellEnd"/>
      <w:r>
        <w:t xml:space="preserve"> from the </w:t>
      </w:r>
      <w:r w:rsidR="006D37AB">
        <w:rPr>
          <w:b/>
        </w:rPr>
        <w:t xml:space="preserve">a-Order.OrderTracking.Services.Lab04.Ex01 </w:t>
      </w:r>
      <w:r>
        <w:t>project into the code editor window.</w:t>
      </w:r>
    </w:p>
    <w:p w:rsidR="00856974" w:rsidRDefault="00856974" w:rsidP="00675149">
      <w:pPr>
        <w:pStyle w:val="ppNumberList"/>
      </w:pPr>
      <w:r>
        <w:t xml:space="preserve">Remove the existing configuration information for authorization from the </w:t>
      </w:r>
      <w:proofErr w:type="spellStart"/>
      <w:r>
        <w:t>Web.config</w:t>
      </w:r>
      <w:proofErr w:type="spellEnd"/>
      <w:r>
        <w:t xml:space="preserve"> file. The highlighted code shows the configuration that </w:t>
      </w:r>
      <w:r w:rsidR="00B55B1D">
        <w:t xml:space="preserve">you should </w:t>
      </w:r>
      <w:r>
        <w:t>remove.</w:t>
      </w:r>
    </w:p>
    <w:p w:rsidR="00856974" w:rsidRDefault="00856974" w:rsidP="00856974">
      <w:pPr>
        <w:pStyle w:val="ppCodeLanguageIndent"/>
      </w:pPr>
      <w:r>
        <w:t>XML</w:t>
      </w:r>
    </w:p>
    <w:p w:rsidR="00856974" w:rsidRDefault="00856974" w:rsidP="00856974">
      <w:pPr>
        <w:pStyle w:val="ppCodeIndent"/>
      </w:pPr>
      <w:r>
        <w:t>&lt;</w:t>
      </w:r>
      <w:proofErr w:type="spellStart"/>
      <w:r>
        <w:t>serviceBehaviors</w:t>
      </w:r>
      <w:proofErr w:type="spellEnd"/>
      <w:r>
        <w:t>&gt;</w:t>
      </w:r>
    </w:p>
    <w:p w:rsidR="00856974" w:rsidRDefault="00856974" w:rsidP="00856974">
      <w:pPr>
        <w:pStyle w:val="ppCodeIndent"/>
      </w:pPr>
      <w:r>
        <w:t xml:space="preserve">  &lt;behavior name="</w:t>
      </w:r>
      <w:proofErr w:type="spellStart"/>
      <w:r>
        <w:t>serviceBehavior</w:t>
      </w:r>
      <w:proofErr w:type="spellEnd"/>
      <w:r>
        <w:t>"&gt;</w:t>
      </w:r>
    </w:p>
    <w:p w:rsidR="00856974" w:rsidRDefault="00856974" w:rsidP="00856974">
      <w:pPr>
        <w:pStyle w:val="ppCodeIndent"/>
      </w:pPr>
      <w:r>
        <w:t xml:space="preserve">    &lt;</w:t>
      </w:r>
      <w:proofErr w:type="spellStart"/>
      <w:r>
        <w:t>federatedServiceHostConfiguration</w:t>
      </w:r>
      <w:proofErr w:type="spellEnd"/>
      <w:r>
        <w:t xml:space="preserve"> /&gt;</w:t>
      </w:r>
    </w:p>
    <w:p w:rsidR="00856974" w:rsidRDefault="00856974" w:rsidP="00856974">
      <w:pPr>
        <w:pStyle w:val="ppCodeIndent"/>
      </w:pPr>
      <w:r>
        <w:t xml:space="preserve">    &lt;</w:t>
      </w:r>
      <w:proofErr w:type="spellStart"/>
      <w:r>
        <w:t>serviceDebug</w:t>
      </w:r>
      <w:proofErr w:type="spellEnd"/>
      <w:r>
        <w:t xml:space="preserve"> </w:t>
      </w:r>
      <w:proofErr w:type="spellStart"/>
      <w:r>
        <w:t>includeExceptionDetailInFaults</w:t>
      </w:r>
      <w:proofErr w:type="spellEnd"/>
      <w:r>
        <w:t>="true" /&gt;</w:t>
      </w:r>
    </w:p>
    <w:p w:rsidR="00856974" w:rsidRDefault="00856974" w:rsidP="00856974">
      <w:pPr>
        <w:pStyle w:val="ppCodeIndent"/>
      </w:pPr>
      <w:r>
        <w:t xml:space="preserve">    &lt;</w:t>
      </w:r>
      <w:proofErr w:type="spellStart"/>
      <w:r>
        <w:t>serviceMetadata</w:t>
      </w:r>
      <w:proofErr w:type="spellEnd"/>
      <w:r>
        <w:t xml:space="preserve"> </w:t>
      </w:r>
      <w:proofErr w:type="spellStart"/>
      <w:r>
        <w:t>httpGetEnabled</w:t>
      </w:r>
      <w:proofErr w:type="spellEnd"/>
      <w:r>
        <w:t>="true" /&gt;</w:t>
      </w:r>
    </w:p>
    <w:p w:rsidR="00856974" w:rsidRPr="00856974" w:rsidRDefault="00856974" w:rsidP="00856974">
      <w:pPr>
        <w:pStyle w:val="ppCodeIndent"/>
        <w:rPr>
          <w:b/>
        </w:rPr>
      </w:pPr>
      <w:r w:rsidRPr="00856974">
        <w:rPr>
          <w:b/>
        </w:rPr>
        <w:t xml:space="preserve">    </w:t>
      </w:r>
      <w:r w:rsidRPr="00856974">
        <w:rPr>
          <w:b/>
          <w:highlight w:val="yellow"/>
        </w:rPr>
        <w:t>&lt;</w:t>
      </w:r>
      <w:proofErr w:type="spellStart"/>
      <w:r w:rsidRPr="00856974">
        <w:rPr>
          <w:b/>
          <w:highlight w:val="yellow"/>
        </w:rPr>
        <w:t>serviceCredentials</w:t>
      </w:r>
      <w:proofErr w:type="spellEnd"/>
      <w:r w:rsidRPr="00856974">
        <w:rPr>
          <w:b/>
          <w:highlight w:val="yellow"/>
        </w:rPr>
        <w:t>&gt;</w:t>
      </w:r>
    </w:p>
    <w:p w:rsidR="00856974" w:rsidRPr="00B55B1D" w:rsidRDefault="00856974" w:rsidP="00856974">
      <w:pPr>
        <w:pStyle w:val="ppCodeIndent"/>
        <w:rPr>
          <w:b/>
        </w:rPr>
      </w:pPr>
      <w:r w:rsidRPr="00B55B1D">
        <w:rPr>
          <w:b/>
        </w:rPr>
        <w:t xml:space="preserve">      </w:t>
      </w:r>
      <w:r w:rsidRPr="00B55B1D">
        <w:rPr>
          <w:b/>
          <w:highlight w:val="yellow"/>
        </w:rPr>
        <w:t>&lt;</w:t>
      </w:r>
      <w:proofErr w:type="spellStart"/>
      <w:r w:rsidRPr="00B55B1D">
        <w:rPr>
          <w:b/>
          <w:highlight w:val="yellow"/>
        </w:rPr>
        <w:t>userNameAuthentication</w:t>
      </w:r>
      <w:proofErr w:type="spellEnd"/>
      <w:r w:rsidRPr="00B55B1D">
        <w:rPr>
          <w:b/>
        </w:rPr>
        <w:t xml:space="preserve"> </w:t>
      </w:r>
    </w:p>
    <w:p w:rsidR="00856974" w:rsidRPr="00B55B1D" w:rsidRDefault="00856974" w:rsidP="00856974">
      <w:pPr>
        <w:pStyle w:val="ppCodeIndent"/>
        <w:numPr>
          <w:ilvl w:val="0"/>
          <w:numId w:val="0"/>
        </w:numPr>
        <w:ind w:left="720"/>
        <w:rPr>
          <w:b/>
        </w:rPr>
      </w:pPr>
      <w:r w:rsidRPr="00B55B1D">
        <w:rPr>
          <w:b/>
        </w:rPr>
        <w:t xml:space="preserve">        </w:t>
      </w:r>
      <w:proofErr w:type="spellStart"/>
      <w:proofErr w:type="gramStart"/>
      <w:r w:rsidRPr="00B55B1D">
        <w:rPr>
          <w:b/>
          <w:highlight w:val="yellow"/>
        </w:rPr>
        <w:t>userNamePasswordValidationMode</w:t>
      </w:r>
      <w:proofErr w:type="spellEnd"/>
      <w:proofErr w:type="gramEnd"/>
      <w:r w:rsidRPr="00B55B1D">
        <w:rPr>
          <w:b/>
          <w:highlight w:val="yellow"/>
        </w:rPr>
        <w:t>="Custom" …</w:t>
      </w:r>
    </w:p>
    <w:p w:rsidR="00856974" w:rsidRPr="00B55B1D" w:rsidRDefault="00856974" w:rsidP="00856974">
      <w:pPr>
        <w:pStyle w:val="ppCodeIndent"/>
        <w:rPr>
          <w:b/>
          <w:highlight w:val="yellow"/>
        </w:rPr>
      </w:pPr>
      <w:r w:rsidRPr="00B55B1D">
        <w:rPr>
          <w:b/>
        </w:rPr>
        <w:t xml:space="preserve">    </w:t>
      </w:r>
      <w:r w:rsidRPr="00B55B1D">
        <w:rPr>
          <w:b/>
          <w:highlight w:val="yellow"/>
        </w:rPr>
        <w:t>&lt;/</w:t>
      </w:r>
      <w:proofErr w:type="spellStart"/>
      <w:r w:rsidRPr="00B55B1D">
        <w:rPr>
          <w:b/>
          <w:highlight w:val="yellow"/>
        </w:rPr>
        <w:t>serviceCredentials</w:t>
      </w:r>
      <w:proofErr w:type="spellEnd"/>
      <w:r w:rsidRPr="00B55B1D">
        <w:rPr>
          <w:b/>
          <w:highlight w:val="yellow"/>
        </w:rPr>
        <w:t xml:space="preserve">&gt; </w:t>
      </w:r>
    </w:p>
    <w:p w:rsidR="00856974" w:rsidRPr="00B55B1D" w:rsidRDefault="00856974" w:rsidP="00856974">
      <w:pPr>
        <w:pStyle w:val="ppCodeIndent"/>
        <w:rPr>
          <w:b/>
        </w:rPr>
      </w:pPr>
      <w:r w:rsidRPr="00B55B1D">
        <w:rPr>
          <w:b/>
        </w:rPr>
        <w:t xml:space="preserve">    </w:t>
      </w:r>
      <w:r w:rsidRPr="00B55B1D">
        <w:rPr>
          <w:b/>
          <w:highlight w:val="yellow"/>
        </w:rPr>
        <w:t>&lt;</w:t>
      </w:r>
      <w:proofErr w:type="spellStart"/>
      <w:r w:rsidRPr="00B55B1D">
        <w:rPr>
          <w:b/>
          <w:highlight w:val="yellow"/>
        </w:rPr>
        <w:t>serviceAuthorization</w:t>
      </w:r>
      <w:proofErr w:type="spellEnd"/>
      <w:r w:rsidRPr="00B55B1D">
        <w:rPr>
          <w:b/>
        </w:rPr>
        <w:t xml:space="preserve"> </w:t>
      </w:r>
    </w:p>
    <w:p w:rsidR="00856974" w:rsidRPr="00B55B1D" w:rsidRDefault="00856974" w:rsidP="00856974">
      <w:pPr>
        <w:pStyle w:val="ppCodeIndent"/>
        <w:rPr>
          <w:b/>
        </w:rPr>
      </w:pPr>
      <w:r w:rsidRPr="00B55B1D">
        <w:rPr>
          <w:b/>
        </w:rPr>
        <w:t xml:space="preserve">      </w:t>
      </w:r>
      <w:proofErr w:type="spellStart"/>
      <w:r w:rsidRPr="00B55B1D">
        <w:rPr>
          <w:b/>
          <w:highlight w:val="yellow"/>
        </w:rPr>
        <w:t>principalPermissionMode</w:t>
      </w:r>
      <w:proofErr w:type="spellEnd"/>
      <w:r w:rsidRPr="00B55B1D">
        <w:rPr>
          <w:b/>
          <w:highlight w:val="yellow"/>
        </w:rPr>
        <w:t>="Custom" …</w:t>
      </w:r>
    </w:p>
    <w:p w:rsidR="00856974" w:rsidRPr="00B55B1D" w:rsidRDefault="00856974" w:rsidP="00856974">
      <w:pPr>
        <w:pStyle w:val="ppCodeIndent"/>
        <w:rPr>
          <w:b/>
          <w:highlight w:val="yellow"/>
        </w:rPr>
      </w:pPr>
      <w:r w:rsidRPr="00B55B1D">
        <w:rPr>
          <w:b/>
        </w:rPr>
        <w:t xml:space="preserve">      </w:t>
      </w:r>
      <w:r w:rsidRPr="00B55B1D">
        <w:rPr>
          <w:b/>
          <w:highlight w:val="yellow"/>
        </w:rPr>
        <w:t>&lt;</w:t>
      </w:r>
      <w:proofErr w:type="spellStart"/>
      <w:r w:rsidRPr="00B55B1D">
        <w:rPr>
          <w:b/>
          <w:highlight w:val="yellow"/>
        </w:rPr>
        <w:t>authorizationPolicies</w:t>
      </w:r>
      <w:proofErr w:type="spellEnd"/>
      <w:r w:rsidRPr="00B55B1D">
        <w:rPr>
          <w:b/>
          <w:highlight w:val="yellow"/>
        </w:rPr>
        <w:t>&gt;</w:t>
      </w:r>
    </w:p>
    <w:p w:rsidR="00856974" w:rsidRPr="00B55B1D" w:rsidRDefault="00856974" w:rsidP="00856974">
      <w:pPr>
        <w:pStyle w:val="ppCodeIndent"/>
        <w:rPr>
          <w:b/>
        </w:rPr>
      </w:pPr>
      <w:r w:rsidRPr="00B55B1D">
        <w:rPr>
          <w:b/>
        </w:rPr>
        <w:t xml:space="preserve">        </w:t>
      </w:r>
      <w:r w:rsidRPr="00B55B1D">
        <w:rPr>
          <w:b/>
          <w:highlight w:val="yellow"/>
        </w:rPr>
        <w:t>&lt;add policyType="AOrder.OrderTracking.Services.SimpleAuthorizationPolicy, …</w:t>
      </w:r>
    </w:p>
    <w:p w:rsidR="00856974" w:rsidRPr="00B55B1D" w:rsidRDefault="00856974" w:rsidP="00856974">
      <w:pPr>
        <w:pStyle w:val="ppCodeIndent"/>
        <w:rPr>
          <w:b/>
          <w:highlight w:val="yellow"/>
        </w:rPr>
      </w:pPr>
      <w:r w:rsidRPr="00B55B1D">
        <w:rPr>
          <w:b/>
        </w:rPr>
        <w:t xml:space="preserve">      </w:t>
      </w:r>
      <w:r w:rsidRPr="00B55B1D">
        <w:rPr>
          <w:b/>
          <w:highlight w:val="yellow"/>
        </w:rPr>
        <w:t>&lt;/</w:t>
      </w:r>
      <w:proofErr w:type="spellStart"/>
      <w:r w:rsidRPr="00B55B1D">
        <w:rPr>
          <w:b/>
          <w:highlight w:val="yellow"/>
        </w:rPr>
        <w:t>authorizationPolicies</w:t>
      </w:r>
      <w:proofErr w:type="spellEnd"/>
      <w:r w:rsidRPr="00B55B1D">
        <w:rPr>
          <w:b/>
          <w:highlight w:val="yellow"/>
        </w:rPr>
        <w:t>&gt;</w:t>
      </w:r>
    </w:p>
    <w:p w:rsidR="00856974" w:rsidRPr="00B55B1D" w:rsidRDefault="00856974" w:rsidP="00856974">
      <w:pPr>
        <w:pStyle w:val="ppCodeIndent"/>
        <w:rPr>
          <w:b/>
        </w:rPr>
      </w:pPr>
      <w:r w:rsidRPr="00B55B1D">
        <w:rPr>
          <w:b/>
        </w:rPr>
        <w:t xml:space="preserve">    </w:t>
      </w:r>
      <w:r w:rsidRPr="00B55B1D">
        <w:rPr>
          <w:b/>
          <w:highlight w:val="yellow"/>
        </w:rPr>
        <w:t>&lt;/</w:t>
      </w:r>
      <w:proofErr w:type="spellStart"/>
      <w:r w:rsidRPr="00B55B1D">
        <w:rPr>
          <w:b/>
          <w:highlight w:val="yellow"/>
        </w:rPr>
        <w:t>serviceAuthorization</w:t>
      </w:r>
      <w:proofErr w:type="spellEnd"/>
      <w:r w:rsidRPr="00B55B1D">
        <w:rPr>
          <w:b/>
          <w:highlight w:val="yellow"/>
        </w:rPr>
        <w:t>&gt;</w:t>
      </w:r>
    </w:p>
    <w:p w:rsidR="00856974" w:rsidRDefault="00856974" w:rsidP="00856974">
      <w:pPr>
        <w:pStyle w:val="ppCodeIndent"/>
      </w:pPr>
      <w:r>
        <w:t xml:space="preserve">  &lt;/behavior&gt;</w:t>
      </w:r>
    </w:p>
    <w:p w:rsidR="00856974" w:rsidRPr="00856974" w:rsidRDefault="00856974" w:rsidP="00856974">
      <w:pPr>
        <w:pStyle w:val="ppCodeIndent"/>
      </w:pPr>
      <w:r>
        <w:t>&lt;/</w:t>
      </w:r>
      <w:proofErr w:type="spellStart"/>
      <w:r>
        <w:t>serviceBehaviors</w:t>
      </w:r>
      <w:proofErr w:type="spellEnd"/>
      <w:r>
        <w:t>&gt;</w:t>
      </w:r>
    </w:p>
    <w:p w:rsidR="00B55B1D" w:rsidRDefault="00B55B1D" w:rsidP="00675149">
      <w:pPr>
        <w:pStyle w:val="ppNumberList"/>
      </w:pPr>
      <w:r>
        <w:t xml:space="preserve">In Solution Explorer, right-click the </w:t>
      </w:r>
      <w:proofErr w:type="spellStart"/>
      <w:r>
        <w:rPr>
          <w:b/>
        </w:rPr>
        <w:t>SimpleAuthorizationManager.cs</w:t>
      </w:r>
      <w:proofErr w:type="spellEnd"/>
      <w:r>
        <w:t xml:space="preserve"> file, click </w:t>
      </w:r>
      <w:r>
        <w:rPr>
          <w:b/>
        </w:rPr>
        <w:t>Delete</w:t>
      </w:r>
      <w:r>
        <w:t xml:space="preserve">, and then click </w:t>
      </w:r>
      <w:r w:rsidRPr="00B55B1D">
        <w:rPr>
          <w:b/>
          <w:bCs/>
        </w:rPr>
        <w:t>OK</w:t>
      </w:r>
      <w:r>
        <w:t>. This file is no longer required.</w:t>
      </w:r>
    </w:p>
    <w:p w:rsidR="00B55B1D" w:rsidRDefault="00B55B1D" w:rsidP="00B55B1D">
      <w:pPr>
        <w:pStyle w:val="ppNumberList"/>
      </w:pPr>
      <w:r>
        <w:t xml:space="preserve">In Solution Explorer, right-click the </w:t>
      </w:r>
      <w:proofErr w:type="spellStart"/>
      <w:r>
        <w:rPr>
          <w:b/>
        </w:rPr>
        <w:t>SimpleAuthorization</w:t>
      </w:r>
      <w:r w:rsidR="008A5FAF">
        <w:rPr>
          <w:b/>
        </w:rPr>
        <w:t>Policy</w:t>
      </w:r>
      <w:r>
        <w:rPr>
          <w:b/>
        </w:rPr>
        <w:t>.cs</w:t>
      </w:r>
      <w:proofErr w:type="spellEnd"/>
      <w:r>
        <w:t xml:space="preserve"> file, click </w:t>
      </w:r>
      <w:r>
        <w:rPr>
          <w:b/>
        </w:rPr>
        <w:t>Delete</w:t>
      </w:r>
      <w:r>
        <w:t xml:space="preserve">, and then click </w:t>
      </w:r>
      <w:r w:rsidRPr="00B55B1D">
        <w:rPr>
          <w:b/>
          <w:bCs/>
        </w:rPr>
        <w:t>OK</w:t>
      </w:r>
      <w:r>
        <w:t>. This file is no longer required.</w:t>
      </w:r>
    </w:p>
    <w:p w:rsidR="00D52144" w:rsidRDefault="00D52144" w:rsidP="00D52144">
      <w:pPr>
        <w:pStyle w:val="ppNumberList"/>
      </w:pPr>
      <w:r>
        <w:lastRenderedPageBreak/>
        <w:t xml:space="preserve">In Solution Explorer, right-click the </w:t>
      </w:r>
      <w:proofErr w:type="spellStart"/>
      <w:r>
        <w:rPr>
          <w:b/>
        </w:rPr>
        <w:t>SimpleUserNamePasswordValidator.cs</w:t>
      </w:r>
      <w:proofErr w:type="spellEnd"/>
      <w:r>
        <w:t xml:space="preserve"> file, click </w:t>
      </w:r>
      <w:r>
        <w:rPr>
          <w:b/>
        </w:rPr>
        <w:t>Delete</w:t>
      </w:r>
      <w:r>
        <w:t xml:space="preserve">, and then click </w:t>
      </w:r>
      <w:r w:rsidRPr="00B55B1D">
        <w:rPr>
          <w:b/>
          <w:bCs/>
        </w:rPr>
        <w:t>OK</w:t>
      </w:r>
      <w:r>
        <w:t>. This file is no longer required.</w:t>
      </w:r>
    </w:p>
    <w:p w:rsidR="00D52144" w:rsidRDefault="00D52144" w:rsidP="00D52144">
      <w:pPr>
        <w:pStyle w:val="ppNumberList"/>
      </w:pPr>
      <w:r>
        <w:t xml:space="preserve">In Solution Explorer, right-click the </w:t>
      </w:r>
      <w:proofErr w:type="spellStart"/>
      <w:r>
        <w:rPr>
          <w:b/>
        </w:rPr>
        <w:t>UserInformation.cs</w:t>
      </w:r>
      <w:proofErr w:type="spellEnd"/>
      <w:r>
        <w:t xml:space="preserve"> file, click </w:t>
      </w:r>
      <w:r>
        <w:rPr>
          <w:b/>
        </w:rPr>
        <w:t>Delete</w:t>
      </w:r>
      <w:r>
        <w:t xml:space="preserve">, and then click </w:t>
      </w:r>
      <w:r w:rsidRPr="00B55B1D">
        <w:rPr>
          <w:b/>
          <w:bCs/>
        </w:rPr>
        <w:t>OK</w:t>
      </w:r>
      <w:r>
        <w:t>. This file is no longer required.</w:t>
      </w:r>
    </w:p>
    <w:p w:rsidR="00D52144" w:rsidRDefault="00D52144" w:rsidP="00D52144">
      <w:pPr>
        <w:pStyle w:val="ppNumberList"/>
      </w:pPr>
      <w:r>
        <w:t xml:space="preserve">In Solution Explorer, right-click the </w:t>
      </w:r>
      <w:proofErr w:type="spellStart"/>
      <w:r>
        <w:rPr>
          <w:b/>
        </w:rPr>
        <w:t>UserRepository.cs</w:t>
      </w:r>
      <w:proofErr w:type="spellEnd"/>
      <w:r>
        <w:t xml:space="preserve"> file, click </w:t>
      </w:r>
      <w:r>
        <w:rPr>
          <w:b/>
        </w:rPr>
        <w:t>Delete</w:t>
      </w:r>
      <w:r>
        <w:t xml:space="preserve">, and then click </w:t>
      </w:r>
      <w:r w:rsidRPr="00B55B1D">
        <w:rPr>
          <w:b/>
          <w:bCs/>
        </w:rPr>
        <w:t>OK</w:t>
      </w:r>
      <w:r>
        <w:t>. This file is no longer required.</w:t>
      </w:r>
    </w:p>
    <w:p w:rsidR="00D52144" w:rsidRDefault="00D52144" w:rsidP="00D52144">
      <w:pPr>
        <w:pStyle w:val="ppNoteIndent"/>
      </w:pPr>
      <w:r>
        <w:t>The files you have just removed contained code to handle the user name and password authentication and authorization used in the original scenario before it was adapted to use claims.</w:t>
      </w:r>
    </w:p>
    <w:p w:rsidR="00B41554" w:rsidRDefault="00114EA2" w:rsidP="00675149">
      <w:pPr>
        <w:pStyle w:val="ppNumberList"/>
      </w:pPr>
      <w:r>
        <w:t xml:space="preserve">In Solution Explorer, right-click the </w:t>
      </w:r>
      <w:r w:rsidR="006D37AB">
        <w:rPr>
          <w:b/>
        </w:rPr>
        <w:t>a-Order</w:t>
      </w:r>
      <w:r w:rsidRPr="00725DB7">
        <w:rPr>
          <w:b/>
        </w:rPr>
        <w:t>.</w:t>
      </w:r>
      <w:r>
        <w:rPr>
          <w:b/>
        </w:rPr>
        <w:t>OrderTracking.Services</w:t>
      </w:r>
      <w:r w:rsidRPr="00725DB7">
        <w:rPr>
          <w:b/>
        </w:rPr>
        <w:t>.Lab0</w:t>
      </w:r>
      <w:r>
        <w:rPr>
          <w:b/>
        </w:rPr>
        <w:t>4</w:t>
      </w:r>
      <w:r w:rsidRPr="00725DB7">
        <w:rPr>
          <w:b/>
        </w:rPr>
        <w:t>.Ex01</w:t>
      </w:r>
      <w:r>
        <w:rPr>
          <w:b/>
        </w:rPr>
        <w:t xml:space="preserve"> </w:t>
      </w:r>
      <w:r>
        <w:t xml:space="preserve">project, click </w:t>
      </w:r>
      <w:r w:rsidRPr="00114EA2">
        <w:rPr>
          <w:b/>
          <w:bCs/>
        </w:rPr>
        <w:t>Add</w:t>
      </w:r>
      <w:r>
        <w:t xml:space="preserve">, and then click </w:t>
      </w:r>
      <w:r>
        <w:rPr>
          <w:b/>
          <w:bCs/>
        </w:rPr>
        <w:t>Class</w:t>
      </w:r>
      <w:r>
        <w:t>.</w:t>
      </w:r>
      <w:r w:rsidR="00B41554">
        <w:t xml:space="preserve"> </w:t>
      </w:r>
      <w:r>
        <w:t xml:space="preserve">In the </w:t>
      </w:r>
      <w:r w:rsidRPr="00114EA2">
        <w:rPr>
          <w:b/>
          <w:bCs/>
        </w:rPr>
        <w:t>Name</w:t>
      </w:r>
      <w:r>
        <w:t xml:space="preserve"> field, type </w:t>
      </w:r>
      <w:proofErr w:type="spellStart"/>
      <w:r w:rsidRPr="00114EA2">
        <w:rPr>
          <w:b/>
          <w:bCs/>
        </w:rPr>
        <w:t>SimpleClaimsAuthorizationManager.cs</w:t>
      </w:r>
      <w:proofErr w:type="spellEnd"/>
      <w:r>
        <w:t xml:space="preserve">, and then click </w:t>
      </w:r>
      <w:r w:rsidRPr="00114EA2">
        <w:rPr>
          <w:b/>
          <w:bCs/>
        </w:rPr>
        <w:t>Add</w:t>
      </w:r>
      <w:r>
        <w:t>.</w:t>
      </w:r>
    </w:p>
    <w:p w:rsidR="00114EA2" w:rsidRDefault="00114EA2" w:rsidP="00675149">
      <w:pPr>
        <w:pStyle w:val="ppNumberList"/>
      </w:pPr>
      <w:r>
        <w:t>In the code editor, replace the contents of the file with the following code.</w:t>
      </w:r>
      <w:r w:rsidR="00D8326A">
        <w:t xml:space="preserve"> This defines a </w:t>
      </w:r>
      <w:proofErr w:type="spellStart"/>
      <w:r w:rsidR="00D8326A" w:rsidRPr="00D8326A">
        <w:rPr>
          <w:b/>
          <w:bCs/>
        </w:rPr>
        <w:t>CheckAccess</w:t>
      </w:r>
      <w:proofErr w:type="spellEnd"/>
      <w:r w:rsidR="00D8326A">
        <w:t xml:space="preserve"> method to check if the caller is in the </w:t>
      </w:r>
      <w:proofErr w:type="spellStart"/>
      <w:r w:rsidR="00D8326A" w:rsidRPr="00D8326A">
        <w:rPr>
          <w:b/>
          <w:bCs/>
        </w:rPr>
        <w:t>OrderTracking</w:t>
      </w:r>
      <w:proofErr w:type="spellEnd"/>
      <w:r w:rsidR="00D8326A">
        <w:t xml:space="preserve"> role. Membership of this role is specified in the claims sent to the Web service by the client application.</w:t>
      </w:r>
    </w:p>
    <w:p w:rsidR="00D8326A" w:rsidRDefault="00D8326A" w:rsidP="00D8326A">
      <w:pPr>
        <w:pStyle w:val="ppCodeLanguageIndent"/>
      </w:pPr>
      <w:r>
        <w:t>C#</w:t>
      </w:r>
    </w:p>
    <w:p w:rsidR="00D8326A" w:rsidRDefault="00D8326A" w:rsidP="00D8326A">
      <w:pPr>
        <w:pStyle w:val="ppCodeIndent"/>
      </w:pPr>
      <w:r>
        <w:t xml:space="preserve">namespace </w:t>
      </w:r>
      <w:proofErr w:type="spellStart"/>
      <w:r>
        <w:t>AOrder.OrderTracking.Services</w:t>
      </w:r>
      <w:proofErr w:type="spellEnd"/>
    </w:p>
    <w:p w:rsidR="00D8326A" w:rsidRDefault="00D8326A" w:rsidP="00D8326A">
      <w:pPr>
        <w:pStyle w:val="ppCodeIndent"/>
      </w:pPr>
      <w:r>
        <w:t>{</w:t>
      </w:r>
    </w:p>
    <w:p w:rsidR="00D8326A" w:rsidRDefault="00D8326A" w:rsidP="00D8326A">
      <w:pPr>
        <w:pStyle w:val="ppCodeIndent"/>
      </w:pPr>
      <w:r>
        <w:t xml:space="preserve">  using </w:t>
      </w:r>
      <w:proofErr w:type="spellStart"/>
      <w:r>
        <w:t>Microsoft.IdentityModel.Claims</w:t>
      </w:r>
      <w:proofErr w:type="spellEnd"/>
      <w:r>
        <w:t>;</w:t>
      </w:r>
    </w:p>
    <w:p w:rsidR="00D8326A" w:rsidRDefault="00D8326A" w:rsidP="00D8326A">
      <w:pPr>
        <w:pStyle w:val="ppCodeIndent"/>
      </w:pPr>
      <w:r>
        <w:t xml:space="preserve">  using </w:t>
      </w:r>
      <w:proofErr w:type="spellStart"/>
      <w:r>
        <w:t>Samples.Web.ClaimsUtilities</w:t>
      </w:r>
      <w:proofErr w:type="spellEnd"/>
      <w:r>
        <w:t>;</w:t>
      </w:r>
    </w:p>
    <w:p w:rsidR="00D8326A" w:rsidRDefault="00D8326A" w:rsidP="00D8326A">
      <w:pPr>
        <w:pStyle w:val="ppCodeIndent"/>
      </w:pPr>
    </w:p>
    <w:p w:rsidR="00D8326A" w:rsidRDefault="00D8326A" w:rsidP="00D8326A">
      <w:pPr>
        <w:pStyle w:val="ppCodeIndent"/>
      </w:pPr>
      <w:r>
        <w:t xml:space="preserve">  public class </w:t>
      </w:r>
      <w:proofErr w:type="spellStart"/>
      <w:r>
        <w:t>SimpleClaimsAuthorizationManager</w:t>
      </w:r>
      <w:proofErr w:type="spellEnd"/>
      <w:r>
        <w:t xml:space="preserve"> : </w:t>
      </w:r>
      <w:proofErr w:type="spellStart"/>
      <w:r>
        <w:t>ClaimsAuthorizationManager</w:t>
      </w:r>
      <w:proofErr w:type="spellEnd"/>
    </w:p>
    <w:p w:rsidR="00D8326A" w:rsidRDefault="00D8326A" w:rsidP="00D8326A">
      <w:pPr>
        <w:pStyle w:val="ppCodeIndent"/>
      </w:pPr>
      <w:r>
        <w:t xml:space="preserve">  {</w:t>
      </w:r>
    </w:p>
    <w:p w:rsidR="00D8326A" w:rsidRDefault="00D8326A" w:rsidP="00D8326A">
      <w:pPr>
        <w:pStyle w:val="ppCodeIndent"/>
      </w:pPr>
      <w:r>
        <w:t xml:space="preserve">    public override </w:t>
      </w:r>
      <w:proofErr w:type="spellStart"/>
      <w:r>
        <w:t>bool</w:t>
      </w:r>
      <w:proofErr w:type="spellEnd"/>
      <w:r>
        <w:t xml:space="preserve"> </w:t>
      </w:r>
      <w:proofErr w:type="spellStart"/>
      <w:r>
        <w:t>CheckAccess</w:t>
      </w:r>
      <w:proofErr w:type="spellEnd"/>
      <w:r>
        <w:t>(</w:t>
      </w:r>
      <w:proofErr w:type="spellStart"/>
      <w:r>
        <w:t>AuthorizationContext</w:t>
      </w:r>
      <w:proofErr w:type="spellEnd"/>
      <w:r>
        <w:t xml:space="preserve"> context)</w:t>
      </w:r>
    </w:p>
    <w:p w:rsidR="00D8326A" w:rsidRDefault="00D8326A" w:rsidP="00D8326A">
      <w:pPr>
        <w:pStyle w:val="ppCodeIndent"/>
      </w:pPr>
      <w:r>
        <w:t xml:space="preserve">    {</w:t>
      </w:r>
    </w:p>
    <w:p w:rsidR="00D8326A" w:rsidRDefault="00D8326A" w:rsidP="00D8326A">
      <w:pPr>
        <w:pStyle w:val="ppCodeIndent"/>
      </w:pPr>
      <w:r>
        <w:t xml:space="preserve">      return </w:t>
      </w:r>
      <w:proofErr w:type="spellStart"/>
      <w:r>
        <w:t>context.Principal.IsInRole</w:t>
      </w:r>
      <w:proofErr w:type="spellEnd"/>
      <w:r>
        <w:t>(</w:t>
      </w:r>
      <w:proofErr w:type="spellStart"/>
      <w:r>
        <w:t>Adatum.Roles.OrderTracker</w:t>
      </w:r>
      <w:proofErr w:type="spellEnd"/>
      <w:r>
        <w:t>);</w:t>
      </w:r>
    </w:p>
    <w:p w:rsidR="00D8326A" w:rsidRDefault="00D8326A" w:rsidP="00D8326A">
      <w:pPr>
        <w:pStyle w:val="ppCodeIndent"/>
      </w:pPr>
      <w:r>
        <w:t xml:space="preserve">    }</w:t>
      </w:r>
    </w:p>
    <w:p w:rsidR="00D8326A" w:rsidRDefault="00D8326A" w:rsidP="00D8326A">
      <w:pPr>
        <w:pStyle w:val="ppCodeIndent"/>
      </w:pPr>
      <w:r>
        <w:t xml:space="preserve">  }</w:t>
      </w:r>
    </w:p>
    <w:p w:rsidR="00D8326A" w:rsidRPr="00D8326A" w:rsidRDefault="00D8326A" w:rsidP="00D8326A">
      <w:pPr>
        <w:pStyle w:val="ppCodeIndent"/>
      </w:pPr>
      <w:r>
        <w:t>}</w:t>
      </w:r>
    </w:p>
    <w:p w:rsidR="00D8326A" w:rsidRDefault="00D8326A" w:rsidP="00675149">
      <w:pPr>
        <w:pStyle w:val="ppNumberList"/>
      </w:pPr>
      <w:r>
        <w:t xml:space="preserve">In Visual Studio, open the file </w:t>
      </w:r>
      <w:proofErr w:type="spellStart"/>
      <w:r>
        <w:rPr>
          <w:b/>
        </w:rPr>
        <w:t>OrderTrackingService.svc.cs</w:t>
      </w:r>
      <w:proofErr w:type="spellEnd"/>
      <w:r w:rsidRPr="00D8326A">
        <w:t xml:space="preserve"> file</w:t>
      </w:r>
      <w:r>
        <w:t xml:space="preserve"> from the </w:t>
      </w:r>
      <w:r w:rsidR="006D37AB">
        <w:rPr>
          <w:b/>
        </w:rPr>
        <w:t xml:space="preserve">a-Order.OrderTracking.Services.Lab04.Ex01 </w:t>
      </w:r>
      <w:r>
        <w:t>project into the code editor window. Using the highlighted code in the following sample, replace the existing code that relied on the username and password authentication with code that retrieves the organization name from a claim.</w:t>
      </w:r>
    </w:p>
    <w:p w:rsidR="00D8326A" w:rsidRDefault="00D8326A" w:rsidP="00D8326A">
      <w:pPr>
        <w:pStyle w:val="ppCodeLanguageIndent"/>
      </w:pPr>
      <w:r>
        <w:t>C#</w:t>
      </w:r>
    </w:p>
    <w:p w:rsidR="00D8326A" w:rsidRDefault="00D8326A" w:rsidP="00D8326A">
      <w:pPr>
        <w:pStyle w:val="ppCodeIndent"/>
      </w:pPr>
      <w:r>
        <w:t xml:space="preserve">namespace </w:t>
      </w:r>
      <w:proofErr w:type="spellStart"/>
      <w:r>
        <w:t>AOrder.OrderTracking.Services</w:t>
      </w:r>
      <w:proofErr w:type="spellEnd"/>
    </w:p>
    <w:p w:rsidR="00D8326A" w:rsidRDefault="00D8326A" w:rsidP="00D8326A">
      <w:pPr>
        <w:pStyle w:val="ppCodeIndent"/>
      </w:pPr>
      <w:r>
        <w:t>{</w:t>
      </w:r>
    </w:p>
    <w:p w:rsidR="00D8326A" w:rsidRDefault="00D8326A" w:rsidP="00D8326A">
      <w:pPr>
        <w:pStyle w:val="ppCodeIndent"/>
      </w:pPr>
      <w:r>
        <w:t xml:space="preserve">  using </w:t>
      </w:r>
      <w:proofErr w:type="spellStart"/>
      <w:r>
        <w:t>System.Linq</w:t>
      </w:r>
      <w:proofErr w:type="spellEnd"/>
      <w:r>
        <w:t>;</w:t>
      </w:r>
    </w:p>
    <w:p w:rsidR="00D8326A" w:rsidRDefault="00D8326A" w:rsidP="00D8326A">
      <w:pPr>
        <w:pStyle w:val="ppCodeIndent"/>
      </w:pPr>
      <w:r>
        <w:t xml:space="preserve">  using </w:t>
      </w:r>
      <w:proofErr w:type="spellStart"/>
      <w:r>
        <w:t>AOrder.OrderTracking.Contracts</w:t>
      </w:r>
      <w:proofErr w:type="spellEnd"/>
      <w:r>
        <w:t>;</w:t>
      </w:r>
    </w:p>
    <w:p w:rsidR="00D8326A" w:rsidRDefault="00D8326A" w:rsidP="00D8326A">
      <w:pPr>
        <w:pStyle w:val="ppCodeIndent"/>
      </w:pPr>
      <w:r>
        <w:t xml:space="preserve">  using </w:t>
      </w:r>
      <w:proofErr w:type="spellStart"/>
      <w:r>
        <w:t>AOrder.OrderTracking.Contracts.Data</w:t>
      </w:r>
      <w:proofErr w:type="spellEnd"/>
      <w:r>
        <w:t>;</w:t>
      </w:r>
    </w:p>
    <w:p w:rsidR="00D8326A" w:rsidRPr="00785B60" w:rsidRDefault="00D8326A" w:rsidP="00D8326A">
      <w:pPr>
        <w:pStyle w:val="ppCodeIndent"/>
        <w:rPr>
          <w:b/>
          <w:highlight w:val="yellow"/>
        </w:rPr>
      </w:pPr>
      <w:r w:rsidRPr="00785B60">
        <w:rPr>
          <w:b/>
        </w:rPr>
        <w:t xml:space="preserve">  </w:t>
      </w:r>
      <w:r w:rsidRPr="00785B60">
        <w:rPr>
          <w:b/>
          <w:highlight w:val="yellow"/>
        </w:rPr>
        <w:t xml:space="preserve">using </w:t>
      </w:r>
      <w:proofErr w:type="spellStart"/>
      <w:r w:rsidRPr="00785B60">
        <w:rPr>
          <w:b/>
          <w:highlight w:val="yellow"/>
        </w:rPr>
        <w:t>Samples.Web.ClaimsUtilities</w:t>
      </w:r>
      <w:proofErr w:type="spellEnd"/>
      <w:r w:rsidRPr="00785B60">
        <w:rPr>
          <w:b/>
          <w:highlight w:val="yellow"/>
        </w:rPr>
        <w:t>;</w:t>
      </w:r>
    </w:p>
    <w:p w:rsidR="00D8326A" w:rsidRDefault="00D8326A" w:rsidP="00D8326A">
      <w:pPr>
        <w:pStyle w:val="ppCodeIndent"/>
      </w:pPr>
    </w:p>
    <w:p w:rsidR="00D8326A" w:rsidRDefault="00D8326A" w:rsidP="00D8326A">
      <w:pPr>
        <w:pStyle w:val="ppCodeIndent"/>
      </w:pPr>
      <w:r>
        <w:t xml:space="preserve">  public class </w:t>
      </w:r>
      <w:proofErr w:type="spellStart"/>
      <w:r>
        <w:t>OrderTrackingService</w:t>
      </w:r>
      <w:proofErr w:type="spellEnd"/>
      <w:r>
        <w:t xml:space="preserve"> : </w:t>
      </w:r>
      <w:proofErr w:type="spellStart"/>
      <w:r>
        <w:t>IOrderTrackingService</w:t>
      </w:r>
      <w:proofErr w:type="spellEnd"/>
    </w:p>
    <w:p w:rsidR="00D8326A" w:rsidRDefault="00D8326A" w:rsidP="00D8326A">
      <w:pPr>
        <w:pStyle w:val="ppCodeIndent"/>
      </w:pPr>
      <w:r>
        <w:t xml:space="preserve">  {</w:t>
      </w:r>
    </w:p>
    <w:p w:rsidR="00D8326A" w:rsidRDefault="00D8326A" w:rsidP="00D8326A">
      <w:pPr>
        <w:pStyle w:val="ppCodeIndent"/>
      </w:pPr>
      <w:r>
        <w:lastRenderedPageBreak/>
        <w:t xml:space="preserve">    public Order[] </w:t>
      </w:r>
      <w:proofErr w:type="spellStart"/>
      <w:r>
        <w:t>GetOrdersFromMyOrganization</w:t>
      </w:r>
      <w:proofErr w:type="spellEnd"/>
      <w:r>
        <w:t>()</w:t>
      </w:r>
    </w:p>
    <w:p w:rsidR="00D8326A" w:rsidRDefault="00D8326A" w:rsidP="00D8326A">
      <w:pPr>
        <w:pStyle w:val="ppCodeIndent"/>
      </w:pPr>
      <w:r>
        <w:t xml:space="preserve">    {</w:t>
      </w:r>
    </w:p>
    <w:p w:rsidR="00785B60" w:rsidRPr="00785B60" w:rsidRDefault="00D8326A" w:rsidP="00D8326A">
      <w:pPr>
        <w:pStyle w:val="ppCodeIndent"/>
        <w:rPr>
          <w:b/>
          <w:highlight w:val="yellow"/>
        </w:rPr>
      </w:pPr>
      <w:r w:rsidRPr="00785B60">
        <w:rPr>
          <w:b/>
        </w:rPr>
        <w:t xml:space="preserve">      </w:t>
      </w:r>
      <w:r w:rsidRPr="00785B60">
        <w:rPr>
          <w:b/>
          <w:highlight w:val="yellow"/>
        </w:rPr>
        <w:t xml:space="preserve">string organization = </w:t>
      </w:r>
    </w:p>
    <w:p w:rsidR="00D8326A" w:rsidRPr="00785B60" w:rsidRDefault="00785B60" w:rsidP="00D8326A">
      <w:pPr>
        <w:pStyle w:val="ppCodeIndent"/>
        <w:rPr>
          <w:b/>
        </w:rPr>
      </w:pPr>
      <w:r w:rsidRPr="00785B60">
        <w:rPr>
          <w:b/>
        </w:rPr>
        <w:t xml:space="preserve">        </w:t>
      </w:r>
      <w:r w:rsidR="00D8326A" w:rsidRPr="00785B60">
        <w:rPr>
          <w:b/>
          <w:highlight w:val="yellow"/>
        </w:rPr>
        <w:t>ClaimHelper.GetCurrentUserClaim(Adatum.ClaimTypes.Organization).Value;</w:t>
      </w:r>
    </w:p>
    <w:p w:rsidR="00D8326A" w:rsidRDefault="00D8326A" w:rsidP="00D8326A">
      <w:pPr>
        <w:pStyle w:val="ppCodeIndent"/>
      </w:pPr>
    </w:p>
    <w:p w:rsidR="00D8326A" w:rsidRDefault="00D8326A" w:rsidP="00D8326A">
      <w:pPr>
        <w:pStyle w:val="ppCodeIndent"/>
      </w:pPr>
      <w:r>
        <w:t xml:space="preserve">      </w:t>
      </w:r>
      <w:proofErr w:type="spellStart"/>
      <w:r>
        <w:t>var</w:t>
      </w:r>
      <w:proofErr w:type="spellEnd"/>
      <w:r>
        <w:t xml:space="preserve"> repository = new </w:t>
      </w:r>
      <w:proofErr w:type="spellStart"/>
      <w:r>
        <w:t>OrderRepository</w:t>
      </w:r>
      <w:proofErr w:type="spellEnd"/>
      <w:r>
        <w:t>();</w:t>
      </w:r>
    </w:p>
    <w:p w:rsidR="00D8326A" w:rsidRDefault="00D8326A" w:rsidP="00D8326A">
      <w:pPr>
        <w:pStyle w:val="ppCodeIndent"/>
      </w:pPr>
      <w:r>
        <w:t xml:space="preserve">      return </w:t>
      </w:r>
      <w:proofErr w:type="spellStart"/>
      <w:r>
        <w:t>repository.GetOrdersByCompanyName</w:t>
      </w:r>
      <w:proofErr w:type="spellEnd"/>
      <w:r>
        <w:t>(organization).</w:t>
      </w:r>
      <w:proofErr w:type="spellStart"/>
      <w:r>
        <w:t>ToArray</w:t>
      </w:r>
      <w:proofErr w:type="spellEnd"/>
      <w:r>
        <w:t>();</w:t>
      </w:r>
    </w:p>
    <w:p w:rsidR="00D8326A" w:rsidRDefault="00D8326A" w:rsidP="00D8326A">
      <w:pPr>
        <w:pStyle w:val="ppCodeIndent"/>
      </w:pPr>
      <w:r>
        <w:t xml:space="preserve">    }</w:t>
      </w:r>
    </w:p>
    <w:p w:rsidR="00D8326A" w:rsidRDefault="00D8326A" w:rsidP="00D8326A">
      <w:pPr>
        <w:pStyle w:val="ppCodeIndent"/>
      </w:pPr>
      <w:r>
        <w:t xml:space="preserve">  }</w:t>
      </w:r>
    </w:p>
    <w:p w:rsidR="00D8326A" w:rsidRPr="00D8326A" w:rsidRDefault="00D8326A" w:rsidP="00D8326A">
      <w:pPr>
        <w:pStyle w:val="ppCodeIndent"/>
      </w:pPr>
      <w:r>
        <w:t>}</w:t>
      </w:r>
    </w:p>
    <w:p w:rsidR="00785B60" w:rsidRDefault="00785B60" w:rsidP="00785B60">
      <w:pPr>
        <w:pStyle w:val="ppNumberList"/>
      </w:pPr>
      <w:r>
        <w:t xml:space="preserve">In Visual Studio, open the file </w:t>
      </w:r>
      <w:proofErr w:type="spellStart"/>
      <w:r>
        <w:rPr>
          <w:b/>
        </w:rPr>
        <w:t>Web.config</w:t>
      </w:r>
      <w:proofErr w:type="spellEnd"/>
      <w:r>
        <w:t xml:space="preserve"> from the </w:t>
      </w:r>
      <w:r w:rsidR="006D37AB">
        <w:t xml:space="preserve">a-Order.OrderTracking.Services.Lab04.Ex01 </w:t>
      </w:r>
      <w:r>
        <w:t>project into the code editor window.</w:t>
      </w:r>
    </w:p>
    <w:p w:rsidR="00785B60" w:rsidRDefault="00785B60" w:rsidP="00675149">
      <w:pPr>
        <w:pStyle w:val="ppNumberList"/>
      </w:pPr>
      <w:r>
        <w:t xml:space="preserve">Using the highlighted code in the following snippet, add the </w:t>
      </w:r>
      <w:proofErr w:type="spellStart"/>
      <w:r w:rsidRPr="00785B60">
        <w:rPr>
          <w:b/>
          <w:bCs/>
        </w:rPr>
        <w:t>SimpleClaimsAuthorizationManager</w:t>
      </w:r>
      <w:proofErr w:type="spellEnd"/>
      <w:r>
        <w:t xml:space="preserve"> class to the WIF configuration.</w:t>
      </w:r>
    </w:p>
    <w:p w:rsidR="00785B60" w:rsidRDefault="00785B60" w:rsidP="00785B60">
      <w:pPr>
        <w:pStyle w:val="ppCodeLanguageIndent"/>
      </w:pPr>
      <w:r>
        <w:t>XML</w:t>
      </w:r>
    </w:p>
    <w:p w:rsidR="00785B60" w:rsidRDefault="00785B60" w:rsidP="00785B60">
      <w:pPr>
        <w:pStyle w:val="ppCodeIndent"/>
      </w:pPr>
      <w:r>
        <w:t>&lt;</w:t>
      </w:r>
      <w:proofErr w:type="spellStart"/>
      <w:r>
        <w:t>microsoft.identityModel</w:t>
      </w:r>
      <w:proofErr w:type="spellEnd"/>
      <w:r>
        <w:t>&gt;</w:t>
      </w:r>
    </w:p>
    <w:p w:rsidR="00785B60" w:rsidRDefault="00785B60" w:rsidP="00785B60">
      <w:pPr>
        <w:pStyle w:val="ppCodeIndent"/>
      </w:pPr>
      <w:r>
        <w:t xml:space="preserve">  &lt;service&gt;</w:t>
      </w:r>
    </w:p>
    <w:p w:rsidR="00785B60" w:rsidRDefault="00785B60" w:rsidP="00785B60">
      <w:pPr>
        <w:pStyle w:val="ppCodeIndent"/>
      </w:pPr>
      <w:r>
        <w:t xml:space="preserve">  …</w:t>
      </w:r>
    </w:p>
    <w:p w:rsidR="00785B60" w:rsidRPr="00785B60" w:rsidRDefault="00785B60" w:rsidP="00785B60">
      <w:pPr>
        <w:pStyle w:val="ppCodeIndent"/>
        <w:rPr>
          <w:b/>
        </w:rPr>
      </w:pPr>
      <w:r w:rsidRPr="00785B60">
        <w:rPr>
          <w:b/>
        </w:rPr>
        <w:t xml:space="preserve">    </w:t>
      </w:r>
      <w:r w:rsidRPr="00785B60">
        <w:rPr>
          <w:b/>
          <w:highlight w:val="yellow"/>
        </w:rPr>
        <w:t>&lt;</w:t>
      </w:r>
      <w:proofErr w:type="spellStart"/>
      <w:r w:rsidRPr="00785B60">
        <w:rPr>
          <w:b/>
          <w:highlight w:val="yellow"/>
        </w:rPr>
        <w:t>claimsAuthorizationManager</w:t>
      </w:r>
      <w:proofErr w:type="spellEnd"/>
      <w:r w:rsidRPr="00785B60">
        <w:rPr>
          <w:b/>
        </w:rPr>
        <w:t xml:space="preserve"> </w:t>
      </w:r>
    </w:p>
    <w:p w:rsidR="00785B60" w:rsidRPr="00785B60" w:rsidRDefault="00785B60" w:rsidP="00785B60">
      <w:pPr>
        <w:pStyle w:val="ppCodeIndent"/>
        <w:rPr>
          <w:b/>
        </w:rPr>
      </w:pPr>
      <w:r w:rsidRPr="00785B60">
        <w:rPr>
          <w:b/>
        </w:rPr>
        <w:t xml:space="preserve">      </w:t>
      </w:r>
      <w:r w:rsidRPr="00785B60">
        <w:rPr>
          <w:b/>
          <w:highlight w:val="yellow"/>
        </w:rPr>
        <w:t>type="AOrder.OrderTracking.Services.SimpleClaimsAuthorizationManager,</w:t>
      </w:r>
      <w:r w:rsidRPr="00785B60">
        <w:rPr>
          <w:b/>
        </w:rPr>
        <w:t xml:space="preserve"> </w:t>
      </w:r>
    </w:p>
    <w:p w:rsidR="00785B60" w:rsidRPr="00785B60" w:rsidRDefault="00785B60" w:rsidP="00785B60">
      <w:pPr>
        <w:pStyle w:val="ppCodeIndent"/>
        <w:rPr>
          <w:b/>
          <w:highlight w:val="yellow"/>
        </w:rPr>
      </w:pPr>
      <w:r w:rsidRPr="00785B60">
        <w:rPr>
          <w:b/>
        </w:rPr>
        <w:t xml:space="preserve">      </w:t>
      </w:r>
      <w:proofErr w:type="spellStart"/>
      <w:r w:rsidRPr="00785B60">
        <w:rPr>
          <w:b/>
          <w:highlight w:val="yellow"/>
        </w:rPr>
        <w:t>AOrder.OrderTracking.Services</w:t>
      </w:r>
      <w:proofErr w:type="spellEnd"/>
      <w:r w:rsidRPr="00785B60">
        <w:rPr>
          <w:b/>
          <w:highlight w:val="yellow"/>
        </w:rPr>
        <w:t>" /&gt;</w:t>
      </w:r>
    </w:p>
    <w:p w:rsidR="00785B60" w:rsidRDefault="00785B60" w:rsidP="00785B60">
      <w:pPr>
        <w:pStyle w:val="ppCodeIndent"/>
      </w:pPr>
      <w:r>
        <w:t xml:space="preserve">  &lt;/service&gt;</w:t>
      </w:r>
    </w:p>
    <w:p w:rsidR="00785B60" w:rsidRPr="00785B60" w:rsidRDefault="00785B60" w:rsidP="00785B60">
      <w:pPr>
        <w:pStyle w:val="ppCodeIndent"/>
      </w:pPr>
      <w:r>
        <w:t>&lt;/</w:t>
      </w:r>
      <w:proofErr w:type="spellStart"/>
      <w:r>
        <w:t>microsoft.identityModel</w:t>
      </w:r>
      <w:proofErr w:type="spellEnd"/>
      <w:r>
        <w:t>&gt;</w:t>
      </w:r>
    </w:p>
    <w:p w:rsidR="00493589" w:rsidRDefault="00800D22" w:rsidP="00675149">
      <w:pPr>
        <w:pStyle w:val="ppNumberList"/>
      </w:pPr>
      <w:r>
        <w:t>In</w:t>
      </w:r>
      <w:r w:rsidR="00493589">
        <w:t xml:space="preserve"> Solution Explorer, right-click the </w:t>
      </w:r>
      <w:r w:rsidR="00493589" w:rsidRPr="00DA692A">
        <w:rPr>
          <w:b/>
        </w:rPr>
        <w:t>Lab0</w:t>
      </w:r>
      <w:r w:rsidR="00785B60">
        <w:rPr>
          <w:b/>
        </w:rPr>
        <w:t>4</w:t>
      </w:r>
      <w:r w:rsidR="00493589" w:rsidRPr="00DA692A">
        <w:rPr>
          <w:b/>
        </w:rPr>
        <w:t>.Ex01</w:t>
      </w:r>
      <w:r w:rsidR="00493589">
        <w:t xml:space="preserve"> solution item and click </w:t>
      </w:r>
      <w:proofErr w:type="gramStart"/>
      <w:r w:rsidR="00493589" w:rsidRPr="00DA692A">
        <w:rPr>
          <w:b/>
        </w:rPr>
        <w:t>Rebuild</w:t>
      </w:r>
      <w:proofErr w:type="gramEnd"/>
      <w:r w:rsidR="00493589" w:rsidRPr="00DA692A">
        <w:rPr>
          <w:b/>
        </w:rPr>
        <w:t xml:space="preserve"> solution</w:t>
      </w:r>
      <w:r w:rsidR="00493589">
        <w:t>. Correct any errors.</w:t>
      </w:r>
    </w:p>
    <w:p w:rsidR="00675149" w:rsidRDefault="00675149" w:rsidP="00675149">
      <w:pPr>
        <w:pStyle w:val="ppNumberList"/>
      </w:pPr>
      <w:r>
        <w:t>Close all of the files open in the Visual Studio editor, making sure to save your changes, but keep the solution open so that you are ready to use it in the next task.</w:t>
      </w:r>
    </w:p>
    <w:p w:rsidR="00675149" w:rsidRDefault="00675149" w:rsidP="00675149">
      <w:pPr>
        <w:pStyle w:val="ppListEnd"/>
      </w:pPr>
    </w:p>
    <w:p w:rsidR="00AE640F" w:rsidRDefault="00675149" w:rsidP="00675149">
      <w:pPr>
        <w:pStyle w:val="ppBodyText"/>
      </w:pPr>
      <w:r>
        <w:t>You have now completed this task</w:t>
      </w:r>
      <w:r w:rsidR="00493DC8">
        <w:t>.</w:t>
      </w:r>
      <w:r>
        <w:t xml:space="preserve"> </w:t>
      </w:r>
      <w:r w:rsidR="00493DC8">
        <w:t xml:space="preserve">The changes that you made </w:t>
      </w:r>
      <w:r w:rsidR="002233C2">
        <w:t>illustrate the changes that you need to make to a S</w:t>
      </w:r>
      <w:r w:rsidR="003B3A4D">
        <w:t>OA</w:t>
      </w:r>
      <w:r w:rsidR="002233C2">
        <w:t>P-based Web service that uses a legacy, username and password, authentication scheme to convert it to use claims in a federated identity environment.</w:t>
      </w:r>
    </w:p>
    <w:p w:rsidR="00D37439" w:rsidRDefault="00D37439" w:rsidP="00D37439">
      <w:pPr>
        <w:pStyle w:val="Heading2"/>
      </w:pPr>
      <w:bookmarkStart w:id="9" w:name="_Task_4:_Modify"/>
      <w:bookmarkStart w:id="10" w:name="Ex01Task04"/>
      <w:bookmarkEnd w:id="9"/>
      <w:r w:rsidRPr="00A8787B">
        <w:t>Task 4</w:t>
      </w:r>
      <w:r>
        <w:t>:</w:t>
      </w:r>
      <w:r w:rsidRPr="00A8787B">
        <w:t xml:space="preserve"> </w:t>
      </w:r>
      <w:r>
        <w:t>Modify the client binding</w:t>
      </w:r>
    </w:p>
    <w:p w:rsidR="00D37439" w:rsidRDefault="00D37439" w:rsidP="00D37439">
      <w:pPr>
        <w:pStyle w:val="ppBodyText"/>
      </w:pPr>
      <w:r w:rsidRPr="0084205A">
        <w:t>In this task</w:t>
      </w:r>
      <w:r w:rsidR="00A23EFD">
        <w:t>,</w:t>
      </w:r>
      <w:r w:rsidRPr="0084205A">
        <w:t xml:space="preserve"> you will </w:t>
      </w:r>
      <w:r w:rsidR="00A23EFD">
        <w:t>modify the desktop client to work with your claims-enabled SOAP-based Web service. The only changes you need to make are to the application configuration. WIF and the WS-</w:t>
      </w:r>
      <w:r w:rsidR="00A472C3">
        <w:t>Trust</w:t>
      </w:r>
      <w:r w:rsidR="00A23EFD">
        <w:t xml:space="preserve"> protocol will handle the process of obtaining a token from an identity provider and passing this token to the Web service.</w:t>
      </w:r>
    </w:p>
    <w:p w:rsidR="00D37439" w:rsidRPr="00921152" w:rsidRDefault="00D37439" w:rsidP="00D37439">
      <w:pPr>
        <w:pStyle w:val="ppProcedureStart"/>
      </w:pPr>
      <w:r>
        <w:t>To modify the client binding</w:t>
      </w:r>
    </w:p>
    <w:p w:rsidR="00A23EFD" w:rsidRDefault="00A23EFD" w:rsidP="00A23EFD">
      <w:pPr>
        <w:pStyle w:val="ppNumberList"/>
      </w:pPr>
      <w:r>
        <w:t xml:space="preserve">Continue with the </w:t>
      </w:r>
      <w:r w:rsidRPr="00E82F06">
        <w:rPr>
          <w:b/>
        </w:rPr>
        <w:t>Lab0</w:t>
      </w:r>
      <w:r>
        <w:rPr>
          <w:b/>
        </w:rPr>
        <w:t>4</w:t>
      </w:r>
      <w:r w:rsidRPr="00E82F06">
        <w:rPr>
          <w:b/>
        </w:rPr>
        <w:t xml:space="preserve">.Ex01 </w:t>
      </w:r>
      <w:r>
        <w:t>solution you used in the previous task.</w:t>
      </w:r>
    </w:p>
    <w:p w:rsidR="00003341" w:rsidRDefault="00003341" w:rsidP="00003341">
      <w:pPr>
        <w:pStyle w:val="ppNumberList"/>
      </w:pPr>
      <w:r>
        <w:t xml:space="preserve">In Visual Studio, in the </w:t>
      </w:r>
      <w:r>
        <w:rPr>
          <w:b/>
        </w:rPr>
        <w:t>a-Order</w:t>
      </w:r>
      <w:r w:rsidRPr="00725DB7">
        <w:rPr>
          <w:b/>
        </w:rPr>
        <w:t>.</w:t>
      </w:r>
      <w:r>
        <w:rPr>
          <w:b/>
        </w:rPr>
        <w:t>OrderTracking.Client</w:t>
      </w:r>
      <w:r w:rsidRPr="00725DB7">
        <w:rPr>
          <w:b/>
        </w:rPr>
        <w:t>.Lab0</w:t>
      </w:r>
      <w:r>
        <w:rPr>
          <w:b/>
        </w:rPr>
        <w:t>4</w:t>
      </w:r>
      <w:r w:rsidRPr="00725DB7">
        <w:rPr>
          <w:b/>
        </w:rPr>
        <w:t>.Ex01</w:t>
      </w:r>
      <w:r>
        <w:rPr>
          <w:b/>
        </w:rPr>
        <w:t xml:space="preserve"> </w:t>
      </w:r>
      <w:r>
        <w:t xml:space="preserve">project, right-click on the </w:t>
      </w:r>
      <w:r w:rsidRPr="00AB7963">
        <w:rPr>
          <w:b/>
        </w:rPr>
        <w:t>References</w:t>
      </w:r>
      <w:r>
        <w:t xml:space="preserve"> folder, and then click on </w:t>
      </w:r>
      <w:r>
        <w:rPr>
          <w:b/>
        </w:rPr>
        <w:t>Add Reference</w:t>
      </w:r>
      <w:r>
        <w:t>.</w:t>
      </w:r>
    </w:p>
    <w:p w:rsidR="00003341" w:rsidRPr="005556EF" w:rsidRDefault="00003341" w:rsidP="00003341">
      <w:pPr>
        <w:pStyle w:val="ppNumberList"/>
      </w:pPr>
      <w:r>
        <w:lastRenderedPageBreak/>
        <w:t xml:space="preserve">In the </w:t>
      </w:r>
      <w:r w:rsidRPr="002E3EDC">
        <w:rPr>
          <w:b/>
          <w:bCs/>
        </w:rPr>
        <w:t>Add Reference</w:t>
      </w:r>
      <w:r>
        <w:t xml:space="preserve"> dialog, select the </w:t>
      </w:r>
      <w:r w:rsidRPr="002E3EDC">
        <w:rPr>
          <w:b/>
        </w:rPr>
        <w:t>.NET</w:t>
      </w:r>
      <w:r>
        <w:t xml:space="preserve"> tab, and locate the </w:t>
      </w:r>
      <w:proofErr w:type="spellStart"/>
      <w:r w:rsidRPr="002E3EDC">
        <w:rPr>
          <w:b/>
        </w:rPr>
        <w:t>Microsoft.IdentityModel</w:t>
      </w:r>
      <w:proofErr w:type="spellEnd"/>
      <w:r>
        <w:t xml:space="preserve"> component. Clicking on </w:t>
      </w:r>
      <w:r w:rsidRPr="002E3EDC">
        <w:rPr>
          <w:b/>
          <w:bCs/>
        </w:rPr>
        <w:t>Component Name</w:t>
      </w:r>
      <w:r>
        <w:t xml:space="preserve"> will sort the components alphabetically. Select </w:t>
      </w:r>
      <w:proofErr w:type="spellStart"/>
      <w:r w:rsidRPr="002E3EDC">
        <w:rPr>
          <w:b/>
          <w:bCs/>
        </w:rPr>
        <w:t>Microsoft.IdentityModel</w:t>
      </w:r>
      <w:proofErr w:type="spellEnd"/>
      <w:r>
        <w:t xml:space="preserve">, and click </w:t>
      </w:r>
      <w:r w:rsidRPr="002E3EDC">
        <w:rPr>
          <w:b/>
        </w:rPr>
        <w:t>OK</w:t>
      </w:r>
      <w:r>
        <w:t>. This adds a reference to the WIF assembly to the project.</w:t>
      </w:r>
    </w:p>
    <w:p w:rsidR="00A23EFD" w:rsidRDefault="00A23EFD" w:rsidP="00A23EFD">
      <w:pPr>
        <w:pStyle w:val="ppNumberList"/>
      </w:pPr>
      <w:r>
        <w:t xml:space="preserve">In Visual Studio, open the file </w:t>
      </w:r>
      <w:proofErr w:type="spellStart"/>
      <w:r>
        <w:rPr>
          <w:b/>
        </w:rPr>
        <w:t>App.config</w:t>
      </w:r>
      <w:proofErr w:type="spellEnd"/>
      <w:r>
        <w:t xml:space="preserve"> from the </w:t>
      </w:r>
      <w:r w:rsidR="006D37AB">
        <w:rPr>
          <w:b/>
        </w:rPr>
        <w:t>a-Order</w:t>
      </w:r>
      <w:r w:rsidRPr="00725DB7">
        <w:rPr>
          <w:b/>
        </w:rPr>
        <w:t>.</w:t>
      </w:r>
      <w:r>
        <w:rPr>
          <w:b/>
        </w:rPr>
        <w:t>OrderTracking.Client</w:t>
      </w:r>
      <w:r w:rsidRPr="00725DB7">
        <w:rPr>
          <w:b/>
        </w:rPr>
        <w:t>.Lab0</w:t>
      </w:r>
      <w:r>
        <w:rPr>
          <w:b/>
        </w:rPr>
        <w:t>4</w:t>
      </w:r>
      <w:r w:rsidRPr="00725DB7">
        <w:rPr>
          <w:b/>
        </w:rPr>
        <w:t>.Ex01</w:t>
      </w:r>
      <w:r>
        <w:rPr>
          <w:b/>
        </w:rPr>
        <w:t xml:space="preserve"> </w:t>
      </w:r>
      <w:r>
        <w:t>project into the code editor window.</w:t>
      </w:r>
    </w:p>
    <w:p w:rsidR="00A23EFD" w:rsidRDefault="00A23EFD" w:rsidP="00A23EFD">
      <w:pPr>
        <w:pStyle w:val="ppNumberList"/>
      </w:pPr>
      <w:r>
        <w:t xml:space="preserve">Delete the </w:t>
      </w:r>
      <w:proofErr w:type="spellStart"/>
      <w:r w:rsidRPr="00A23EFD">
        <w:rPr>
          <w:b/>
          <w:bCs/>
        </w:rPr>
        <w:t>wsHttpBinding</w:t>
      </w:r>
      <w:proofErr w:type="spellEnd"/>
      <w:r>
        <w:t xml:space="preserve"> highlighted in the following snippet.</w:t>
      </w:r>
    </w:p>
    <w:p w:rsidR="00A23EFD" w:rsidRDefault="00A23EFD" w:rsidP="00A23EFD">
      <w:pPr>
        <w:pStyle w:val="ppCodeLanguageIndent"/>
      </w:pPr>
      <w:r>
        <w:t>XML</w:t>
      </w:r>
    </w:p>
    <w:p w:rsidR="002A5527" w:rsidRDefault="002A5527" w:rsidP="002A5527">
      <w:pPr>
        <w:pStyle w:val="ppCodeIndent"/>
      </w:pPr>
      <w:r>
        <w:t>&lt;bindings&gt;</w:t>
      </w:r>
    </w:p>
    <w:p w:rsidR="002A5527" w:rsidRPr="002A5527" w:rsidRDefault="002A5527" w:rsidP="002A5527">
      <w:pPr>
        <w:pStyle w:val="ppCodeIndent"/>
        <w:rPr>
          <w:b/>
        </w:rPr>
      </w:pPr>
      <w:r w:rsidRPr="002A5527">
        <w:rPr>
          <w:b/>
        </w:rPr>
        <w:t xml:space="preserve">  </w:t>
      </w:r>
      <w:r w:rsidRPr="002A5527">
        <w:rPr>
          <w:b/>
          <w:highlight w:val="yellow"/>
        </w:rPr>
        <w:t>&lt;</w:t>
      </w:r>
      <w:proofErr w:type="spellStart"/>
      <w:r w:rsidRPr="002A5527">
        <w:rPr>
          <w:b/>
          <w:highlight w:val="yellow"/>
        </w:rPr>
        <w:t>wsHttpBinding</w:t>
      </w:r>
      <w:proofErr w:type="spellEnd"/>
      <w:r w:rsidRPr="002A5527">
        <w:rPr>
          <w:b/>
          <w:highlight w:val="yellow"/>
        </w:rPr>
        <w:t>&gt;</w:t>
      </w:r>
    </w:p>
    <w:p w:rsidR="002A5527" w:rsidRPr="002A5527" w:rsidRDefault="002A5527" w:rsidP="002A5527">
      <w:pPr>
        <w:pStyle w:val="ppCodeIndent"/>
        <w:rPr>
          <w:b/>
        </w:rPr>
      </w:pPr>
      <w:r w:rsidRPr="002A5527">
        <w:rPr>
          <w:b/>
        </w:rPr>
        <w:t xml:space="preserve">    </w:t>
      </w:r>
      <w:r w:rsidRPr="002A5527">
        <w:rPr>
          <w:b/>
          <w:highlight w:val="yellow"/>
        </w:rPr>
        <w:t>&lt;binding name="</w:t>
      </w:r>
      <w:proofErr w:type="spellStart"/>
      <w:r w:rsidRPr="002A5527">
        <w:rPr>
          <w:b/>
          <w:highlight w:val="yellow"/>
        </w:rPr>
        <w:t>WSHttpBinding_IOrderTrackingService</w:t>
      </w:r>
      <w:proofErr w:type="spellEnd"/>
      <w:r w:rsidRPr="002A5527">
        <w:rPr>
          <w:b/>
          <w:highlight w:val="yellow"/>
        </w:rPr>
        <w:t>"&gt;</w:t>
      </w:r>
    </w:p>
    <w:p w:rsidR="002A5527" w:rsidRPr="002A5527" w:rsidRDefault="002A5527" w:rsidP="002A5527">
      <w:pPr>
        <w:pStyle w:val="ppCodeIndent"/>
        <w:rPr>
          <w:b/>
          <w:highlight w:val="yellow"/>
        </w:rPr>
      </w:pPr>
      <w:r w:rsidRPr="002A5527">
        <w:rPr>
          <w:b/>
        </w:rPr>
        <w:t xml:space="preserve">      </w:t>
      </w:r>
      <w:r w:rsidRPr="002A5527">
        <w:rPr>
          <w:b/>
          <w:highlight w:val="yellow"/>
        </w:rPr>
        <w:t>&lt;security mode="</w:t>
      </w:r>
      <w:proofErr w:type="spellStart"/>
      <w:r w:rsidRPr="002A5527">
        <w:rPr>
          <w:b/>
          <w:highlight w:val="yellow"/>
        </w:rPr>
        <w:t>TransportWithMessageCredential</w:t>
      </w:r>
      <w:proofErr w:type="spellEnd"/>
      <w:r w:rsidRPr="002A5527">
        <w:rPr>
          <w:b/>
          <w:highlight w:val="yellow"/>
        </w:rPr>
        <w:t>"&gt;</w:t>
      </w:r>
    </w:p>
    <w:p w:rsidR="002A5527" w:rsidRPr="002A5527" w:rsidRDefault="002A5527" w:rsidP="002A5527">
      <w:pPr>
        <w:pStyle w:val="ppCodeIndent"/>
        <w:rPr>
          <w:b/>
        </w:rPr>
      </w:pPr>
      <w:r w:rsidRPr="002A5527">
        <w:rPr>
          <w:b/>
        </w:rPr>
        <w:t xml:space="preserve">        </w:t>
      </w:r>
      <w:r w:rsidRPr="002A5527">
        <w:rPr>
          <w:b/>
          <w:highlight w:val="yellow"/>
        </w:rPr>
        <w:t xml:space="preserve">&lt;message </w:t>
      </w:r>
      <w:proofErr w:type="spellStart"/>
      <w:r w:rsidRPr="002A5527">
        <w:rPr>
          <w:b/>
          <w:highlight w:val="yellow"/>
        </w:rPr>
        <w:t>clientCredentialType</w:t>
      </w:r>
      <w:proofErr w:type="spellEnd"/>
      <w:r w:rsidRPr="002A5527">
        <w:rPr>
          <w:b/>
          <w:highlight w:val="yellow"/>
        </w:rPr>
        <w:t>="</w:t>
      </w:r>
      <w:proofErr w:type="spellStart"/>
      <w:r w:rsidRPr="002A5527">
        <w:rPr>
          <w:b/>
          <w:highlight w:val="yellow"/>
        </w:rPr>
        <w:t>UserName</w:t>
      </w:r>
      <w:proofErr w:type="spellEnd"/>
      <w:r w:rsidRPr="002A5527">
        <w:rPr>
          <w:b/>
          <w:highlight w:val="yellow"/>
        </w:rPr>
        <w:t xml:space="preserve">" </w:t>
      </w:r>
      <w:proofErr w:type="spellStart"/>
      <w:r w:rsidRPr="002A5527">
        <w:rPr>
          <w:b/>
          <w:highlight w:val="yellow"/>
        </w:rPr>
        <w:t>establishSecurityContext</w:t>
      </w:r>
      <w:proofErr w:type="spellEnd"/>
      <w:r w:rsidRPr="002A5527">
        <w:rPr>
          <w:b/>
          <w:highlight w:val="yellow"/>
        </w:rPr>
        <w:t>="false" /&gt;</w:t>
      </w:r>
    </w:p>
    <w:p w:rsidR="002A5527" w:rsidRPr="002A5527" w:rsidRDefault="002A5527" w:rsidP="002A5527">
      <w:pPr>
        <w:pStyle w:val="ppCodeIndent"/>
        <w:rPr>
          <w:b/>
          <w:highlight w:val="yellow"/>
        </w:rPr>
      </w:pPr>
      <w:r w:rsidRPr="002A5527">
        <w:rPr>
          <w:b/>
        </w:rPr>
        <w:t xml:space="preserve">      </w:t>
      </w:r>
      <w:r w:rsidRPr="002A5527">
        <w:rPr>
          <w:b/>
          <w:highlight w:val="yellow"/>
        </w:rPr>
        <w:t>&lt;/security&gt;</w:t>
      </w:r>
    </w:p>
    <w:p w:rsidR="002A5527" w:rsidRPr="002A5527" w:rsidRDefault="002A5527" w:rsidP="002A5527">
      <w:pPr>
        <w:pStyle w:val="ppCodeIndent"/>
        <w:rPr>
          <w:b/>
        </w:rPr>
      </w:pPr>
      <w:r w:rsidRPr="002A5527">
        <w:rPr>
          <w:b/>
        </w:rPr>
        <w:t xml:space="preserve">    </w:t>
      </w:r>
      <w:r w:rsidRPr="002A5527">
        <w:rPr>
          <w:b/>
          <w:highlight w:val="yellow"/>
        </w:rPr>
        <w:t>&lt;/binding&gt;</w:t>
      </w:r>
    </w:p>
    <w:p w:rsidR="002A5527" w:rsidRPr="002A5527" w:rsidRDefault="002A5527" w:rsidP="002A5527">
      <w:pPr>
        <w:pStyle w:val="ppCodeIndent"/>
        <w:rPr>
          <w:b/>
        </w:rPr>
      </w:pPr>
      <w:r w:rsidRPr="002A5527">
        <w:rPr>
          <w:b/>
        </w:rPr>
        <w:t xml:space="preserve">  </w:t>
      </w:r>
      <w:r w:rsidRPr="002A5527">
        <w:rPr>
          <w:b/>
          <w:highlight w:val="yellow"/>
        </w:rPr>
        <w:t>&lt;/</w:t>
      </w:r>
      <w:proofErr w:type="spellStart"/>
      <w:r w:rsidRPr="002A5527">
        <w:rPr>
          <w:b/>
          <w:highlight w:val="yellow"/>
        </w:rPr>
        <w:t>wsHttpBinding</w:t>
      </w:r>
      <w:proofErr w:type="spellEnd"/>
      <w:r w:rsidRPr="002A5527">
        <w:rPr>
          <w:b/>
          <w:highlight w:val="yellow"/>
        </w:rPr>
        <w:t>&gt;</w:t>
      </w:r>
    </w:p>
    <w:p w:rsidR="00A23EFD" w:rsidRPr="00A23EFD" w:rsidRDefault="002A5527" w:rsidP="002A5527">
      <w:pPr>
        <w:pStyle w:val="ppCodeIndent"/>
      </w:pPr>
      <w:r>
        <w:t>&lt;/bindings&gt;</w:t>
      </w:r>
    </w:p>
    <w:p w:rsidR="002A5527" w:rsidRDefault="002A5527" w:rsidP="00A23EFD">
      <w:pPr>
        <w:pStyle w:val="ppNumberList"/>
      </w:pPr>
      <w:r>
        <w:t xml:space="preserve">Add the new </w:t>
      </w:r>
      <w:r w:rsidRPr="002A5527">
        <w:rPr>
          <w:b/>
          <w:bCs/>
        </w:rPr>
        <w:t>ws2007FederationHttpBinding</w:t>
      </w:r>
      <w:r>
        <w:t xml:space="preserve"> highlighted in the following snippet to the </w:t>
      </w:r>
      <w:proofErr w:type="spellStart"/>
      <w:r>
        <w:t>App.config</w:t>
      </w:r>
      <w:proofErr w:type="spellEnd"/>
      <w:r>
        <w:t xml:space="preserve"> file. The client uses this binding to connect to the a-Order SOAP-based Web service.</w:t>
      </w:r>
    </w:p>
    <w:p w:rsidR="002A5527" w:rsidRDefault="002A5527" w:rsidP="002A5527">
      <w:pPr>
        <w:pStyle w:val="ppCodeLanguageIndent"/>
      </w:pPr>
      <w:r>
        <w:t>XML</w:t>
      </w:r>
    </w:p>
    <w:p w:rsidR="002A5527" w:rsidRDefault="002A5527" w:rsidP="002A5527">
      <w:pPr>
        <w:pStyle w:val="ppCodeIndent"/>
      </w:pPr>
      <w:r>
        <w:t>&lt;bindings&gt;</w:t>
      </w:r>
    </w:p>
    <w:p w:rsidR="002A5527" w:rsidRPr="00A472C3" w:rsidRDefault="002A5527" w:rsidP="002A5527">
      <w:pPr>
        <w:pStyle w:val="ppCodeIndent"/>
        <w:rPr>
          <w:b/>
        </w:rPr>
      </w:pPr>
      <w:r w:rsidRPr="00A472C3">
        <w:rPr>
          <w:b/>
        </w:rPr>
        <w:t xml:space="preserve">  </w:t>
      </w:r>
      <w:r w:rsidRPr="00A472C3">
        <w:rPr>
          <w:b/>
          <w:highlight w:val="yellow"/>
        </w:rPr>
        <w:t>&lt;ws2007FederationHttpBinding&gt;</w:t>
      </w:r>
    </w:p>
    <w:p w:rsidR="002A5527" w:rsidRPr="00A472C3" w:rsidRDefault="002A5527" w:rsidP="002A5527">
      <w:pPr>
        <w:pStyle w:val="ppCodeIndent"/>
        <w:rPr>
          <w:b/>
        </w:rPr>
      </w:pPr>
      <w:r w:rsidRPr="00A472C3">
        <w:rPr>
          <w:b/>
        </w:rPr>
        <w:t xml:space="preserve">    </w:t>
      </w:r>
      <w:r w:rsidRPr="00A472C3">
        <w:rPr>
          <w:b/>
          <w:highlight w:val="yellow"/>
        </w:rPr>
        <w:t>&lt;binding name="WS2007FederationHttpBinding_IOrderTrackingService"&gt;</w:t>
      </w:r>
    </w:p>
    <w:p w:rsidR="002A5527" w:rsidRPr="00A472C3" w:rsidRDefault="002A5527" w:rsidP="002A5527">
      <w:pPr>
        <w:pStyle w:val="ppCodeIndent"/>
        <w:rPr>
          <w:b/>
          <w:highlight w:val="yellow"/>
        </w:rPr>
      </w:pPr>
      <w:r w:rsidRPr="00A472C3">
        <w:rPr>
          <w:b/>
        </w:rPr>
        <w:t xml:space="preserve">      </w:t>
      </w:r>
      <w:r w:rsidRPr="00A472C3">
        <w:rPr>
          <w:b/>
          <w:highlight w:val="yellow"/>
        </w:rPr>
        <w:t>&lt;security mode="</w:t>
      </w:r>
      <w:proofErr w:type="spellStart"/>
      <w:r w:rsidR="00003341">
        <w:rPr>
          <w:rFonts w:eastAsiaTheme="minorHAnsi" w:cs="Consolas"/>
          <w:color w:val="0000FF"/>
          <w:sz w:val="19"/>
          <w:szCs w:val="19"/>
          <w:lang w:bidi="ar-SA"/>
        </w:rPr>
        <w:t>TransportWithMessageCredential</w:t>
      </w:r>
      <w:proofErr w:type="spellEnd"/>
      <w:r w:rsidRPr="00A472C3">
        <w:rPr>
          <w:b/>
          <w:highlight w:val="yellow"/>
        </w:rPr>
        <w:t>"&gt;</w:t>
      </w:r>
    </w:p>
    <w:p w:rsidR="002A5527" w:rsidRPr="00A472C3" w:rsidRDefault="002A5527" w:rsidP="002A5527">
      <w:pPr>
        <w:pStyle w:val="ppCodeIndent"/>
        <w:rPr>
          <w:b/>
        </w:rPr>
      </w:pPr>
      <w:r w:rsidRPr="00A472C3">
        <w:rPr>
          <w:b/>
        </w:rPr>
        <w:t xml:space="preserve">        </w:t>
      </w:r>
      <w:r w:rsidRPr="00A472C3">
        <w:rPr>
          <w:b/>
          <w:highlight w:val="yellow"/>
        </w:rPr>
        <w:t>&lt;message&gt;</w:t>
      </w:r>
    </w:p>
    <w:p w:rsidR="002A5527" w:rsidRPr="00A472C3" w:rsidRDefault="002A5527" w:rsidP="002A5527">
      <w:pPr>
        <w:pStyle w:val="ppCodeIndent"/>
        <w:rPr>
          <w:b/>
        </w:rPr>
      </w:pPr>
      <w:r w:rsidRPr="00A472C3">
        <w:rPr>
          <w:b/>
        </w:rPr>
        <w:t xml:space="preserve">          </w:t>
      </w:r>
      <w:r w:rsidRPr="00A472C3">
        <w:rPr>
          <w:b/>
          <w:highlight w:val="yellow"/>
        </w:rPr>
        <w:t>&lt;issuer</w:t>
      </w:r>
      <w:r w:rsidRPr="00A472C3">
        <w:rPr>
          <w:b/>
        </w:rPr>
        <w:t xml:space="preserve"> </w:t>
      </w:r>
    </w:p>
    <w:p w:rsidR="00EF79F6" w:rsidRPr="00A472C3" w:rsidRDefault="002A5527" w:rsidP="002A5527">
      <w:pPr>
        <w:pStyle w:val="ppCodeIndent"/>
        <w:rPr>
          <w:b/>
        </w:rPr>
      </w:pPr>
      <w:r w:rsidRPr="00A472C3">
        <w:rPr>
          <w:b/>
        </w:rPr>
        <w:t xml:space="preserve">     </w:t>
      </w:r>
      <w:r w:rsidR="00EF79F6" w:rsidRPr="00A472C3">
        <w:rPr>
          <w:b/>
        </w:rPr>
        <w:t xml:space="preserve">       </w:t>
      </w:r>
      <w:r w:rsidRPr="00A472C3">
        <w:rPr>
          <w:b/>
          <w:highlight w:val="yellow"/>
        </w:rPr>
        <w:t>address=</w:t>
      </w:r>
    </w:p>
    <w:p w:rsidR="002A5527" w:rsidRPr="00A472C3" w:rsidRDefault="00EF79F6" w:rsidP="002A5527">
      <w:pPr>
        <w:pStyle w:val="ppCodeIndent"/>
        <w:rPr>
          <w:b/>
        </w:rPr>
      </w:pPr>
      <w:r w:rsidRPr="00A472C3">
        <w:rPr>
          <w:b/>
        </w:rPr>
        <w:t xml:space="preserve">            </w:t>
      </w:r>
      <w:r w:rsidR="002A5527" w:rsidRPr="00A472C3">
        <w:rPr>
          <w:b/>
          <w:highlight w:val="yellow"/>
        </w:rPr>
        <w:t>"https://localhost/Adatum.FederationProvider.Lab04.Ex01/Issuer.svc"</w:t>
      </w:r>
      <w:r w:rsidR="002A5527" w:rsidRPr="00A472C3">
        <w:rPr>
          <w:b/>
        </w:rPr>
        <w:t xml:space="preserve"> </w:t>
      </w:r>
    </w:p>
    <w:p w:rsidR="002A5527" w:rsidRPr="00A472C3" w:rsidRDefault="002A5527" w:rsidP="002A5527">
      <w:pPr>
        <w:pStyle w:val="ppCodeIndent"/>
        <w:rPr>
          <w:b/>
        </w:rPr>
      </w:pPr>
      <w:r w:rsidRPr="00A472C3">
        <w:rPr>
          <w:b/>
        </w:rPr>
        <w:t xml:space="preserve">            </w:t>
      </w:r>
      <w:r w:rsidRPr="00A472C3">
        <w:rPr>
          <w:b/>
          <w:highlight w:val="yellow"/>
        </w:rPr>
        <w:t>binding="</w:t>
      </w:r>
      <w:proofErr w:type="spellStart"/>
      <w:r w:rsidRPr="00A472C3">
        <w:rPr>
          <w:b/>
          <w:highlight w:val="yellow"/>
        </w:rPr>
        <w:t>customBinding</w:t>
      </w:r>
      <w:proofErr w:type="spellEnd"/>
      <w:r w:rsidRPr="00A472C3">
        <w:rPr>
          <w:b/>
          <w:highlight w:val="yellow"/>
        </w:rPr>
        <w:t xml:space="preserve">" </w:t>
      </w:r>
      <w:proofErr w:type="spellStart"/>
      <w:r w:rsidRPr="00A472C3">
        <w:rPr>
          <w:b/>
          <w:highlight w:val="yellow"/>
        </w:rPr>
        <w:t>bindingConfiguration</w:t>
      </w:r>
      <w:proofErr w:type="spellEnd"/>
      <w:r w:rsidRPr="00A472C3">
        <w:rPr>
          <w:b/>
          <w:highlight w:val="yellow"/>
        </w:rPr>
        <w:t>="</w:t>
      </w:r>
      <w:proofErr w:type="spellStart"/>
      <w:r w:rsidRPr="00A472C3">
        <w:rPr>
          <w:b/>
          <w:highlight w:val="yellow"/>
        </w:rPr>
        <w:t>AdatumIssuerIssuedToken</w:t>
      </w:r>
      <w:proofErr w:type="spellEnd"/>
      <w:r w:rsidRPr="00A472C3">
        <w:rPr>
          <w:b/>
          <w:highlight w:val="yellow"/>
        </w:rPr>
        <w:t>"&gt;</w:t>
      </w:r>
    </w:p>
    <w:p w:rsidR="002A5527" w:rsidRPr="00A472C3" w:rsidRDefault="002A5527" w:rsidP="002A5527">
      <w:pPr>
        <w:pStyle w:val="ppCodeIndent"/>
        <w:rPr>
          <w:b/>
          <w:highlight w:val="yellow"/>
        </w:rPr>
      </w:pPr>
      <w:r w:rsidRPr="00A472C3">
        <w:rPr>
          <w:b/>
        </w:rPr>
        <w:t xml:space="preserve">          </w:t>
      </w:r>
      <w:r w:rsidRPr="00A472C3">
        <w:rPr>
          <w:b/>
          <w:highlight w:val="yellow"/>
        </w:rPr>
        <w:t>&lt;/issuer&gt;</w:t>
      </w:r>
    </w:p>
    <w:p w:rsidR="002A5527" w:rsidRPr="00A472C3" w:rsidRDefault="002A5527" w:rsidP="002A5527">
      <w:pPr>
        <w:pStyle w:val="ppCodeIndent"/>
        <w:rPr>
          <w:b/>
        </w:rPr>
      </w:pPr>
      <w:r w:rsidRPr="00A472C3">
        <w:rPr>
          <w:b/>
        </w:rPr>
        <w:t xml:space="preserve">        </w:t>
      </w:r>
      <w:r w:rsidRPr="00A472C3">
        <w:rPr>
          <w:b/>
          <w:highlight w:val="yellow"/>
        </w:rPr>
        <w:t>&lt;/message&gt;</w:t>
      </w:r>
    </w:p>
    <w:p w:rsidR="002A5527" w:rsidRPr="00A472C3" w:rsidRDefault="002A5527" w:rsidP="002A5527">
      <w:pPr>
        <w:pStyle w:val="ppCodeIndent"/>
        <w:rPr>
          <w:b/>
          <w:highlight w:val="yellow"/>
        </w:rPr>
      </w:pPr>
      <w:r w:rsidRPr="00A472C3">
        <w:rPr>
          <w:b/>
        </w:rPr>
        <w:t xml:space="preserve">      </w:t>
      </w:r>
      <w:r w:rsidRPr="00A472C3">
        <w:rPr>
          <w:b/>
          <w:highlight w:val="yellow"/>
        </w:rPr>
        <w:t>&lt;/security&gt;</w:t>
      </w:r>
    </w:p>
    <w:p w:rsidR="002A5527" w:rsidRPr="00A472C3" w:rsidRDefault="002A5527" w:rsidP="002A5527">
      <w:pPr>
        <w:pStyle w:val="ppCodeIndent"/>
        <w:rPr>
          <w:b/>
        </w:rPr>
      </w:pPr>
      <w:r w:rsidRPr="00A472C3">
        <w:rPr>
          <w:b/>
        </w:rPr>
        <w:t xml:space="preserve">    </w:t>
      </w:r>
      <w:r w:rsidRPr="00A472C3">
        <w:rPr>
          <w:b/>
          <w:highlight w:val="yellow"/>
        </w:rPr>
        <w:t>&lt;/binding&gt;</w:t>
      </w:r>
    </w:p>
    <w:p w:rsidR="00A472C3" w:rsidRDefault="002A5527" w:rsidP="002A5527">
      <w:pPr>
        <w:pStyle w:val="ppCodeIndent"/>
        <w:rPr>
          <w:b/>
        </w:rPr>
      </w:pPr>
      <w:r w:rsidRPr="00A472C3">
        <w:rPr>
          <w:b/>
        </w:rPr>
        <w:t xml:space="preserve">  </w:t>
      </w:r>
      <w:r w:rsidRPr="00A472C3">
        <w:rPr>
          <w:b/>
          <w:highlight w:val="yellow"/>
        </w:rPr>
        <w:t>&lt;/ws2007FederationHttpBinding&gt;</w:t>
      </w:r>
    </w:p>
    <w:p w:rsidR="002A5527" w:rsidRPr="00A472C3" w:rsidRDefault="00A472C3" w:rsidP="002A5527">
      <w:pPr>
        <w:pStyle w:val="ppCodeIndent"/>
      </w:pPr>
      <w:r w:rsidRPr="00A472C3">
        <w:t>&lt;/bindings&gt;</w:t>
      </w:r>
      <w:r w:rsidR="002A5527" w:rsidRPr="00A472C3">
        <w:t xml:space="preserve"> </w:t>
      </w:r>
    </w:p>
    <w:p w:rsidR="00A472C3" w:rsidRDefault="00A472C3" w:rsidP="00A23EFD">
      <w:pPr>
        <w:pStyle w:val="ppNumberList"/>
      </w:pPr>
      <w:r>
        <w:t xml:space="preserve">This binding uses a custom binding to connect to the Adatum federation provider that is responsible for converting tokens and claims from an identity provider into the token and claims that the a-Order Web service expects to see. Add the custom binding to the </w:t>
      </w:r>
      <w:proofErr w:type="spellStart"/>
      <w:r>
        <w:t>App.config</w:t>
      </w:r>
      <w:proofErr w:type="spellEnd"/>
      <w:r>
        <w:t xml:space="preserve"> as shown in the following highlighted snippet.</w:t>
      </w:r>
    </w:p>
    <w:p w:rsidR="00A472C3" w:rsidRDefault="00A472C3" w:rsidP="00A472C3">
      <w:pPr>
        <w:pStyle w:val="ppCodeLanguageIndent"/>
      </w:pPr>
      <w:r>
        <w:t>XML</w:t>
      </w:r>
    </w:p>
    <w:p w:rsidR="00A472C3" w:rsidRDefault="00A472C3" w:rsidP="00A472C3">
      <w:pPr>
        <w:pStyle w:val="ppCodeIndent"/>
      </w:pPr>
      <w:r>
        <w:t>&lt;bindings&gt;</w:t>
      </w:r>
    </w:p>
    <w:p w:rsidR="00A472C3" w:rsidRDefault="00A472C3" w:rsidP="00A472C3">
      <w:pPr>
        <w:pStyle w:val="ppCodeIndent"/>
        <w:numPr>
          <w:ilvl w:val="0"/>
          <w:numId w:val="0"/>
        </w:numPr>
        <w:ind w:left="720"/>
      </w:pPr>
      <w:r>
        <w:t xml:space="preserve">  …</w:t>
      </w:r>
    </w:p>
    <w:p w:rsidR="00A472C3" w:rsidRPr="00F77D83" w:rsidRDefault="00A472C3" w:rsidP="00A472C3">
      <w:pPr>
        <w:pStyle w:val="ppCodeIndent"/>
        <w:rPr>
          <w:b/>
        </w:rPr>
      </w:pPr>
      <w:r w:rsidRPr="00F77D83">
        <w:rPr>
          <w:b/>
        </w:rPr>
        <w:t xml:space="preserve">  </w:t>
      </w:r>
      <w:r w:rsidRPr="00F77D83">
        <w:rPr>
          <w:b/>
          <w:highlight w:val="yellow"/>
        </w:rPr>
        <w:t>&lt;</w:t>
      </w:r>
      <w:proofErr w:type="spellStart"/>
      <w:r w:rsidRPr="00F77D83">
        <w:rPr>
          <w:b/>
          <w:highlight w:val="yellow"/>
        </w:rPr>
        <w:t>customBinding</w:t>
      </w:r>
      <w:proofErr w:type="spellEnd"/>
      <w:r w:rsidRPr="00F77D83">
        <w:rPr>
          <w:b/>
          <w:highlight w:val="yellow"/>
        </w:rPr>
        <w:t>&gt;</w:t>
      </w:r>
    </w:p>
    <w:p w:rsidR="00A472C3" w:rsidRPr="00F77D83" w:rsidRDefault="00A472C3" w:rsidP="00A472C3">
      <w:pPr>
        <w:pStyle w:val="ppCodeIndent"/>
        <w:rPr>
          <w:b/>
        </w:rPr>
      </w:pPr>
      <w:r w:rsidRPr="00F77D83">
        <w:rPr>
          <w:b/>
        </w:rPr>
        <w:t xml:space="preserve">    </w:t>
      </w:r>
      <w:r w:rsidRPr="00F77D83">
        <w:rPr>
          <w:b/>
          <w:highlight w:val="yellow"/>
        </w:rPr>
        <w:t>&lt;binding name="</w:t>
      </w:r>
      <w:proofErr w:type="spellStart"/>
      <w:r w:rsidRPr="00F77D83">
        <w:rPr>
          <w:b/>
          <w:highlight w:val="yellow"/>
        </w:rPr>
        <w:t>AdatumIssuerIssuedToken</w:t>
      </w:r>
      <w:proofErr w:type="spellEnd"/>
      <w:r w:rsidRPr="00F77D83">
        <w:rPr>
          <w:b/>
          <w:highlight w:val="yellow"/>
        </w:rPr>
        <w:t>"&gt;</w:t>
      </w:r>
    </w:p>
    <w:p w:rsidR="00A472C3" w:rsidRPr="00F77D83" w:rsidRDefault="00A472C3" w:rsidP="00A472C3">
      <w:pPr>
        <w:pStyle w:val="ppCodeIndent"/>
        <w:rPr>
          <w:b/>
        </w:rPr>
      </w:pPr>
      <w:r w:rsidRPr="00F77D83">
        <w:rPr>
          <w:b/>
        </w:rPr>
        <w:lastRenderedPageBreak/>
        <w:t xml:space="preserve">      </w:t>
      </w:r>
      <w:r w:rsidRPr="00F77D83">
        <w:rPr>
          <w:b/>
          <w:highlight w:val="yellow"/>
        </w:rPr>
        <w:t xml:space="preserve">&lt;security </w:t>
      </w:r>
      <w:proofErr w:type="spellStart"/>
      <w:r w:rsidRPr="00F77D83">
        <w:rPr>
          <w:b/>
          <w:highlight w:val="yellow"/>
        </w:rPr>
        <w:t>authenticationMode</w:t>
      </w:r>
      <w:proofErr w:type="spellEnd"/>
      <w:r w:rsidRPr="00F77D83">
        <w:rPr>
          <w:b/>
          <w:highlight w:val="yellow"/>
        </w:rPr>
        <w:t>="</w:t>
      </w:r>
      <w:proofErr w:type="spellStart"/>
      <w:r w:rsidRPr="00F77D83">
        <w:rPr>
          <w:b/>
          <w:highlight w:val="yellow"/>
        </w:rPr>
        <w:t>IssuedTokenOverTransport</w:t>
      </w:r>
      <w:proofErr w:type="spellEnd"/>
      <w:r w:rsidRPr="00F77D83">
        <w:rPr>
          <w:b/>
          <w:highlight w:val="yellow"/>
        </w:rPr>
        <w:t xml:space="preserve">" </w:t>
      </w:r>
      <w:proofErr w:type="spellStart"/>
      <w:r w:rsidRPr="00F77D83">
        <w:rPr>
          <w:b/>
          <w:highlight w:val="yellow"/>
        </w:rPr>
        <w:t>messageSecurityVersion</w:t>
      </w:r>
      <w:proofErr w:type="spellEnd"/>
      <w:r w:rsidRPr="00F77D83">
        <w:rPr>
          <w:b/>
          <w:highlight w:val="yellow"/>
        </w:rPr>
        <w:t>=</w:t>
      </w:r>
    </w:p>
    <w:p w:rsidR="00A472C3" w:rsidRPr="00F77D83" w:rsidRDefault="00A472C3" w:rsidP="00A472C3">
      <w:pPr>
        <w:pStyle w:val="ppCodeIndent"/>
        <w:rPr>
          <w:b/>
          <w:highlight w:val="yellow"/>
        </w:rPr>
      </w:pPr>
      <w:r w:rsidRPr="00F77D83">
        <w:rPr>
          <w:b/>
          <w:highlight w:val="yellow"/>
        </w:rPr>
        <w:t>"WSSecurity11WSTrust13WSSecureConversation13WSSecurityPolicy12BasicSecurityProfile10"</w:t>
      </w:r>
    </w:p>
    <w:p w:rsidR="00A472C3" w:rsidRPr="00F77D83" w:rsidRDefault="00A472C3" w:rsidP="00A472C3">
      <w:pPr>
        <w:pStyle w:val="ppCodeIndent"/>
        <w:rPr>
          <w:b/>
          <w:highlight w:val="yellow"/>
        </w:rPr>
      </w:pPr>
      <w:r w:rsidRPr="00F77D83">
        <w:rPr>
          <w:b/>
          <w:highlight w:val="yellow"/>
        </w:rPr>
        <w:t>&gt;</w:t>
      </w:r>
    </w:p>
    <w:p w:rsidR="00A472C3" w:rsidRPr="00F77D83" w:rsidRDefault="00A472C3" w:rsidP="00A472C3">
      <w:pPr>
        <w:pStyle w:val="ppCodeIndent"/>
        <w:rPr>
          <w:b/>
        </w:rPr>
      </w:pPr>
      <w:r w:rsidRPr="00F77D83">
        <w:rPr>
          <w:b/>
        </w:rPr>
        <w:t xml:space="preserve">        </w:t>
      </w:r>
      <w:r w:rsidRPr="00F77D83">
        <w:rPr>
          <w:b/>
          <w:highlight w:val="yellow"/>
        </w:rPr>
        <w:t>&lt;</w:t>
      </w:r>
      <w:proofErr w:type="spellStart"/>
      <w:r w:rsidRPr="00F77D83">
        <w:rPr>
          <w:b/>
          <w:highlight w:val="yellow"/>
        </w:rPr>
        <w:t>issuedTokenParameters</w:t>
      </w:r>
      <w:proofErr w:type="spellEnd"/>
      <w:r w:rsidRPr="00F77D83">
        <w:rPr>
          <w:b/>
          <w:highlight w:val="yellow"/>
        </w:rPr>
        <w:t>&gt;</w:t>
      </w:r>
    </w:p>
    <w:p w:rsidR="00A472C3" w:rsidRPr="00F77D83" w:rsidRDefault="00A472C3" w:rsidP="00A472C3">
      <w:pPr>
        <w:pStyle w:val="ppCodeIndent"/>
        <w:rPr>
          <w:b/>
          <w:highlight w:val="yellow"/>
        </w:rPr>
      </w:pPr>
      <w:r w:rsidRPr="00F77D83">
        <w:rPr>
          <w:b/>
        </w:rPr>
        <w:t xml:space="preserve">          </w:t>
      </w:r>
      <w:r w:rsidRPr="00F77D83">
        <w:rPr>
          <w:b/>
          <w:highlight w:val="yellow"/>
        </w:rPr>
        <w:t xml:space="preserve">&lt;issuer </w:t>
      </w:r>
    </w:p>
    <w:p w:rsidR="00A472C3" w:rsidRPr="00F77D83" w:rsidRDefault="00A472C3" w:rsidP="00A472C3">
      <w:pPr>
        <w:pStyle w:val="ppCodeIndent"/>
        <w:rPr>
          <w:b/>
        </w:rPr>
      </w:pPr>
      <w:r w:rsidRPr="00F77D83">
        <w:rPr>
          <w:b/>
        </w:rPr>
        <w:t xml:space="preserve">            </w:t>
      </w:r>
      <w:r w:rsidRPr="00F77D83">
        <w:rPr>
          <w:b/>
          <w:highlight w:val="yellow"/>
        </w:rPr>
        <w:t>address="https://localhost/Litware.SimulatedIssuer.Lab04.Ex01/Issuer.svc"</w:t>
      </w:r>
      <w:r w:rsidRPr="00F77D83">
        <w:rPr>
          <w:b/>
        </w:rPr>
        <w:t xml:space="preserve"> </w:t>
      </w:r>
    </w:p>
    <w:p w:rsidR="00A472C3" w:rsidRPr="00F77D83" w:rsidRDefault="00A472C3" w:rsidP="00A472C3">
      <w:pPr>
        <w:pStyle w:val="ppCodeIndent"/>
        <w:rPr>
          <w:b/>
          <w:highlight w:val="yellow"/>
        </w:rPr>
      </w:pPr>
      <w:r w:rsidRPr="00F77D83">
        <w:rPr>
          <w:b/>
        </w:rPr>
        <w:t xml:space="preserve">            </w:t>
      </w:r>
      <w:r w:rsidRPr="00F77D83">
        <w:rPr>
          <w:b/>
          <w:highlight w:val="yellow"/>
        </w:rPr>
        <w:t xml:space="preserve">binding="ws2007HttpBinding" </w:t>
      </w:r>
    </w:p>
    <w:p w:rsidR="00A472C3" w:rsidRPr="00F77D83" w:rsidRDefault="00A472C3" w:rsidP="00A472C3">
      <w:pPr>
        <w:pStyle w:val="ppCodeIndent"/>
        <w:rPr>
          <w:b/>
        </w:rPr>
      </w:pPr>
      <w:r w:rsidRPr="00F77D83">
        <w:rPr>
          <w:b/>
        </w:rPr>
        <w:t xml:space="preserve">            </w:t>
      </w:r>
      <w:proofErr w:type="spellStart"/>
      <w:r w:rsidRPr="00F77D83">
        <w:rPr>
          <w:b/>
          <w:highlight w:val="yellow"/>
        </w:rPr>
        <w:t>bindingConfiguration</w:t>
      </w:r>
      <w:proofErr w:type="spellEnd"/>
      <w:r w:rsidRPr="00F77D83">
        <w:rPr>
          <w:b/>
          <w:highlight w:val="yellow"/>
        </w:rPr>
        <w:t>="</w:t>
      </w:r>
      <w:proofErr w:type="spellStart"/>
      <w:r w:rsidRPr="00F77D83">
        <w:rPr>
          <w:b/>
          <w:highlight w:val="yellow"/>
        </w:rPr>
        <w:t>LitwareIssuerUsernameMixed</w:t>
      </w:r>
      <w:proofErr w:type="spellEnd"/>
      <w:r w:rsidRPr="00F77D83">
        <w:rPr>
          <w:b/>
          <w:highlight w:val="yellow"/>
        </w:rPr>
        <w:t>"&gt;&lt;/issuer&gt;</w:t>
      </w:r>
    </w:p>
    <w:p w:rsidR="00A472C3" w:rsidRPr="00F77D83" w:rsidRDefault="00A472C3" w:rsidP="00A472C3">
      <w:pPr>
        <w:pStyle w:val="ppCodeIndent"/>
        <w:rPr>
          <w:b/>
          <w:highlight w:val="yellow"/>
        </w:rPr>
      </w:pPr>
      <w:r w:rsidRPr="00F77D83">
        <w:rPr>
          <w:b/>
        </w:rPr>
        <w:t xml:space="preserve">        </w:t>
      </w:r>
      <w:r w:rsidRPr="00F77D83">
        <w:rPr>
          <w:b/>
          <w:highlight w:val="yellow"/>
        </w:rPr>
        <w:t>&lt;/</w:t>
      </w:r>
      <w:proofErr w:type="spellStart"/>
      <w:r w:rsidRPr="00F77D83">
        <w:rPr>
          <w:b/>
          <w:highlight w:val="yellow"/>
        </w:rPr>
        <w:t>issuedTokenParameters</w:t>
      </w:r>
      <w:proofErr w:type="spellEnd"/>
      <w:r w:rsidRPr="00F77D83">
        <w:rPr>
          <w:b/>
          <w:highlight w:val="yellow"/>
        </w:rPr>
        <w:t>&gt;</w:t>
      </w:r>
    </w:p>
    <w:p w:rsidR="00A472C3" w:rsidRPr="00F77D83" w:rsidRDefault="00A472C3" w:rsidP="00A472C3">
      <w:pPr>
        <w:pStyle w:val="ppCodeIndent"/>
        <w:rPr>
          <w:b/>
        </w:rPr>
      </w:pPr>
      <w:r w:rsidRPr="00F77D83">
        <w:rPr>
          <w:b/>
        </w:rPr>
        <w:t xml:space="preserve">      </w:t>
      </w:r>
      <w:r w:rsidRPr="00F77D83">
        <w:rPr>
          <w:b/>
          <w:highlight w:val="yellow"/>
        </w:rPr>
        <w:t>&lt;/security&gt;</w:t>
      </w:r>
    </w:p>
    <w:p w:rsidR="00A472C3" w:rsidRPr="00F77D83" w:rsidRDefault="00A472C3" w:rsidP="00A472C3">
      <w:pPr>
        <w:pStyle w:val="ppCodeIndent"/>
        <w:rPr>
          <w:b/>
        </w:rPr>
      </w:pPr>
      <w:r w:rsidRPr="00F77D83">
        <w:rPr>
          <w:b/>
        </w:rPr>
        <w:t xml:space="preserve">      </w:t>
      </w:r>
      <w:r w:rsidRPr="00F77D83">
        <w:rPr>
          <w:b/>
          <w:highlight w:val="yellow"/>
        </w:rPr>
        <w:t>&lt;</w:t>
      </w:r>
      <w:proofErr w:type="spellStart"/>
      <w:r w:rsidRPr="00F77D83">
        <w:rPr>
          <w:b/>
          <w:highlight w:val="yellow"/>
        </w:rPr>
        <w:t>httpsTransport</w:t>
      </w:r>
      <w:proofErr w:type="spellEnd"/>
      <w:r w:rsidRPr="00F77D83">
        <w:rPr>
          <w:b/>
          <w:highlight w:val="yellow"/>
        </w:rPr>
        <w:t xml:space="preserve"> /&gt;</w:t>
      </w:r>
    </w:p>
    <w:p w:rsidR="00A472C3" w:rsidRPr="00F77D83" w:rsidRDefault="00A472C3" w:rsidP="00A472C3">
      <w:pPr>
        <w:pStyle w:val="ppCodeIndent"/>
        <w:rPr>
          <w:b/>
          <w:highlight w:val="yellow"/>
        </w:rPr>
      </w:pPr>
      <w:r w:rsidRPr="00F77D83">
        <w:rPr>
          <w:b/>
        </w:rPr>
        <w:t xml:space="preserve">    </w:t>
      </w:r>
      <w:r w:rsidRPr="00F77D83">
        <w:rPr>
          <w:b/>
          <w:highlight w:val="yellow"/>
        </w:rPr>
        <w:t>&lt;/binding&gt;</w:t>
      </w:r>
    </w:p>
    <w:p w:rsidR="00A472C3" w:rsidRPr="00F77D83" w:rsidRDefault="00A472C3" w:rsidP="00A472C3">
      <w:pPr>
        <w:pStyle w:val="ppCodeIndent"/>
        <w:rPr>
          <w:b/>
        </w:rPr>
      </w:pPr>
      <w:r w:rsidRPr="00F77D83">
        <w:rPr>
          <w:b/>
        </w:rPr>
        <w:t xml:space="preserve">  </w:t>
      </w:r>
      <w:r w:rsidRPr="00F77D83">
        <w:rPr>
          <w:b/>
          <w:highlight w:val="yellow"/>
        </w:rPr>
        <w:t>&lt;/</w:t>
      </w:r>
      <w:proofErr w:type="spellStart"/>
      <w:r w:rsidRPr="00F77D83">
        <w:rPr>
          <w:b/>
          <w:highlight w:val="yellow"/>
        </w:rPr>
        <w:t>customBinding</w:t>
      </w:r>
      <w:proofErr w:type="spellEnd"/>
      <w:r w:rsidRPr="00F77D83">
        <w:rPr>
          <w:b/>
          <w:highlight w:val="yellow"/>
        </w:rPr>
        <w:t>&gt;</w:t>
      </w:r>
    </w:p>
    <w:p w:rsidR="00A472C3" w:rsidRPr="00A472C3" w:rsidRDefault="00A472C3" w:rsidP="00A472C3">
      <w:pPr>
        <w:pStyle w:val="ppCodeIndent"/>
      </w:pPr>
      <w:r>
        <w:t>&lt;/bindings&gt;</w:t>
      </w:r>
    </w:p>
    <w:p w:rsidR="00F77D83" w:rsidRDefault="00F77D83" w:rsidP="00F77D83">
      <w:pPr>
        <w:pStyle w:val="ppNumberList"/>
      </w:pPr>
      <w:r>
        <w:t xml:space="preserve">This binding uses a </w:t>
      </w:r>
      <w:r w:rsidRPr="00F77D83">
        <w:rPr>
          <w:b/>
          <w:bCs/>
        </w:rPr>
        <w:t>ws2007HttpBinding</w:t>
      </w:r>
      <w:r w:rsidRPr="00F77D83">
        <w:t xml:space="preserve"> </w:t>
      </w:r>
      <w:r>
        <w:t xml:space="preserve">binding to connect to the </w:t>
      </w:r>
      <w:proofErr w:type="spellStart"/>
      <w:r>
        <w:t>Litware</w:t>
      </w:r>
      <w:proofErr w:type="spellEnd"/>
      <w:r>
        <w:t xml:space="preserve"> identity provider that is responsible for authenticating the user and issuing a token. Add the </w:t>
      </w:r>
      <w:r w:rsidRPr="00F77D83">
        <w:rPr>
          <w:b/>
          <w:bCs/>
        </w:rPr>
        <w:t>ws2007HttpBinding</w:t>
      </w:r>
      <w:r w:rsidRPr="00F77D83">
        <w:t xml:space="preserve"> </w:t>
      </w:r>
      <w:r>
        <w:t xml:space="preserve">binding to the </w:t>
      </w:r>
      <w:proofErr w:type="spellStart"/>
      <w:r>
        <w:t>App.config</w:t>
      </w:r>
      <w:proofErr w:type="spellEnd"/>
      <w:r>
        <w:t xml:space="preserve"> as shown in the following highlighted snippet.</w:t>
      </w:r>
    </w:p>
    <w:p w:rsidR="00F77D83" w:rsidRDefault="00F77D83" w:rsidP="00F77D83">
      <w:pPr>
        <w:pStyle w:val="ppCodeLanguageIndent"/>
      </w:pPr>
      <w:r>
        <w:t>XML</w:t>
      </w:r>
    </w:p>
    <w:p w:rsidR="00F77D83" w:rsidRDefault="00F77D83" w:rsidP="00F77D83">
      <w:pPr>
        <w:pStyle w:val="ppCodeIndent"/>
      </w:pPr>
      <w:r>
        <w:t>&lt;bindings&gt;</w:t>
      </w:r>
    </w:p>
    <w:p w:rsidR="00F77D83" w:rsidRDefault="00F77D83" w:rsidP="00F77D83">
      <w:pPr>
        <w:pStyle w:val="ppCodeIndent"/>
        <w:numPr>
          <w:ilvl w:val="0"/>
          <w:numId w:val="0"/>
        </w:numPr>
        <w:ind w:left="720"/>
      </w:pPr>
      <w:r>
        <w:t xml:space="preserve">  …</w:t>
      </w:r>
    </w:p>
    <w:p w:rsidR="00F77D83" w:rsidRPr="00F77D83" w:rsidRDefault="00F77D83" w:rsidP="00F77D83">
      <w:pPr>
        <w:pStyle w:val="ppCodeIndent"/>
        <w:rPr>
          <w:b/>
        </w:rPr>
      </w:pPr>
      <w:r w:rsidRPr="00F77D83">
        <w:rPr>
          <w:b/>
        </w:rPr>
        <w:t xml:space="preserve">  </w:t>
      </w:r>
      <w:r w:rsidRPr="00F77D83">
        <w:rPr>
          <w:b/>
          <w:highlight w:val="yellow"/>
        </w:rPr>
        <w:t>&lt;ws2007HttpBinding&gt;</w:t>
      </w:r>
    </w:p>
    <w:p w:rsidR="00F77D83" w:rsidRPr="00F77D83" w:rsidRDefault="00F77D83" w:rsidP="00F77D83">
      <w:pPr>
        <w:pStyle w:val="ppCodeIndent"/>
        <w:rPr>
          <w:b/>
        </w:rPr>
      </w:pPr>
      <w:r w:rsidRPr="00F77D83">
        <w:rPr>
          <w:b/>
        </w:rPr>
        <w:t xml:space="preserve">    </w:t>
      </w:r>
      <w:r w:rsidRPr="00F77D83">
        <w:rPr>
          <w:b/>
          <w:highlight w:val="yellow"/>
        </w:rPr>
        <w:t>&lt;binding name="</w:t>
      </w:r>
      <w:proofErr w:type="spellStart"/>
      <w:r w:rsidRPr="00F77D83">
        <w:rPr>
          <w:b/>
          <w:highlight w:val="yellow"/>
        </w:rPr>
        <w:t>LitwareIssuerUsernameMixed</w:t>
      </w:r>
      <w:proofErr w:type="spellEnd"/>
      <w:r w:rsidRPr="00F77D83">
        <w:rPr>
          <w:b/>
          <w:highlight w:val="yellow"/>
        </w:rPr>
        <w:t>"&gt;</w:t>
      </w:r>
    </w:p>
    <w:p w:rsidR="00F77D83" w:rsidRPr="00F77D83" w:rsidRDefault="00F77D83" w:rsidP="00F77D83">
      <w:pPr>
        <w:pStyle w:val="ppCodeIndent"/>
        <w:rPr>
          <w:b/>
        </w:rPr>
      </w:pPr>
      <w:r w:rsidRPr="00F77D83">
        <w:rPr>
          <w:b/>
        </w:rPr>
        <w:t xml:space="preserve">      </w:t>
      </w:r>
      <w:r w:rsidRPr="00F77D83">
        <w:rPr>
          <w:b/>
          <w:highlight w:val="yellow"/>
        </w:rPr>
        <w:t>&lt;security mode="</w:t>
      </w:r>
      <w:proofErr w:type="spellStart"/>
      <w:r w:rsidRPr="00F77D83">
        <w:rPr>
          <w:b/>
          <w:highlight w:val="yellow"/>
        </w:rPr>
        <w:t>TransportWithMessageCredential</w:t>
      </w:r>
      <w:proofErr w:type="spellEnd"/>
      <w:r w:rsidRPr="00F77D83">
        <w:rPr>
          <w:b/>
          <w:highlight w:val="yellow"/>
        </w:rPr>
        <w:t>"&gt;</w:t>
      </w:r>
    </w:p>
    <w:p w:rsidR="00F77D83" w:rsidRPr="00F77D83" w:rsidRDefault="00F77D83" w:rsidP="00F77D83">
      <w:pPr>
        <w:pStyle w:val="ppCodeIndent"/>
        <w:rPr>
          <w:b/>
        </w:rPr>
      </w:pPr>
      <w:r w:rsidRPr="00F77D83">
        <w:rPr>
          <w:b/>
        </w:rPr>
        <w:t xml:space="preserve">        </w:t>
      </w:r>
      <w:r w:rsidRPr="00F77D83">
        <w:rPr>
          <w:b/>
          <w:highlight w:val="yellow"/>
        </w:rPr>
        <w:t xml:space="preserve">&lt;message </w:t>
      </w:r>
      <w:proofErr w:type="spellStart"/>
      <w:r w:rsidRPr="00F77D83">
        <w:rPr>
          <w:b/>
          <w:highlight w:val="yellow"/>
        </w:rPr>
        <w:t>clientCredentialType</w:t>
      </w:r>
      <w:proofErr w:type="spellEnd"/>
      <w:r w:rsidRPr="00F77D83">
        <w:rPr>
          <w:b/>
          <w:highlight w:val="yellow"/>
        </w:rPr>
        <w:t>="</w:t>
      </w:r>
      <w:proofErr w:type="spellStart"/>
      <w:r w:rsidRPr="00F77D83">
        <w:rPr>
          <w:b/>
          <w:highlight w:val="yellow"/>
        </w:rPr>
        <w:t>UserName</w:t>
      </w:r>
      <w:proofErr w:type="spellEnd"/>
      <w:r w:rsidRPr="00F77D83">
        <w:rPr>
          <w:b/>
          <w:highlight w:val="yellow"/>
        </w:rPr>
        <w:t xml:space="preserve">" </w:t>
      </w:r>
      <w:proofErr w:type="spellStart"/>
      <w:r w:rsidRPr="00F77D83">
        <w:rPr>
          <w:b/>
          <w:highlight w:val="yellow"/>
        </w:rPr>
        <w:t>establishSecurityContext</w:t>
      </w:r>
      <w:proofErr w:type="spellEnd"/>
      <w:r w:rsidRPr="00F77D83">
        <w:rPr>
          <w:b/>
          <w:highlight w:val="yellow"/>
        </w:rPr>
        <w:t>="false" /&gt;</w:t>
      </w:r>
    </w:p>
    <w:p w:rsidR="00F77D83" w:rsidRPr="00F77D83" w:rsidRDefault="00F77D83" w:rsidP="00F77D83">
      <w:pPr>
        <w:pStyle w:val="ppCodeIndent"/>
        <w:rPr>
          <w:b/>
          <w:highlight w:val="yellow"/>
        </w:rPr>
      </w:pPr>
      <w:r w:rsidRPr="00F77D83">
        <w:rPr>
          <w:b/>
        </w:rPr>
        <w:t xml:space="preserve">      </w:t>
      </w:r>
      <w:r w:rsidRPr="00F77D83">
        <w:rPr>
          <w:b/>
          <w:highlight w:val="yellow"/>
        </w:rPr>
        <w:t>&lt;/security&gt;</w:t>
      </w:r>
    </w:p>
    <w:p w:rsidR="00F77D83" w:rsidRPr="00F77D83" w:rsidRDefault="00F77D83" w:rsidP="00F77D83">
      <w:pPr>
        <w:pStyle w:val="ppCodeIndent"/>
        <w:rPr>
          <w:b/>
        </w:rPr>
      </w:pPr>
      <w:r w:rsidRPr="00F77D83">
        <w:rPr>
          <w:b/>
        </w:rPr>
        <w:t xml:space="preserve">    </w:t>
      </w:r>
      <w:r w:rsidRPr="00F77D83">
        <w:rPr>
          <w:b/>
          <w:highlight w:val="yellow"/>
        </w:rPr>
        <w:t>&lt;/binding&gt;</w:t>
      </w:r>
    </w:p>
    <w:p w:rsidR="00F77D83" w:rsidRPr="00F77D83" w:rsidRDefault="00F77D83" w:rsidP="00F77D83">
      <w:pPr>
        <w:pStyle w:val="ppCodeIndent"/>
        <w:rPr>
          <w:b/>
        </w:rPr>
      </w:pPr>
      <w:r w:rsidRPr="00F77D83">
        <w:rPr>
          <w:b/>
        </w:rPr>
        <w:t xml:space="preserve">  </w:t>
      </w:r>
      <w:r w:rsidRPr="00F77D83">
        <w:rPr>
          <w:b/>
          <w:highlight w:val="yellow"/>
        </w:rPr>
        <w:t>&lt;/ws2007HttpBinding&gt;</w:t>
      </w:r>
    </w:p>
    <w:p w:rsidR="00F77D83" w:rsidRDefault="00F77D83" w:rsidP="00F77D83">
      <w:pPr>
        <w:pStyle w:val="ppCodeIndent"/>
        <w:numPr>
          <w:ilvl w:val="0"/>
          <w:numId w:val="0"/>
        </w:numPr>
        <w:ind w:left="720"/>
      </w:pPr>
      <w:r>
        <w:t>&lt;/bindings&gt;</w:t>
      </w:r>
    </w:p>
    <w:p w:rsidR="00F77D83" w:rsidRDefault="00F77D83" w:rsidP="00F77D83">
      <w:pPr>
        <w:pStyle w:val="ppNoteIndent"/>
      </w:pPr>
      <w:r>
        <w:t xml:space="preserve">The three bindings you have added to the </w:t>
      </w:r>
      <w:proofErr w:type="spellStart"/>
      <w:r>
        <w:t>App.config</w:t>
      </w:r>
      <w:proofErr w:type="spellEnd"/>
      <w:r>
        <w:t xml:space="preserve"> file implement an </w:t>
      </w:r>
      <w:r>
        <w:rPr>
          <w:i/>
        </w:rPr>
        <w:t>active federation</w:t>
      </w:r>
      <w:r>
        <w:t xml:space="preserve"> scenario: the client first obtains a token from an identity provider, then the client send the token to a federation provider where the tokens and claims are transformed, and finally the client forwards the token to the relying party application (in this case, the a-Order application. </w:t>
      </w:r>
    </w:p>
    <w:p w:rsidR="00A97AE6" w:rsidRDefault="00A97AE6" w:rsidP="00A23EFD">
      <w:pPr>
        <w:pStyle w:val="ppNumberList"/>
      </w:pPr>
      <w:r>
        <w:t>Modify the a-Order endpoint to use the new bindings as shown in the following snippet.</w:t>
      </w:r>
    </w:p>
    <w:p w:rsidR="00A97AE6" w:rsidRDefault="00A97AE6" w:rsidP="00A97AE6">
      <w:pPr>
        <w:pStyle w:val="ppCodeLanguageIndent"/>
      </w:pPr>
      <w:r>
        <w:t>XML</w:t>
      </w:r>
    </w:p>
    <w:p w:rsidR="00A97AE6" w:rsidRDefault="00A97AE6" w:rsidP="00A97AE6">
      <w:pPr>
        <w:pStyle w:val="ppCodeIndent"/>
      </w:pPr>
      <w:r>
        <w:t>&lt;client&gt;</w:t>
      </w:r>
    </w:p>
    <w:p w:rsidR="00A97AE6" w:rsidRPr="00A97AE6" w:rsidRDefault="00A97AE6" w:rsidP="00A97AE6">
      <w:pPr>
        <w:pStyle w:val="ppCodeIndent"/>
        <w:rPr>
          <w:b/>
        </w:rPr>
      </w:pPr>
      <w:r w:rsidRPr="00A97AE6">
        <w:rPr>
          <w:b/>
        </w:rPr>
        <w:t xml:space="preserve">  </w:t>
      </w:r>
      <w:r w:rsidRPr="00A97AE6">
        <w:rPr>
          <w:b/>
          <w:highlight w:val="yellow"/>
        </w:rPr>
        <w:t>&lt;endpoint</w:t>
      </w:r>
      <w:r w:rsidRPr="00A97AE6">
        <w:rPr>
          <w:b/>
        </w:rPr>
        <w:t xml:space="preserve"> </w:t>
      </w:r>
    </w:p>
    <w:p w:rsidR="00A97AE6" w:rsidRPr="00A97AE6" w:rsidRDefault="00A97AE6" w:rsidP="00A97AE6">
      <w:pPr>
        <w:pStyle w:val="ppCodeIndent"/>
        <w:rPr>
          <w:b/>
          <w:highlight w:val="yellow"/>
        </w:rPr>
      </w:pPr>
      <w:r w:rsidRPr="00A97AE6">
        <w:rPr>
          <w:b/>
        </w:rPr>
        <w:t xml:space="preserve">    </w:t>
      </w:r>
      <w:r w:rsidRPr="00A97AE6">
        <w:rPr>
          <w:b/>
          <w:highlight w:val="yellow"/>
        </w:rPr>
        <w:t>address=</w:t>
      </w:r>
    </w:p>
    <w:p w:rsidR="00A97AE6" w:rsidRPr="00A97AE6" w:rsidRDefault="00A97AE6" w:rsidP="00A97AE6">
      <w:pPr>
        <w:pStyle w:val="ppCodeIndent"/>
        <w:rPr>
          <w:b/>
        </w:rPr>
      </w:pPr>
      <w:r w:rsidRPr="00A97AE6">
        <w:rPr>
          <w:b/>
          <w:highlight w:val="yellow"/>
        </w:rPr>
        <w:t>"http</w:t>
      </w:r>
      <w:r w:rsidR="00003341">
        <w:rPr>
          <w:b/>
          <w:highlight w:val="yellow"/>
        </w:rPr>
        <w:t>s</w:t>
      </w:r>
      <w:r w:rsidRPr="00A97AE6">
        <w:rPr>
          <w:b/>
          <w:highlight w:val="yellow"/>
        </w:rPr>
        <w:t>://localhost/a-Order.OrderTracking.Services.Lab04.Ex01/OrderTrackingService.svc"</w:t>
      </w:r>
      <w:r w:rsidRPr="00A97AE6">
        <w:rPr>
          <w:b/>
        </w:rPr>
        <w:t xml:space="preserve"> </w:t>
      </w:r>
    </w:p>
    <w:p w:rsidR="00A97AE6" w:rsidRPr="00A97AE6" w:rsidRDefault="00A97AE6" w:rsidP="00A97AE6">
      <w:pPr>
        <w:pStyle w:val="ppCodeIndent"/>
        <w:rPr>
          <w:b/>
          <w:highlight w:val="yellow"/>
        </w:rPr>
      </w:pPr>
      <w:r w:rsidRPr="00A97AE6">
        <w:rPr>
          <w:b/>
        </w:rPr>
        <w:t xml:space="preserve">    </w:t>
      </w:r>
      <w:r w:rsidRPr="00A97AE6">
        <w:rPr>
          <w:b/>
          <w:highlight w:val="yellow"/>
        </w:rPr>
        <w:t xml:space="preserve">binding="ws2007FederationHttpBinding" </w:t>
      </w:r>
    </w:p>
    <w:p w:rsidR="00A97AE6" w:rsidRPr="00A97AE6" w:rsidRDefault="00A97AE6" w:rsidP="00A97AE6">
      <w:pPr>
        <w:pStyle w:val="ppCodeIndent"/>
        <w:rPr>
          <w:b/>
        </w:rPr>
      </w:pPr>
      <w:r w:rsidRPr="00A97AE6">
        <w:rPr>
          <w:b/>
        </w:rPr>
        <w:t xml:space="preserve">    </w:t>
      </w:r>
      <w:r w:rsidRPr="00A97AE6">
        <w:rPr>
          <w:b/>
          <w:highlight w:val="yellow"/>
        </w:rPr>
        <w:t>bindingConfiguration="WS2007FederationHttpBinding_IOrderTrackingService"</w:t>
      </w:r>
      <w:r w:rsidRPr="00A97AE6">
        <w:rPr>
          <w:b/>
        </w:rPr>
        <w:t xml:space="preserve"> </w:t>
      </w:r>
    </w:p>
    <w:p w:rsidR="00A97AE6" w:rsidRPr="00A97AE6" w:rsidRDefault="00A97AE6" w:rsidP="00A97AE6">
      <w:pPr>
        <w:pStyle w:val="ppCodeIndent"/>
        <w:rPr>
          <w:b/>
          <w:highlight w:val="yellow"/>
        </w:rPr>
      </w:pPr>
      <w:r w:rsidRPr="00A97AE6">
        <w:rPr>
          <w:b/>
        </w:rPr>
        <w:t xml:space="preserve">    </w:t>
      </w:r>
      <w:r w:rsidRPr="00A97AE6">
        <w:rPr>
          <w:b/>
          <w:highlight w:val="yellow"/>
        </w:rPr>
        <w:t>contract="</w:t>
      </w:r>
      <w:proofErr w:type="spellStart"/>
      <w:r w:rsidRPr="00A97AE6">
        <w:rPr>
          <w:b/>
          <w:highlight w:val="yellow"/>
        </w:rPr>
        <w:t>OrderTrackingService.IOrderTrackingService</w:t>
      </w:r>
      <w:proofErr w:type="spellEnd"/>
      <w:r w:rsidRPr="00A97AE6">
        <w:rPr>
          <w:b/>
          <w:highlight w:val="yellow"/>
        </w:rPr>
        <w:t xml:space="preserve">" </w:t>
      </w:r>
    </w:p>
    <w:p w:rsidR="00A97AE6" w:rsidRPr="00A97AE6" w:rsidRDefault="00A97AE6" w:rsidP="00A97AE6">
      <w:pPr>
        <w:pStyle w:val="ppCodeIndent"/>
        <w:rPr>
          <w:b/>
        </w:rPr>
      </w:pPr>
      <w:r w:rsidRPr="00A97AE6">
        <w:rPr>
          <w:b/>
        </w:rPr>
        <w:t xml:space="preserve">    </w:t>
      </w:r>
      <w:r w:rsidRPr="00A97AE6">
        <w:rPr>
          <w:b/>
          <w:highlight w:val="yellow"/>
        </w:rPr>
        <w:t>name="WS2007FederationHttpBinding_IOrderTrackingService"&gt;</w:t>
      </w:r>
    </w:p>
    <w:p w:rsidR="00A97AE6" w:rsidRPr="00A97AE6" w:rsidRDefault="00A97AE6" w:rsidP="00A97AE6">
      <w:pPr>
        <w:pStyle w:val="ppCodeIndent"/>
        <w:rPr>
          <w:b/>
          <w:highlight w:val="yellow"/>
        </w:rPr>
      </w:pPr>
      <w:r w:rsidRPr="00A97AE6">
        <w:rPr>
          <w:b/>
        </w:rPr>
        <w:t xml:space="preserve">    </w:t>
      </w:r>
      <w:r w:rsidRPr="00A97AE6">
        <w:rPr>
          <w:b/>
          <w:highlight w:val="yellow"/>
        </w:rPr>
        <w:t>&lt;identity&gt;</w:t>
      </w:r>
    </w:p>
    <w:p w:rsidR="00A97AE6" w:rsidRPr="00A97AE6" w:rsidRDefault="00A97AE6" w:rsidP="00A97AE6">
      <w:pPr>
        <w:pStyle w:val="ppCodeIndent"/>
        <w:rPr>
          <w:b/>
        </w:rPr>
      </w:pPr>
      <w:r w:rsidRPr="00A97AE6">
        <w:rPr>
          <w:b/>
        </w:rPr>
        <w:lastRenderedPageBreak/>
        <w:t xml:space="preserve">      </w:t>
      </w:r>
      <w:r w:rsidRPr="00A97AE6">
        <w:rPr>
          <w:b/>
          <w:highlight w:val="yellow"/>
        </w:rPr>
        <w:t>&lt;</w:t>
      </w:r>
      <w:proofErr w:type="spellStart"/>
      <w:r w:rsidRPr="00A97AE6">
        <w:rPr>
          <w:b/>
          <w:highlight w:val="yellow"/>
        </w:rPr>
        <w:t>dns</w:t>
      </w:r>
      <w:proofErr w:type="spellEnd"/>
      <w:r w:rsidRPr="00A97AE6">
        <w:rPr>
          <w:b/>
          <w:highlight w:val="yellow"/>
        </w:rPr>
        <w:t xml:space="preserve"> value="</w:t>
      </w:r>
      <w:proofErr w:type="spellStart"/>
      <w:r w:rsidRPr="00A97AE6">
        <w:rPr>
          <w:b/>
          <w:highlight w:val="yellow"/>
        </w:rPr>
        <w:t>adatum</w:t>
      </w:r>
      <w:proofErr w:type="spellEnd"/>
      <w:r w:rsidRPr="00A97AE6">
        <w:rPr>
          <w:b/>
          <w:highlight w:val="yellow"/>
        </w:rPr>
        <w:t>" /&gt;</w:t>
      </w:r>
    </w:p>
    <w:p w:rsidR="00A97AE6" w:rsidRPr="00A97AE6" w:rsidRDefault="00A97AE6" w:rsidP="00A97AE6">
      <w:pPr>
        <w:pStyle w:val="ppCodeIndent"/>
        <w:rPr>
          <w:b/>
          <w:highlight w:val="yellow"/>
        </w:rPr>
      </w:pPr>
      <w:r w:rsidRPr="00A97AE6">
        <w:rPr>
          <w:b/>
        </w:rPr>
        <w:t xml:space="preserve">    </w:t>
      </w:r>
      <w:r w:rsidRPr="00A97AE6">
        <w:rPr>
          <w:b/>
          <w:highlight w:val="yellow"/>
        </w:rPr>
        <w:t>&lt;/identity&gt;</w:t>
      </w:r>
    </w:p>
    <w:p w:rsidR="00A97AE6" w:rsidRPr="00A97AE6" w:rsidRDefault="00A97AE6" w:rsidP="00A97AE6">
      <w:pPr>
        <w:pStyle w:val="ppCodeIndent"/>
        <w:rPr>
          <w:b/>
        </w:rPr>
      </w:pPr>
      <w:r w:rsidRPr="00A97AE6">
        <w:rPr>
          <w:b/>
        </w:rPr>
        <w:t xml:space="preserve">  </w:t>
      </w:r>
      <w:r w:rsidRPr="00A97AE6">
        <w:rPr>
          <w:b/>
          <w:highlight w:val="yellow"/>
        </w:rPr>
        <w:t>&lt;/endpoint&gt;</w:t>
      </w:r>
    </w:p>
    <w:p w:rsidR="00A97AE6" w:rsidRPr="00A97AE6" w:rsidRDefault="00A97AE6" w:rsidP="00A97AE6">
      <w:pPr>
        <w:pStyle w:val="ppCodeIndent"/>
      </w:pPr>
      <w:r>
        <w:t>&lt;/client&gt;</w:t>
      </w:r>
    </w:p>
    <w:p w:rsidR="00A23EFD" w:rsidRDefault="00A23EFD" w:rsidP="00A23EFD">
      <w:pPr>
        <w:pStyle w:val="ppNumberList"/>
      </w:pPr>
      <w:r>
        <w:t xml:space="preserve">In Solution Explorer, right-click the </w:t>
      </w:r>
      <w:r w:rsidRPr="00DA692A">
        <w:rPr>
          <w:b/>
        </w:rPr>
        <w:t>Lab0</w:t>
      </w:r>
      <w:r>
        <w:rPr>
          <w:b/>
        </w:rPr>
        <w:t>4</w:t>
      </w:r>
      <w:r w:rsidRPr="00DA692A">
        <w:rPr>
          <w:b/>
        </w:rPr>
        <w:t>.Ex01</w:t>
      </w:r>
      <w:r>
        <w:t xml:space="preserve"> solution item and click </w:t>
      </w:r>
      <w:proofErr w:type="gramStart"/>
      <w:r w:rsidRPr="00DA692A">
        <w:rPr>
          <w:b/>
        </w:rPr>
        <w:t>Rebuild</w:t>
      </w:r>
      <w:proofErr w:type="gramEnd"/>
      <w:r w:rsidRPr="00DA692A">
        <w:rPr>
          <w:b/>
        </w:rPr>
        <w:t xml:space="preserve"> solution</w:t>
      </w:r>
      <w:r>
        <w:t>. Correct any errors.</w:t>
      </w:r>
    </w:p>
    <w:p w:rsidR="00D37439" w:rsidRDefault="00A23EFD" w:rsidP="00A23EFD">
      <w:pPr>
        <w:pStyle w:val="ppNumberList"/>
      </w:pPr>
      <w:r>
        <w:t>Close all of the files open in the Visual Studio editor, making sure to save your changes, but keep the solution open so that you are ready to use it in the next task.</w:t>
      </w:r>
    </w:p>
    <w:p w:rsidR="00D37439" w:rsidRPr="00D37439" w:rsidRDefault="00D37439" w:rsidP="00D37439">
      <w:pPr>
        <w:pStyle w:val="ppListEnd"/>
      </w:pPr>
    </w:p>
    <w:p w:rsidR="00D37439" w:rsidRDefault="00D37439" w:rsidP="00D37439">
      <w:pPr>
        <w:pStyle w:val="ppBodyText"/>
      </w:pPr>
      <w:r>
        <w:t xml:space="preserve">You have now completed this task. The changes that you made </w:t>
      </w:r>
      <w:r w:rsidR="00F77D83">
        <w:t>to the client application configure the client to use WS-Trust protocol in an active federation scenario. The client will first authenticate with an identity provider (</w:t>
      </w:r>
      <w:proofErr w:type="spellStart"/>
      <w:r w:rsidR="00F77D83">
        <w:t>Litware</w:t>
      </w:r>
      <w:proofErr w:type="spellEnd"/>
      <w:r w:rsidR="00F77D83">
        <w:t xml:space="preserve"> in this scenario), then use the Adatum federation provider to convert the token and claims from </w:t>
      </w:r>
      <w:proofErr w:type="spellStart"/>
      <w:r w:rsidR="00F77D83">
        <w:t>Litware</w:t>
      </w:r>
      <w:proofErr w:type="spellEnd"/>
      <w:r w:rsidR="00F77D83">
        <w:t xml:space="preserve"> into a format that the a-Order application expects</w:t>
      </w:r>
      <w:r w:rsidR="00A97AE6">
        <w:t>, and then forward the token (in a SOAP message) to the a-Order application.</w:t>
      </w:r>
    </w:p>
    <w:p w:rsidR="00AE640F" w:rsidRDefault="00AE640F" w:rsidP="00AE640F">
      <w:pPr>
        <w:pStyle w:val="Heading2"/>
      </w:pPr>
      <w:bookmarkStart w:id="11" w:name="_Task_5:_Verify"/>
      <w:bookmarkEnd w:id="11"/>
      <w:r w:rsidRPr="00A8787B">
        <w:t xml:space="preserve">Task </w:t>
      </w:r>
      <w:bookmarkEnd w:id="10"/>
      <w:r w:rsidR="00D37439">
        <w:t>5</w:t>
      </w:r>
      <w:r>
        <w:t>:</w:t>
      </w:r>
      <w:r w:rsidRPr="00A8787B">
        <w:t xml:space="preserve"> </w:t>
      </w:r>
      <w:r w:rsidR="00493589">
        <w:t>Verify the Solution</w:t>
      </w:r>
      <w:r>
        <w:t xml:space="preserve"> </w:t>
      </w:r>
    </w:p>
    <w:p w:rsidR="00921152" w:rsidRDefault="00620744" w:rsidP="00921152">
      <w:pPr>
        <w:pStyle w:val="ppBodyText"/>
      </w:pPr>
      <w:r w:rsidRPr="0084205A">
        <w:t xml:space="preserve">In this </w:t>
      </w:r>
      <w:r w:rsidR="00FA3DCD" w:rsidRPr="0084205A">
        <w:t>task,</w:t>
      </w:r>
      <w:r w:rsidRPr="0084205A">
        <w:t xml:space="preserve"> you will </w:t>
      </w:r>
      <w:r w:rsidR="00493589">
        <w:t xml:space="preserve">verify the solution by </w:t>
      </w:r>
      <w:r w:rsidR="00A97AE6">
        <w:t>running the solution and using WCF tracing to examine the interaction between the client, the identity provider, the federation provider, and the Web se</w:t>
      </w:r>
      <w:r w:rsidR="00F80C46">
        <w:t>r</w:t>
      </w:r>
      <w:r w:rsidR="00A97AE6">
        <w:t>vice.</w:t>
      </w:r>
    </w:p>
    <w:p w:rsidR="00620744" w:rsidRPr="00921152" w:rsidRDefault="00620744" w:rsidP="00620744">
      <w:pPr>
        <w:pStyle w:val="ppProcedureStart"/>
      </w:pPr>
      <w:r>
        <w:t xml:space="preserve">To </w:t>
      </w:r>
      <w:r w:rsidR="00493589">
        <w:t>verify the solution</w:t>
      </w:r>
    </w:p>
    <w:p w:rsidR="00620744" w:rsidRDefault="00FA3DCD" w:rsidP="00DB330A">
      <w:pPr>
        <w:pStyle w:val="ppNumberList"/>
      </w:pPr>
      <w:r>
        <w:t xml:space="preserve">In Visual Studio, on the </w:t>
      </w:r>
      <w:r w:rsidRPr="00FA3DCD">
        <w:rPr>
          <w:b/>
          <w:bCs/>
        </w:rPr>
        <w:t>Debug</w:t>
      </w:r>
      <w:r>
        <w:t xml:space="preserve"> menu, click </w:t>
      </w:r>
      <w:r w:rsidRPr="00FA3DCD">
        <w:rPr>
          <w:b/>
          <w:bCs/>
        </w:rPr>
        <w:t xml:space="preserve">Start </w:t>
      </w:r>
      <w:proofErr w:type="gramStart"/>
      <w:r>
        <w:rPr>
          <w:b/>
          <w:bCs/>
        </w:rPr>
        <w:t>W</w:t>
      </w:r>
      <w:r w:rsidRPr="00FA3DCD">
        <w:rPr>
          <w:b/>
          <w:bCs/>
        </w:rPr>
        <w:t>ithout</w:t>
      </w:r>
      <w:proofErr w:type="gramEnd"/>
      <w:r w:rsidRPr="00FA3DCD">
        <w:rPr>
          <w:b/>
          <w:bCs/>
        </w:rPr>
        <w:t xml:space="preserve"> </w:t>
      </w:r>
      <w:r>
        <w:rPr>
          <w:b/>
          <w:bCs/>
        </w:rPr>
        <w:t>D</w:t>
      </w:r>
      <w:r w:rsidRPr="00FA3DCD">
        <w:rPr>
          <w:b/>
          <w:bCs/>
        </w:rPr>
        <w:t>ebugging</w:t>
      </w:r>
      <w:r>
        <w:t xml:space="preserve">. In the Order Tracking application, click </w:t>
      </w:r>
      <w:r w:rsidRPr="00FA3DCD">
        <w:rPr>
          <w:b/>
          <w:bCs/>
        </w:rPr>
        <w:t>Continue with login</w:t>
      </w:r>
      <w:r>
        <w:t>.</w:t>
      </w:r>
    </w:p>
    <w:p w:rsidR="00FA3DCD" w:rsidRDefault="00FA3DCD" w:rsidP="00FA3DCD">
      <w:pPr>
        <w:pStyle w:val="ppFigureIndent"/>
      </w:pPr>
      <w:r>
        <w:rPr>
          <w:noProof/>
          <w:lang w:val="en-GB" w:eastAsia="en-GB" w:bidi="ar-SA"/>
        </w:rPr>
        <w:lastRenderedPageBreak/>
        <w:drawing>
          <wp:inline distT="0" distB="0" distL="0" distR="0" wp14:anchorId="05D0C83B" wp14:editId="0F8A180A">
            <wp:extent cx="5716800" cy="426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16800" cy="4269600"/>
                    </a:xfrm>
                    <a:prstGeom prst="rect">
                      <a:avLst/>
                    </a:prstGeom>
                  </pic:spPr>
                </pic:pic>
              </a:graphicData>
            </a:graphic>
          </wp:inline>
        </w:drawing>
      </w:r>
    </w:p>
    <w:p w:rsidR="00FA3DCD" w:rsidRDefault="00FA3DCD" w:rsidP="00FA3DCD">
      <w:pPr>
        <w:pStyle w:val="ppNumberList"/>
      </w:pPr>
      <w:r>
        <w:t xml:space="preserve">The client application authenticates with the </w:t>
      </w:r>
      <w:proofErr w:type="spellStart"/>
      <w:r>
        <w:t>Litware</w:t>
      </w:r>
      <w:proofErr w:type="spellEnd"/>
      <w:r>
        <w:t xml:space="preserve"> issuer, obtains a token from the Adatum federation provider, and connects to the Web service. The Web service returns </w:t>
      </w:r>
      <w:proofErr w:type="spellStart"/>
      <w:r>
        <w:t>Litware</w:t>
      </w:r>
      <w:proofErr w:type="spellEnd"/>
      <w:r>
        <w:t xml:space="preserve"> orders for the client application to display.</w:t>
      </w:r>
    </w:p>
    <w:p w:rsidR="00FA3DCD" w:rsidRPr="00FA3DCD" w:rsidRDefault="00FA3DCD" w:rsidP="00FA3DCD">
      <w:pPr>
        <w:pStyle w:val="ppFigureIndent"/>
      </w:pPr>
      <w:r>
        <w:rPr>
          <w:noProof/>
          <w:lang w:val="en-GB" w:eastAsia="en-GB" w:bidi="ar-SA"/>
        </w:rPr>
        <w:lastRenderedPageBreak/>
        <w:drawing>
          <wp:inline distT="0" distB="0" distL="0" distR="0" wp14:anchorId="01C766A9" wp14:editId="23603C91">
            <wp:extent cx="5716800" cy="428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16800" cy="4287600"/>
                    </a:xfrm>
                    <a:prstGeom prst="rect">
                      <a:avLst/>
                    </a:prstGeom>
                  </pic:spPr>
                </pic:pic>
              </a:graphicData>
            </a:graphic>
          </wp:inline>
        </w:drawing>
      </w:r>
    </w:p>
    <w:p w:rsidR="00DB330A" w:rsidRDefault="00FA4947" w:rsidP="00FA4947">
      <w:pPr>
        <w:pStyle w:val="ppNumberList"/>
      </w:pPr>
      <w:r>
        <w:t xml:space="preserve">To examine the </w:t>
      </w:r>
      <w:r w:rsidRPr="00FA4947">
        <w:t>messages</w:t>
      </w:r>
      <w:r>
        <w:t xml:space="preserve"> that the client application exchanges with the Web services, you can use the WCF trace facility. Continue with the </w:t>
      </w:r>
      <w:r w:rsidRPr="00FA4947">
        <w:rPr>
          <w:b/>
        </w:rPr>
        <w:t xml:space="preserve">Lab04.Ex01 </w:t>
      </w:r>
      <w:r>
        <w:t xml:space="preserve">solution you used in the previous task. In Visual Studio, open the file </w:t>
      </w:r>
      <w:proofErr w:type="spellStart"/>
      <w:r w:rsidRPr="00FA4947">
        <w:rPr>
          <w:b/>
        </w:rPr>
        <w:t>App.config</w:t>
      </w:r>
      <w:proofErr w:type="spellEnd"/>
      <w:r>
        <w:t xml:space="preserve"> from the </w:t>
      </w:r>
      <w:r w:rsidR="006D37AB">
        <w:rPr>
          <w:b/>
        </w:rPr>
        <w:t>a-Order</w:t>
      </w:r>
      <w:r w:rsidRPr="00FA4947">
        <w:rPr>
          <w:b/>
        </w:rPr>
        <w:t xml:space="preserve">.OrderTracking.Client.Lab04.Ex01 </w:t>
      </w:r>
      <w:r>
        <w:t>project into the code editor window.</w:t>
      </w:r>
    </w:p>
    <w:p w:rsidR="00FA4947" w:rsidRDefault="00FA4947" w:rsidP="00FA4947">
      <w:pPr>
        <w:pStyle w:val="ppNumberList"/>
      </w:pPr>
      <w:r>
        <w:t xml:space="preserve">Add the </w:t>
      </w:r>
      <w:proofErr w:type="spellStart"/>
      <w:r w:rsidRPr="00FA4947">
        <w:rPr>
          <w:b/>
          <w:bCs/>
        </w:rPr>
        <w:t>system.diagnostics</w:t>
      </w:r>
      <w:proofErr w:type="spellEnd"/>
      <w:r>
        <w:t xml:space="preserve"> section highlighted in the following snippet, and save the changes.</w:t>
      </w:r>
    </w:p>
    <w:p w:rsidR="00FA4947" w:rsidRDefault="00FA4947" w:rsidP="00FA4947">
      <w:pPr>
        <w:pStyle w:val="ppCodeLanguageIndent"/>
      </w:pPr>
      <w:r>
        <w:t>XML</w:t>
      </w:r>
    </w:p>
    <w:p w:rsidR="00FA4947" w:rsidRPr="00FA4947" w:rsidRDefault="00FA4947" w:rsidP="00FA4947">
      <w:pPr>
        <w:pStyle w:val="ppCodeIndent"/>
        <w:rPr>
          <w:b/>
        </w:rPr>
      </w:pPr>
      <w:r w:rsidRPr="00FA4947">
        <w:rPr>
          <w:b/>
        </w:rPr>
        <w:t xml:space="preserve">  </w:t>
      </w:r>
      <w:r w:rsidRPr="00FA4947">
        <w:rPr>
          <w:b/>
          <w:highlight w:val="yellow"/>
        </w:rPr>
        <w:t>&lt;</w:t>
      </w:r>
      <w:proofErr w:type="spellStart"/>
      <w:r w:rsidRPr="00FA4947">
        <w:rPr>
          <w:b/>
          <w:highlight w:val="yellow"/>
        </w:rPr>
        <w:t>system.diagnostics</w:t>
      </w:r>
      <w:proofErr w:type="spellEnd"/>
      <w:r w:rsidRPr="00FA4947">
        <w:rPr>
          <w:b/>
          <w:highlight w:val="yellow"/>
        </w:rPr>
        <w:t>&gt;</w:t>
      </w:r>
    </w:p>
    <w:p w:rsidR="00FA4947" w:rsidRPr="00FA4947" w:rsidRDefault="00FA4947" w:rsidP="00FA4947">
      <w:pPr>
        <w:pStyle w:val="ppCodeIndent"/>
        <w:rPr>
          <w:b/>
          <w:highlight w:val="yellow"/>
        </w:rPr>
      </w:pPr>
      <w:r w:rsidRPr="00FA4947">
        <w:rPr>
          <w:b/>
        </w:rPr>
        <w:t xml:space="preserve">    </w:t>
      </w:r>
      <w:r w:rsidRPr="00FA4947">
        <w:rPr>
          <w:b/>
          <w:highlight w:val="yellow"/>
        </w:rPr>
        <w:t>&lt;sources&gt;</w:t>
      </w:r>
    </w:p>
    <w:p w:rsidR="00FA4947" w:rsidRPr="00FA4947" w:rsidRDefault="00FA4947" w:rsidP="00FA4947">
      <w:pPr>
        <w:pStyle w:val="ppCodeIndent"/>
        <w:rPr>
          <w:b/>
        </w:rPr>
      </w:pPr>
      <w:r w:rsidRPr="00FA4947">
        <w:rPr>
          <w:b/>
        </w:rPr>
        <w:t xml:space="preserve">      </w:t>
      </w:r>
      <w:r w:rsidRPr="00FA4947">
        <w:rPr>
          <w:b/>
          <w:highlight w:val="yellow"/>
        </w:rPr>
        <w:t>&lt;source name="</w:t>
      </w:r>
      <w:proofErr w:type="spellStart"/>
      <w:r w:rsidRPr="00FA4947">
        <w:rPr>
          <w:b/>
          <w:highlight w:val="yellow"/>
        </w:rPr>
        <w:t>System.ServiceModel</w:t>
      </w:r>
      <w:proofErr w:type="spellEnd"/>
      <w:r w:rsidRPr="00FA4947">
        <w:rPr>
          <w:b/>
          <w:highlight w:val="yellow"/>
        </w:rPr>
        <w:t>"</w:t>
      </w:r>
    </w:p>
    <w:p w:rsidR="00FA4947" w:rsidRPr="00FA4947" w:rsidRDefault="00FA4947" w:rsidP="00FA4947">
      <w:pPr>
        <w:pStyle w:val="ppCodeIndent"/>
        <w:rPr>
          <w:b/>
        </w:rPr>
      </w:pPr>
      <w:r w:rsidRPr="00FA4947">
        <w:rPr>
          <w:b/>
        </w:rPr>
        <w:t xml:space="preserve">              </w:t>
      </w:r>
      <w:proofErr w:type="spellStart"/>
      <w:r w:rsidRPr="00FA4947">
        <w:rPr>
          <w:b/>
          <w:highlight w:val="yellow"/>
        </w:rPr>
        <w:t>switchValue</w:t>
      </w:r>
      <w:proofErr w:type="spellEnd"/>
      <w:r w:rsidRPr="00FA4947">
        <w:rPr>
          <w:b/>
          <w:highlight w:val="yellow"/>
        </w:rPr>
        <w:t xml:space="preserve">="Information, </w:t>
      </w:r>
      <w:proofErr w:type="spellStart"/>
      <w:r w:rsidRPr="00FA4947">
        <w:rPr>
          <w:b/>
          <w:highlight w:val="yellow"/>
        </w:rPr>
        <w:t>ActivityTracing</w:t>
      </w:r>
      <w:proofErr w:type="spellEnd"/>
      <w:r w:rsidRPr="00FA4947">
        <w:rPr>
          <w:b/>
          <w:highlight w:val="yellow"/>
        </w:rPr>
        <w:t>"</w:t>
      </w:r>
    </w:p>
    <w:p w:rsidR="00FA4947" w:rsidRPr="00FA4947" w:rsidRDefault="00FA4947" w:rsidP="00FA4947">
      <w:pPr>
        <w:pStyle w:val="ppCodeIndent"/>
        <w:rPr>
          <w:b/>
          <w:highlight w:val="yellow"/>
        </w:rPr>
      </w:pPr>
      <w:r w:rsidRPr="00FA4947">
        <w:rPr>
          <w:b/>
        </w:rPr>
        <w:t xml:space="preserve">              </w:t>
      </w:r>
      <w:proofErr w:type="spellStart"/>
      <w:r w:rsidRPr="00FA4947">
        <w:rPr>
          <w:b/>
          <w:highlight w:val="yellow"/>
        </w:rPr>
        <w:t>propagateActivity</w:t>
      </w:r>
      <w:proofErr w:type="spellEnd"/>
      <w:r w:rsidRPr="00FA4947">
        <w:rPr>
          <w:b/>
          <w:highlight w:val="yellow"/>
        </w:rPr>
        <w:t>="true"&gt;</w:t>
      </w:r>
    </w:p>
    <w:p w:rsidR="00FA4947" w:rsidRPr="00FA4947" w:rsidRDefault="00FA4947" w:rsidP="00FA4947">
      <w:pPr>
        <w:pStyle w:val="ppCodeIndent"/>
        <w:rPr>
          <w:b/>
        </w:rPr>
      </w:pPr>
      <w:r w:rsidRPr="00FA4947">
        <w:rPr>
          <w:b/>
        </w:rPr>
        <w:t xml:space="preserve">        </w:t>
      </w:r>
      <w:r w:rsidRPr="00FA4947">
        <w:rPr>
          <w:b/>
          <w:highlight w:val="yellow"/>
        </w:rPr>
        <w:t>&lt;listeners&gt;</w:t>
      </w:r>
    </w:p>
    <w:p w:rsidR="00FA4947" w:rsidRPr="00FA4947" w:rsidRDefault="00FA4947" w:rsidP="00FA4947">
      <w:pPr>
        <w:pStyle w:val="ppCodeIndent"/>
        <w:rPr>
          <w:b/>
        </w:rPr>
      </w:pPr>
      <w:r w:rsidRPr="00FA4947">
        <w:rPr>
          <w:b/>
        </w:rPr>
        <w:t xml:space="preserve">          </w:t>
      </w:r>
      <w:r w:rsidRPr="00FA4947">
        <w:rPr>
          <w:b/>
          <w:highlight w:val="yellow"/>
        </w:rPr>
        <w:t>&lt;add name="xml"/&gt;</w:t>
      </w:r>
    </w:p>
    <w:p w:rsidR="00FA4947" w:rsidRPr="00FA4947" w:rsidRDefault="00FA4947" w:rsidP="00FA4947">
      <w:pPr>
        <w:pStyle w:val="ppCodeIndent"/>
        <w:rPr>
          <w:b/>
          <w:highlight w:val="yellow"/>
        </w:rPr>
      </w:pPr>
      <w:r w:rsidRPr="00FA4947">
        <w:rPr>
          <w:b/>
        </w:rPr>
        <w:t xml:space="preserve">        </w:t>
      </w:r>
      <w:r w:rsidRPr="00FA4947">
        <w:rPr>
          <w:b/>
          <w:highlight w:val="yellow"/>
        </w:rPr>
        <w:t>&lt;/listeners&gt;</w:t>
      </w:r>
    </w:p>
    <w:p w:rsidR="00FA4947" w:rsidRPr="00FA4947" w:rsidRDefault="00FA4947" w:rsidP="00FA4947">
      <w:pPr>
        <w:pStyle w:val="ppCodeIndent"/>
        <w:rPr>
          <w:b/>
        </w:rPr>
      </w:pPr>
      <w:r w:rsidRPr="00FA4947">
        <w:rPr>
          <w:b/>
        </w:rPr>
        <w:t xml:space="preserve">       </w:t>
      </w:r>
      <w:r w:rsidRPr="00FA4947">
        <w:rPr>
          <w:b/>
          <w:highlight w:val="yellow"/>
        </w:rPr>
        <w:t>&lt;/source&gt;</w:t>
      </w:r>
    </w:p>
    <w:p w:rsidR="00FA4947" w:rsidRPr="00FA4947" w:rsidRDefault="00FA4947" w:rsidP="00FA4947">
      <w:pPr>
        <w:pStyle w:val="ppCodeIndent"/>
        <w:rPr>
          <w:b/>
        </w:rPr>
      </w:pPr>
      <w:r w:rsidRPr="00FA4947">
        <w:rPr>
          <w:b/>
        </w:rPr>
        <w:t xml:space="preserve">      </w:t>
      </w:r>
      <w:r w:rsidRPr="00FA4947">
        <w:rPr>
          <w:b/>
          <w:highlight w:val="yellow"/>
        </w:rPr>
        <w:t>&lt;source name="</w:t>
      </w:r>
      <w:proofErr w:type="spellStart"/>
      <w:r w:rsidRPr="00FA4947">
        <w:rPr>
          <w:b/>
          <w:highlight w:val="yellow"/>
        </w:rPr>
        <w:t>System.ServiceModel.MessageLogging</w:t>
      </w:r>
      <w:proofErr w:type="spellEnd"/>
      <w:r w:rsidRPr="00FA4947">
        <w:rPr>
          <w:b/>
          <w:highlight w:val="yellow"/>
        </w:rPr>
        <w:t>"&gt;</w:t>
      </w:r>
    </w:p>
    <w:p w:rsidR="00FA4947" w:rsidRPr="00FA4947" w:rsidRDefault="00FA4947" w:rsidP="00FA4947">
      <w:pPr>
        <w:pStyle w:val="ppCodeIndent"/>
        <w:rPr>
          <w:b/>
          <w:highlight w:val="yellow"/>
        </w:rPr>
      </w:pPr>
      <w:r w:rsidRPr="00FA4947">
        <w:rPr>
          <w:b/>
        </w:rPr>
        <w:t xml:space="preserve">        </w:t>
      </w:r>
      <w:r w:rsidRPr="00FA4947">
        <w:rPr>
          <w:b/>
          <w:highlight w:val="yellow"/>
        </w:rPr>
        <w:t>&lt;listeners&gt;</w:t>
      </w:r>
    </w:p>
    <w:p w:rsidR="00FA4947" w:rsidRPr="00FA4947" w:rsidRDefault="00FA4947" w:rsidP="00FA4947">
      <w:pPr>
        <w:pStyle w:val="ppCodeIndent"/>
        <w:rPr>
          <w:b/>
        </w:rPr>
      </w:pPr>
      <w:r w:rsidRPr="00FA4947">
        <w:rPr>
          <w:b/>
        </w:rPr>
        <w:t xml:space="preserve">          </w:t>
      </w:r>
      <w:r w:rsidRPr="00FA4947">
        <w:rPr>
          <w:b/>
          <w:highlight w:val="yellow"/>
        </w:rPr>
        <w:t>&lt;add name="xml"/&gt;</w:t>
      </w:r>
    </w:p>
    <w:p w:rsidR="00FA4947" w:rsidRPr="00FA4947" w:rsidRDefault="00FA4947" w:rsidP="00FA4947">
      <w:pPr>
        <w:pStyle w:val="ppCodeIndent"/>
        <w:rPr>
          <w:b/>
          <w:highlight w:val="yellow"/>
        </w:rPr>
      </w:pPr>
      <w:r w:rsidRPr="00FA4947">
        <w:rPr>
          <w:b/>
        </w:rPr>
        <w:t xml:space="preserve">        </w:t>
      </w:r>
      <w:r w:rsidRPr="00FA4947">
        <w:rPr>
          <w:b/>
          <w:highlight w:val="yellow"/>
        </w:rPr>
        <w:t>&lt;/listeners&gt;</w:t>
      </w:r>
    </w:p>
    <w:p w:rsidR="00FA4947" w:rsidRPr="00FA4947" w:rsidRDefault="00FA4947" w:rsidP="00FA4947">
      <w:pPr>
        <w:pStyle w:val="ppCodeIndent"/>
        <w:rPr>
          <w:b/>
        </w:rPr>
      </w:pPr>
      <w:r w:rsidRPr="00FA4947">
        <w:rPr>
          <w:b/>
        </w:rPr>
        <w:t xml:space="preserve">      </w:t>
      </w:r>
      <w:r w:rsidRPr="00FA4947">
        <w:rPr>
          <w:b/>
          <w:highlight w:val="yellow"/>
        </w:rPr>
        <w:t>&lt;/source&gt;</w:t>
      </w:r>
      <w:r w:rsidRPr="00FA4947">
        <w:rPr>
          <w:b/>
        </w:rPr>
        <w:t xml:space="preserve">     </w:t>
      </w:r>
    </w:p>
    <w:p w:rsidR="00FA4947" w:rsidRPr="00FA4947" w:rsidRDefault="00FA4947" w:rsidP="00FA4947">
      <w:pPr>
        <w:pStyle w:val="ppCodeIndent"/>
        <w:rPr>
          <w:b/>
          <w:highlight w:val="yellow"/>
        </w:rPr>
      </w:pPr>
      <w:r w:rsidRPr="00FA4947">
        <w:rPr>
          <w:b/>
        </w:rPr>
        <w:lastRenderedPageBreak/>
        <w:t xml:space="preserve">    </w:t>
      </w:r>
      <w:r w:rsidRPr="00FA4947">
        <w:rPr>
          <w:b/>
          <w:highlight w:val="yellow"/>
        </w:rPr>
        <w:t>&lt;/sources&gt;</w:t>
      </w:r>
    </w:p>
    <w:p w:rsidR="00FA4947" w:rsidRPr="00FA4947" w:rsidRDefault="00FA4947" w:rsidP="00FA4947">
      <w:pPr>
        <w:pStyle w:val="ppCodeIndent"/>
        <w:rPr>
          <w:b/>
        </w:rPr>
      </w:pPr>
      <w:r w:rsidRPr="00FA4947">
        <w:rPr>
          <w:b/>
        </w:rPr>
        <w:t xml:space="preserve">    </w:t>
      </w:r>
      <w:r w:rsidRPr="00FA4947">
        <w:rPr>
          <w:b/>
          <w:highlight w:val="yellow"/>
        </w:rPr>
        <w:t>&lt;</w:t>
      </w:r>
      <w:proofErr w:type="spellStart"/>
      <w:r w:rsidRPr="00FA4947">
        <w:rPr>
          <w:b/>
          <w:highlight w:val="yellow"/>
        </w:rPr>
        <w:t>sharedListeners</w:t>
      </w:r>
      <w:proofErr w:type="spellEnd"/>
      <w:r w:rsidRPr="00FA4947">
        <w:rPr>
          <w:b/>
          <w:highlight w:val="yellow"/>
        </w:rPr>
        <w:t>&gt;</w:t>
      </w:r>
    </w:p>
    <w:p w:rsidR="00FA4947" w:rsidRPr="00FA4947" w:rsidRDefault="00FA4947" w:rsidP="00FA4947">
      <w:pPr>
        <w:pStyle w:val="ppCodeIndent"/>
        <w:rPr>
          <w:b/>
          <w:highlight w:val="yellow"/>
        </w:rPr>
      </w:pPr>
      <w:r w:rsidRPr="00FA4947">
        <w:rPr>
          <w:b/>
        </w:rPr>
        <w:t xml:space="preserve">      </w:t>
      </w:r>
      <w:r w:rsidRPr="00FA4947">
        <w:rPr>
          <w:b/>
          <w:highlight w:val="yellow"/>
        </w:rPr>
        <w:t>&lt;add name="xml"</w:t>
      </w:r>
    </w:p>
    <w:p w:rsidR="00FA4947" w:rsidRPr="00FA4947" w:rsidRDefault="00FA4947" w:rsidP="00FA4947">
      <w:pPr>
        <w:pStyle w:val="ppCodeIndent"/>
        <w:rPr>
          <w:b/>
        </w:rPr>
      </w:pPr>
      <w:r w:rsidRPr="00FA4947">
        <w:rPr>
          <w:b/>
        </w:rPr>
        <w:t xml:space="preserve">          </w:t>
      </w:r>
      <w:r w:rsidRPr="00FA4947">
        <w:rPr>
          <w:b/>
          <w:highlight w:val="yellow"/>
        </w:rPr>
        <w:t>type="</w:t>
      </w:r>
      <w:proofErr w:type="spellStart"/>
      <w:r w:rsidRPr="00FA4947">
        <w:rPr>
          <w:b/>
          <w:highlight w:val="yellow"/>
        </w:rPr>
        <w:t>System.Diagnostics.XmlWriterTraceListener</w:t>
      </w:r>
      <w:proofErr w:type="spellEnd"/>
      <w:r w:rsidRPr="00FA4947">
        <w:rPr>
          <w:b/>
          <w:highlight w:val="yellow"/>
        </w:rPr>
        <w:t>"</w:t>
      </w:r>
    </w:p>
    <w:p w:rsidR="00FA4947" w:rsidRPr="00FA4947" w:rsidRDefault="00FA4947" w:rsidP="00FA4947">
      <w:pPr>
        <w:pStyle w:val="ppCodeIndent"/>
        <w:rPr>
          <w:b/>
          <w:highlight w:val="yellow"/>
        </w:rPr>
      </w:pPr>
      <w:r w:rsidRPr="00FA4947">
        <w:rPr>
          <w:b/>
        </w:rPr>
        <w:t xml:space="preserve">          </w:t>
      </w:r>
      <w:proofErr w:type="spellStart"/>
      <w:r w:rsidRPr="00FA4947">
        <w:rPr>
          <w:b/>
          <w:highlight w:val="yellow"/>
        </w:rPr>
        <w:t>initializeData</w:t>
      </w:r>
      <w:proofErr w:type="spellEnd"/>
      <w:r w:rsidRPr="00FA4947">
        <w:rPr>
          <w:b/>
          <w:highlight w:val="yellow"/>
        </w:rPr>
        <w:t>= "c:\WCFTraces.svclog" /&gt;</w:t>
      </w:r>
    </w:p>
    <w:p w:rsidR="00FA4947" w:rsidRPr="00FA4947" w:rsidRDefault="00FA4947" w:rsidP="00FA4947">
      <w:pPr>
        <w:pStyle w:val="ppCodeIndent"/>
        <w:rPr>
          <w:b/>
        </w:rPr>
      </w:pPr>
      <w:r w:rsidRPr="00FA4947">
        <w:rPr>
          <w:b/>
        </w:rPr>
        <w:t xml:space="preserve">    </w:t>
      </w:r>
      <w:r w:rsidRPr="00FA4947">
        <w:rPr>
          <w:b/>
          <w:highlight w:val="yellow"/>
        </w:rPr>
        <w:t>&lt;/</w:t>
      </w:r>
      <w:proofErr w:type="spellStart"/>
      <w:r w:rsidRPr="00FA4947">
        <w:rPr>
          <w:b/>
          <w:highlight w:val="yellow"/>
        </w:rPr>
        <w:t>sharedListeners</w:t>
      </w:r>
      <w:proofErr w:type="spellEnd"/>
      <w:r w:rsidRPr="00FA4947">
        <w:rPr>
          <w:b/>
          <w:highlight w:val="yellow"/>
        </w:rPr>
        <w:t>&gt;</w:t>
      </w:r>
    </w:p>
    <w:p w:rsidR="00FA4947" w:rsidRPr="00FA4947" w:rsidRDefault="00FA4947" w:rsidP="00FA4947">
      <w:pPr>
        <w:pStyle w:val="ppCodeIndent"/>
        <w:rPr>
          <w:b/>
        </w:rPr>
      </w:pPr>
      <w:r w:rsidRPr="00FA4947">
        <w:rPr>
          <w:b/>
        </w:rPr>
        <w:t xml:space="preserve">  </w:t>
      </w:r>
      <w:r w:rsidRPr="00FA4947">
        <w:rPr>
          <w:b/>
          <w:highlight w:val="yellow"/>
        </w:rPr>
        <w:t>&lt;/</w:t>
      </w:r>
      <w:proofErr w:type="spellStart"/>
      <w:r w:rsidRPr="00FA4947">
        <w:rPr>
          <w:b/>
          <w:highlight w:val="yellow"/>
        </w:rPr>
        <w:t>system.diagnostics</w:t>
      </w:r>
      <w:proofErr w:type="spellEnd"/>
      <w:r w:rsidRPr="00FA4947">
        <w:rPr>
          <w:b/>
          <w:highlight w:val="yellow"/>
        </w:rPr>
        <w:t>&gt;</w:t>
      </w:r>
    </w:p>
    <w:p w:rsidR="00FA4947" w:rsidRDefault="00FA4947" w:rsidP="00FA4947">
      <w:pPr>
        <w:pStyle w:val="ppCodeIndent"/>
      </w:pPr>
      <w:r>
        <w:t>&lt;/configuration&gt;</w:t>
      </w:r>
    </w:p>
    <w:p w:rsidR="0066009C" w:rsidRDefault="0066009C" w:rsidP="0066009C">
      <w:pPr>
        <w:pStyle w:val="ppNoteIndent"/>
      </w:pPr>
      <w:r>
        <w:t>Make sure that you have permission to write to the location you have chosen to write your log file.</w:t>
      </w:r>
    </w:p>
    <w:p w:rsidR="00F54FBE" w:rsidRDefault="00F54FBE" w:rsidP="00F54FBE">
      <w:pPr>
        <w:pStyle w:val="ppNumberList"/>
      </w:pPr>
      <w:r>
        <w:t>Repeat steps 1 and 2 to run the application and collect the trace data.</w:t>
      </w:r>
    </w:p>
    <w:p w:rsidR="00F54FBE" w:rsidRDefault="00F54FBE" w:rsidP="00F54FBE">
      <w:pPr>
        <w:pStyle w:val="ppNumberList"/>
      </w:pPr>
      <w:r>
        <w:t xml:space="preserve">In Windows Explorer, double click on the </w:t>
      </w:r>
      <w:proofErr w:type="spellStart"/>
      <w:r w:rsidRPr="0066009C">
        <w:rPr>
          <w:b/>
          <w:bCs/>
        </w:rPr>
        <w:t>WCFTraces.svclog</w:t>
      </w:r>
      <w:proofErr w:type="spellEnd"/>
      <w:r>
        <w:t xml:space="preserve"> file that contains your trace data.</w:t>
      </w:r>
    </w:p>
    <w:p w:rsidR="00F54FBE" w:rsidRDefault="00F54FBE" w:rsidP="00F54FBE">
      <w:pPr>
        <w:pStyle w:val="ppFigureIndent"/>
      </w:pPr>
      <w:r>
        <w:t xml:space="preserve">In the WS-Trust process, the application first connects to the identity provider — the </w:t>
      </w:r>
      <w:proofErr w:type="spellStart"/>
      <w:r>
        <w:t>Litware</w:t>
      </w:r>
      <w:proofErr w:type="spellEnd"/>
      <w:r>
        <w:t xml:space="preserve"> issuer. In the </w:t>
      </w:r>
      <w:r w:rsidRPr="0047226C">
        <w:rPr>
          <w:b/>
          <w:bCs/>
        </w:rPr>
        <w:t>Find What</w:t>
      </w:r>
      <w:r>
        <w:t xml:space="preserve"> box, type </w:t>
      </w:r>
      <w:proofErr w:type="spellStart"/>
      <w:r w:rsidRPr="0047226C">
        <w:rPr>
          <w:b/>
          <w:bCs/>
        </w:rPr>
        <w:t>Litware</w:t>
      </w:r>
      <w:r>
        <w:rPr>
          <w:b/>
          <w:bCs/>
        </w:rPr>
        <w:t>.simulatedissuer</w:t>
      </w:r>
      <w:proofErr w:type="spellEnd"/>
      <w:r>
        <w:t xml:space="preserve"> and click </w:t>
      </w:r>
      <w:r w:rsidRPr="0047226C">
        <w:rPr>
          <w:b/>
        </w:rPr>
        <w:t>Find</w:t>
      </w:r>
      <w:r>
        <w:t xml:space="preserve">. Note the time when the client application called the </w:t>
      </w:r>
      <w:proofErr w:type="spellStart"/>
      <w:r>
        <w:t>Litware</w:t>
      </w:r>
      <w:proofErr w:type="spellEnd"/>
      <w:r>
        <w:t xml:space="preserve"> issuer.</w:t>
      </w:r>
      <w:r>
        <w:br/>
      </w:r>
      <w:r>
        <w:rPr>
          <w:noProof/>
          <w:lang w:val="en-GB" w:eastAsia="en-GB" w:bidi="ar-SA"/>
        </w:rPr>
        <w:drawing>
          <wp:inline distT="0" distB="0" distL="0" distR="0" wp14:anchorId="2EA64441" wp14:editId="3B954BD4">
            <wp:extent cx="5716800" cy="365040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16800" cy="3650400"/>
                    </a:xfrm>
                    <a:prstGeom prst="rect">
                      <a:avLst/>
                    </a:prstGeom>
                  </pic:spPr>
                </pic:pic>
              </a:graphicData>
            </a:graphic>
          </wp:inline>
        </w:drawing>
      </w:r>
      <w:r>
        <w:rPr>
          <w:noProof/>
          <w:lang w:val="en-GB" w:eastAsia="en-GB" w:bidi="ar-SA"/>
        </w:rPr>
        <w:t xml:space="preserve"> </w:t>
      </w:r>
    </w:p>
    <w:p w:rsidR="00DB3F7F" w:rsidRDefault="00DB3F7F" w:rsidP="00DB3F7F">
      <w:pPr>
        <w:pStyle w:val="ppNoteIndent"/>
      </w:pPr>
      <w:r>
        <w:t xml:space="preserve">When entering values in the </w:t>
      </w:r>
      <w:r w:rsidRPr="00DB3F7F">
        <w:rPr>
          <w:b/>
        </w:rPr>
        <w:t>Find What</w:t>
      </w:r>
      <w:r>
        <w:t xml:space="preserve"> text box make sure that you remove any trailing space after the value. If you copy and paste into the text box it may add a space that prevents the search from finding any matching entries.</w:t>
      </w:r>
    </w:p>
    <w:p w:rsidR="00F54FBE" w:rsidRDefault="00F54FBE" w:rsidP="00F54FBE">
      <w:pPr>
        <w:pStyle w:val="ppNumberList"/>
      </w:pPr>
      <w:r>
        <w:t>The client application next connects to the federation provider — the Adatum issuer.</w:t>
      </w:r>
      <w:r w:rsidRPr="0047226C">
        <w:t xml:space="preserve"> </w:t>
      </w:r>
      <w:r>
        <w:t xml:space="preserve">In the </w:t>
      </w:r>
      <w:r w:rsidRPr="0047226C">
        <w:rPr>
          <w:b/>
          <w:bCs/>
        </w:rPr>
        <w:t>Find What</w:t>
      </w:r>
      <w:r>
        <w:t xml:space="preserve"> box, type </w:t>
      </w:r>
      <w:proofErr w:type="spellStart"/>
      <w:r>
        <w:rPr>
          <w:b/>
          <w:bCs/>
        </w:rPr>
        <w:t>Adatum.FederationProvider</w:t>
      </w:r>
      <w:proofErr w:type="spellEnd"/>
      <w:r>
        <w:t xml:space="preserve"> and click </w:t>
      </w:r>
      <w:r w:rsidRPr="0047226C">
        <w:rPr>
          <w:b/>
        </w:rPr>
        <w:t>Find</w:t>
      </w:r>
      <w:r>
        <w:t xml:space="preserve">, keep clicking </w:t>
      </w:r>
      <w:r w:rsidRPr="0047226C">
        <w:rPr>
          <w:b/>
          <w:bCs/>
        </w:rPr>
        <w:t>Find</w:t>
      </w:r>
      <w:r>
        <w:t xml:space="preserve"> until you find a </w:t>
      </w:r>
      <w:r w:rsidRPr="002C1FEA">
        <w:rPr>
          <w:b/>
          <w:bCs/>
        </w:rPr>
        <w:t xml:space="preserve">Sent </w:t>
      </w:r>
      <w:r>
        <w:rPr>
          <w:b/>
          <w:bCs/>
        </w:rPr>
        <w:t xml:space="preserve">a </w:t>
      </w:r>
      <w:r w:rsidRPr="002C1FEA">
        <w:rPr>
          <w:b/>
          <w:bCs/>
        </w:rPr>
        <w:t>message over a channel</w:t>
      </w:r>
      <w:r>
        <w:t xml:space="preserve"> message (You may need to click on the first activity in the </w:t>
      </w:r>
      <w:r w:rsidRPr="002C1FEA">
        <w:rPr>
          <w:b/>
          <w:bCs/>
        </w:rPr>
        <w:t>Activity</w:t>
      </w:r>
      <w:r>
        <w:t xml:space="preserve"> list to start the search </w:t>
      </w:r>
      <w:r>
        <w:lastRenderedPageBreak/>
        <w:t xml:space="preserve">from the beginning of the trace file). Note the time when the client application called the Adatum federation provider: it will be later than the time that it called the </w:t>
      </w:r>
      <w:proofErr w:type="spellStart"/>
      <w:r>
        <w:t>Litware</w:t>
      </w:r>
      <w:proofErr w:type="spellEnd"/>
      <w:r>
        <w:t xml:space="preserve"> issuer.</w:t>
      </w:r>
    </w:p>
    <w:p w:rsidR="00F54FBE" w:rsidRDefault="00F54FBE" w:rsidP="00F54FBE">
      <w:pPr>
        <w:pStyle w:val="ppFigureIndent"/>
      </w:pPr>
      <w:r>
        <w:rPr>
          <w:noProof/>
          <w:lang w:val="en-GB" w:eastAsia="en-GB" w:bidi="ar-SA"/>
        </w:rPr>
        <w:drawing>
          <wp:inline distT="0" distB="0" distL="0" distR="0" wp14:anchorId="5423E5E1" wp14:editId="0036C940">
            <wp:extent cx="5716800" cy="363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16800" cy="3639600"/>
                    </a:xfrm>
                    <a:prstGeom prst="rect">
                      <a:avLst/>
                    </a:prstGeom>
                  </pic:spPr>
                </pic:pic>
              </a:graphicData>
            </a:graphic>
          </wp:inline>
        </w:drawing>
      </w:r>
    </w:p>
    <w:p w:rsidR="00F54FBE" w:rsidRDefault="00F54FBE" w:rsidP="00F54FBE">
      <w:pPr>
        <w:pStyle w:val="ppNumberList"/>
      </w:pPr>
      <w:r>
        <w:t>The client application finally connects to the a-Order service.</w:t>
      </w:r>
      <w:r w:rsidRPr="0047226C">
        <w:t xml:space="preserve"> </w:t>
      </w:r>
      <w:r>
        <w:t xml:space="preserve">In the </w:t>
      </w:r>
      <w:r w:rsidRPr="0047226C">
        <w:rPr>
          <w:b/>
          <w:bCs/>
        </w:rPr>
        <w:t>Find What</w:t>
      </w:r>
      <w:r>
        <w:t xml:space="preserve"> box, type </w:t>
      </w:r>
      <w:proofErr w:type="spellStart"/>
      <w:r>
        <w:rPr>
          <w:b/>
          <w:bCs/>
        </w:rPr>
        <w:t>ordertrackingservice</w:t>
      </w:r>
      <w:proofErr w:type="spellEnd"/>
      <w:r>
        <w:t xml:space="preserve"> and click </w:t>
      </w:r>
      <w:r w:rsidRPr="0047226C">
        <w:rPr>
          <w:b/>
        </w:rPr>
        <w:t>Find</w:t>
      </w:r>
      <w:r>
        <w:t xml:space="preserve">, keep clicking </w:t>
      </w:r>
      <w:r w:rsidRPr="0047226C">
        <w:rPr>
          <w:b/>
          <w:bCs/>
        </w:rPr>
        <w:t>Find</w:t>
      </w:r>
      <w:r>
        <w:t xml:space="preserve"> until you find a </w:t>
      </w:r>
      <w:r w:rsidRPr="002C1FEA">
        <w:rPr>
          <w:b/>
          <w:bCs/>
        </w:rPr>
        <w:t xml:space="preserve">Sent </w:t>
      </w:r>
      <w:r>
        <w:rPr>
          <w:b/>
          <w:bCs/>
        </w:rPr>
        <w:t xml:space="preserve">a </w:t>
      </w:r>
      <w:r w:rsidRPr="002C1FEA">
        <w:rPr>
          <w:b/>
          <w:bCs/>
        </w:rPr>
        <w:t>message over a channel</w:t>
      </w:r>
      <w:r>
        <w:t xml:space="preserve"> message (You may need to click on the first activity in the </w:t>
      </w:r>
      <w:r w:rsidRPr="002C1FEA">
        <w:rPr>
          <w:b/>
          <w:bCs/>
        </w:rPr>
        <w:t>Activity</w:t>
      </w:r>
      <w:r>
        <w:t xml:space="preserve"> list to start the search from the beginning of the trace file). Note the time when the client application called the service: it will be later than the time that it called the Adatum federation provider.</w:t>
      </w:r>
    </w:p>
    <w:p w:rsidR="00F54FBE" w:rsidRPr="002C1FEA" w:rsidRDefault="00F54FBE" w:rsidP="00F54FBE">
      <w:pPr>
        <w:pStyle w:val="ppFigureIndent"/>
      </w:pPr>
      <w:r>
        <w:rPr>
          <w:noProof/>
          <w:lang w:val="en-GB" w:eastAsia="en-GB" w:bidi="ar-SA"/>
        </w:rPr>
        <w:lastRenderedPageBreak/>
        <w:drawing>
          <wp:inline distT="0" distB="0" distL="0" distR="0" wp14:anchorId="14C698ED" wp14:editId="21E57C8A">
            <wp:extent cx="5716800" cy="363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16800" cy="3639600"/>
                    </a:xfrm>
                    <a:prstGeom prst="rect">
                      <a:avLst/>
                    </a:prstGeom>
                  </pic:spPr>
                </pic:pic>
              </a:graphicData>
            </a:graphic>
          </wp:inline>
        </w:drawing>
      </w:r>
    </w:p>
    <w:p w:rsidR="00F54FBE" w:rsidRPr="00D37439" w:rsidRDefault="00F54FBE" w:rsidP="00F54FBE">
      <w:pPr>
        <w:pStyle w:val="ppListEnd"/>
      </w:pPr>
    </w:p>
    <w:p w:rsidR="00417CD5" w:rsidRDefault="00611589" w:rsidP="00B779DB">
      <w:pPr>
        <w:pStyle w:val="ppBodyText"/>
      </w:pPr>
      <w:r>
        <w:t xml:space="preserve">You have now completed this task and </w:t>
      </w:r>
      <w:r w:rsidR="00991634">
        <w:t xml:space="preserve">this exercise. You have seen </w:t>
      </w:r>
      <w:r w:rsidR="006B4252">
        <w:t xml:space="preserve">how </w:t>
      </w:r>
      <w:r w:rsidR="00B779DB">
        <w:t xml:space="preserve">to configure a federated identity environment: users from </w:t>
      </w:r>
      <w:proofErr w:type="spellStart"/>
      <w:r w:rsidR="00B779DB">
        <w:t>Litware</w:t>
      </w:r>
      <w:proofErr w:type="spellEnd"/>
      <w:r w:rsidR="00B779DB">
        <w:t xml:space="preserve"> can access the a-Order application using credentials </w:t>
      </w:r>
      <w:r w:rsidR="00F80C46">
        <w:t>from their own identity provider</w:t>
      </w:r>
      <w:r w:rsidR="00B779DB">
        <w:t>.</w:t>
      </w:r>
    </w:p>
    <w:p w:rsidR="00417CD5" w:rsidRPr="00665687" w:rsidRDefault="00B779DB" w:rsidP="00611589">
      <w:pPr>
        <w:pStyle w:val="ppBodyText"/>
      </w:pPr>
      <w:r>
        <w:t>Federated identity</w:t>
      </w:r>
      <w:r w:rsidR="00E465D9">
        <w:t xml:space="preserve"> is a powerful feature </w:t>
      </w:r>
      <w:r>
        <w:t>of claims; users do not need to remember additional sets of credentials to access a partner's application, and it is easy for an organization such as Adatum to configure its federation provider to trust issuers from additional partners without the requirement to modify the relying party application</w:t>
      </w:r>
      <w:r w:rsidR="00E465D9">
        <w:t>.</w:t>
      </w:r>
      <w:r w:rsidR="00A73D4C">
        <w:t xml:space="preserve"> Furthermore, the relying party application no longer has the responsibility for verifying the user's username and password: this is no</w:t>
      </w:r>
      <w:r w:rsidR="00F54FBE">
        <w:t>w</w:t>
      </w:r>
      <w:r w:rsidR="00A73D4C">
        <w:t xml:space="preserve"> handled by an identity provider.</w:t>
      </w:r>
    </w:p>
    <w:p w:rsidR="00F54FBE" w:rsidRDefault="00F54FBE" w:rsidP="00F54FBE">
      <w:pPr>
        <w:pStyle w:val="Heading2"/>
      </w:pPr>
      <w:r>
        <w:t>Running the "End" Solution</w:t>
      </w:r>
    </w:p>
    <w:p w:rsidR="00F54FBE" w:rsidRDefault="00F54FBE" w:rsidP="00F54FBE">
      <w:pPr>
        <w:pStyle w:val="ppBodyText"/>
        <w:numPr>
          <w:ilvl w:val="0"/>
          <w:numId w:val="10"/>
        </w:numPr>
      </w:pPr>
      <w:r>
        <w:t xml:space="preserve">If you did not complete all of the tasks in this exercise, you can run the </w:t>
      </w:r>
      <w:r w:rsidR="002F762E">
        <w:t>provided "end" solution</w:t>
      </w:r>
      <w:r>
        <w:t xml:space="preserve">. </w:t>
      </w:r>
    </w:p>
    <w:p w:rsidR="00F54FBE" w:rsidRDefault="00F54FBE" w:rsidP="00F54FBE">
      <w:pPr>
        <w:pStyle w:val="ppProcedureStart"/>
      </w:pPr>
      <w:r>
        <w:t>To run the end solution</w:t>
      </w:r>
    </w:p>
    <w:p w:rsidR="00F54FBE" w:rsidRDefault="00F54FBE" w:rsidP="00F54FBE">
      <w:pPr>
        <w:pStyle w:val="ppNumberList"/>
      </w:pPr>
      <w:r>
        <w:t>Start Visual Studio 2010 as an administrator.</w:t>
      </w:r>
    </w:p>
    <w:p w:rsidR="00F54FBE" w:rsidRPr="001061D8" w:rsidRDefault="00F54FBE" w:rsidP="00F54FBE">
      <w:pPr>
        <w:pStyle w:val="ppNumberList"/>
      </w:pPr>
      <w:r>
        <w:t xml:space="preserve">Open the solution named </w:t>
      </w:r>
      <w:r w:rsidRPr="00F77958">
        <w:rPr>
          <w:b/>
        </w:rPr>
        <w:t>Lab0</w:t>
      </w:r>
      <w:r>
        <w:rPr>
          <w:b/>
        </w:rPr>
        <w:t>4</w:t>
      </w:r>
      <w:r w:rsidRPr="00F77958">
        <w:rPr>
          <w:b/>
        </w:rPr>
        <w:t>.Ex0</w:t>
      </w:r>
      <w:r>
        <w:rPr>
          <w:b/>
        </w:rPr>
        <w:t>1</w:t>
      </w:r>
      <w:r w:rsidRPr="00F77958">
        <w:rPr>
          <w:b/>
        </w:rPr>
        <w:t>.End</w:t>
      </w:r>
      <w:r w:rsidRPr="00F77958">
        <w:t xml:space="preserve"> </w:t>
      </w:r>
      <w:r>
        <w:t xml:space="preserve">from the folder </w:t>
      </w:r>
      <w:r w:rsidRPr="002D3339">
        <w:rPr>
          <w:b/>
        </w:rPr>
        <w:t>Lab0</w:t>
      </w:r>
      <w:r>
        <w:rPr>
          <w:b/>
        </w:rPr>
        <w:t>4</w:t>
      </w:r>
      <w:r w:rsidRPr="002D3339">
        <w:rPr>
          <w:b/>
        </w:rPr>
        <w:t>-</w:t>
      </w:r>
      <w:r>
        <w:rPr>
          <w:b/>
        </w:rPr>
        <w:t>ActiveClient</w:t>
      </w:r>
      <w:r w:rsidRPr="002D3339">
        <w:rPr>
          <w:b/>
        </w:rPr>
        <w:t>\Source\Ex0</w:t>
      </w:r>
      <w:r>
        <w:rPr>
          <w:b/>
        </w:rPr>
        <w:t>1</w:t>
      </w:r>
      <w:r w:rsidRPr="002D3339">
        <w:rPr>
          <w:b/>
        </w:rPr>
        <w:t>\End</w:t>
      </w:r>
      <w:r w:rsidRPr="001061D8">
        <w:t>.</w:t>
      </w:r>
    </w:p>
    <w:p w:rsidR="00F54FBE" w:rsidRDefault="00F54FBE" w:rsidP="00F54FBE">
      <w:pPr>
        <w:pStyle w:val="ppNumberList"/>
      </w:pPr>
      <w:r>
        <w:t xml:space="preserve">Open the </w:t>
      </w:r>
      <w:r w:rsidRPr="001061D8">
        <w:rPr>
          <w:b/>
        </w:rPr>
        <w:t>Build</w:t>
      </w:r>
      <w:r>
        <w:t xml:space="preserve"> menu and click </w:t>
      </w:r>
      <w:r w:rsidRPr="001061D8">
        <w:rPr>
          <w:b/>
        </w:rPr>
        <w:t>Rebuild Solution</w:t>
      </w:r>
      <w:r>
        <w:t>.</w:t>
      </w:r>
    </w:p>
    <w:p w:rsidR="00F54FBE" w:rsidRDefault="00F54FBE" w:rsidP="00F54FBE">
      <w:pPr>
        <w:pStyle w:val="ppNumberList"/>
      </w:pPr>
      <w:r>
        <w:t xml:space="preserve">On the </w:t>
      </w:r>
      <w:r w:rsidRPr="000353ED">
        <w:rPr>
          <w:b/>
          <w:bCs/>
        </w:rPr>
        <w:t>Debug</w:t>
      </w:r>
      <w:r>
        <w:t xml:space="preserve"> menu, click </w:t>
      </w:r>
      <w:r w:rsidRPr="000353ED">
        <w:rPr>
          <w:b/>
          <w:bCs/>
        </w:rPr>
        <w:t xml:space="preserve">Start </w:t>
      </w:r>
      <w:proofErr w:type="gramStart"/>
      <w:r w:rsidRPr="000353ED">
        <w:rPr>
          <w:b/>
          <w:bCs/>
        </w:rPr>
        <w:t>Without</w:t>
      </w:r>
      <w:proofErr w:type="gramEnd"/>
      <w:r w:rsidRPr="000353ED">
        <w:rPr>
          <w:b/>
          <w:bCs/>
        </w:rPr>
        <w:t xml:space="preserve"> Debugging</w:t>
      </w:r>
      <w:r>
        <w:t xml:space="preserve"> to run the application.</w:t>
      </w:r>
    </w:p>
    <w:p w:rsidR="00F54FBE" w:rsidRDefault="00F54FBE" w:rsidP="00F54FBE">
      <w:pPr>
        <w:pStyle w:val="ppNumberList"/>
      </w:pPr>
      <w:r>
        <w:t xml:space="preserve">You can then simulate logging in as Rick from </w:t>
      </w:r>
      <w:proofErr w:type="spellStart"/>
      <w:r>
        <w:t>Litware</w:t>
      </w:r>
      <w:proofErr w:type="spellEnd"/>
      <w:r>
        <w:t>.</w:t>
      </w:r>
    </w:p>
    <w:p w:rsidR="00F54FBE" w:rsidRDefault="00F54FBE" w:rsidP="00F54FBE">
      <w:pPr>
        <w:pStyle w:val="ppNumberList"/>
      </w:pPr>
      <w:r>
        <w:lastRenderedPageBreak/>
        <w:t xml:space="preserve">If you want to see the WCF trace and explore the message flow in the solution, follow the steps in </w:t>
      </w:r>
      <w:hyperlink w:anchor="_Task_5:_Verify" w:history="1">
        <w:r w:rsidRPr="000353ED">
          <w:rPr>
            <w:rStyle w:val="Hyperlink"/>
          </w:rPr>
          <w:t xml:space="preserve">Task 5, </w:t>
        </w:r>
        <w:r>
          <w:rPr>
            <w:rStyle w:val="Hyperlink"/>
          </w:rPr>
          <w:t>V</w:t>
        </w:r>
        <w:r w:rsidRPr="000353ED">
          <w:rPr>
            <w:rStyle w:val="Hyperlink"/>
          </w:rPr>
          <w:t xml:space="preserve">erify the </w:t>
        </w:r>
        <w:r>
          <w:rPr>
            <w:rStyle w:val="Hyperlink"/>
          </w:rPr>
          <w:t>S</w:t>
        </w:r>
        <w:r w:rsidRPr="000353ED">
          <w:rPr>
            <w:rStyle w:val="Hyperlink"/>
          </w:rPr>
          <w:t>olution</w:t>
        </w:r>
      </w:hyperlink>
      <w:r>
        <w:t>.</w:t>
      </w:r>
    </w:p>
    <w:p w:rsidR="00F54FBE" w:rsidRDefault="00F54FBE" w:rsidP="00F54FBE">
      <w:pPr>
        <w:pStyle w:val="ppListEnd"/>
      </w:pPr>
    </w:p>
    <w:p w:rsidR="002006E0" w:rsidRDefault="002006E0" w:rsidP="001E5E42">
      <w:pPr>
        <w:pStyle w:val="Heading1"/>
      </w:pPr>
      <w:bookmarkStart w:id="12" w:name="_Exercise_2:_Using"/>
      <w:bookmarkStart w:id="13" w:name="Ex03"/>
      <w:bookmarkStart w:id="14" w:name="_Toc289248975"/>
      <w:bookmarkEnd w:id="12"/>
      <w:r w:rsidRPr="00776535">
        <w:t xml:space="preserve">Exercise </w:t>
      </w:r>
      <w:bookmarkEnd w:id="13"/>
      <w:r w:rsidR="00B41C9A">
        <w:t>2</w:t>
      </w:r>
      <w:r w:rsidRPr="00776535">
        <w:t xml:space="preserve">: </w:t>
      </w:r>
      <w:bookmarkEnd w:id="14"/>
      <w:r w:rsidR="007F2758" w:rsidRPr="007F2758">
        <w:t>Using Claims with REST Web Services</w:t>
      </w:r>
    </w:p>
    <w:p w:rsidR="00A95C92" w:rsidRDefault="00A95C92" w:rsidP="00A95C92">
      <w:pPr>
        <w:pStyle w:val="ppBodyText"/>
        <w:numPr>
          <w:ilvl w:val="0"/>
          <w:numId w:val="0"/>
        </w:numPr>
      </w:pPr>
      <w:r>
        <w:t xml:space="preserve">In this exercise, you will modify the RESTful Adatum a-Order web application to trust the Adatum federation provider, and configure the Adatum federation provider to trust the </w:t>
      </w:r>
      <w:proofErr w:type="spellStart"/>
      <w:r>
        <w:t>Litware</w:t>
      </w:r>
      <w:proofErr w:type="spellEnd"/>
      <w:r>
        <w:t xml:space="preserve"> identity providers. You will modify the client to use federated authentication when it connects to the Web service.</w:t>
      </w:r>
    </w:p>
    <w:p w:rsidR="00A95C92" w:rsidRDefault="00A95C92" w:rsidP="00A95C92">
      <w:pPr>
        <w:pStyle w:val="ppBodyText"/>
        <w:numPr>
          <w:ilvl w:val="0"/>
          <w:numId w:val="0"/>
        </w:numPr>
      </w:pPr>
      <w:r>
        <w:t>This exercise contains the following tasks:</w:t>
      </w:r>
    </w:p>
    <w:p w:rsidR="00A95C92" w:rsidRDefault="000F6136" w:rsidP="00A95C92">
      <w:pPr>
        <w:pStyle w:val="ppBulletList"/>
        <w:ind w:left="1037" w:hanging="360"/>
      </w:pPr>
      <w:hyperlink w:anchor="_Task_1:_Add" w:history="1">
        <w:r w:rsidR="00A95C92" w:rsidRPr="00AE640F">
          <w:rPr>
            <w:rStyle w:val="Hyperlink"/>
          </w:rPr>
          <w:t>Task 1</w:t>
        </w:r>
      </w:hyperlink>
      <w:r w:rsidR="00A95C92">
        <w:t xml:space="preserve">: </w:t>
      </w:r>
      <w:r w:rsidR="00522C7F">
        <w:t xml:space="preserve">Add the </w:t>
      </w:r>
      <w:proofErr w:type="spellStart"/>
      <w:r w:rsidR="00522C7F">
        <w:t>Litware</w:t>
      </w:r>
      <w:proofErr w:type="spellEnd"/>
      <w:r w:rsidR="00522C7F">
        <w:t xml:space="preserve"> simulated issuer and configure ACS</w:t>
      </w:r>
      <w:r w:rsidR="00A95C92">
        <w:t>.</w:t>
      </w:r>
    </w:p>
    <w:p w:rsidR="00A95C92" w:rsidRDefault="000F6136" w:rsidP="00A95C92">
      <w:pPr>
        <w:pStyle w:val="ppBulletList"/>
        <w:ind w:left="1037" w:hanging="360"/>
      </w:pPr>
      <w:hyperlink w:anchor="_Task_2:_Add_1" w:history="1">
        <w:r w:rsidR="00A95C92" w:rsidRPr="00AE640F">
          <w:rPr>
            <w:rStyle w:val="Hyperlink"/>
          </w:rPr>
          <w:t>Task 2</w:t>
        </w:r>
      </w:hyperlink>
      <w:r w:rsidR="00A95C92">
        <w:t>:</w:t>
      </w:r>
      <w:r w:rsidR="00A95C92" w:rsidRPr="00A8787B">
        <w:t xml:space="preserve"> </w:t>
      </w:r>
      <w:r w:rsidR="00A95C92">
        <w:t xml:space="preserve">Add </w:t>
      </w:r>
      <w:r w:rsidR="00A73972">
        <w:t xml:space="preserve">a </w:t>
      </w:r>
      <w:r w:rsidR="00A95C92">
        <w:t xml:space="preserve">WIF </w:t>
      </w:r>
      <w:r w:rsidR="00A73972">
        <w:t xml:space="preserve">extension </w:t>
      </w:r>
      <w:r w:rsidR="00A95C92">
        <w:t>to the service.</w:t>
      </w:r>
    </w:p>
    <w:p w:rsidR="00A95C92" w:rsidRDefault="000F6136" w:rsidP="00A95C92">
      <w:pPr>
        <w:pStyle w:val="ppBulletList"/>
        <w:ind w:left="1037" w:hanging="360"/>
      </w:pPr>
      <w:hyperlink w:anchor="_Task_3:_Change_1" w:history="1">
        <w:r w:rsidR="00A95C92" w:rsidRPr="00AE640F">
          <w:rPr>
            <w:rStyle w:val="Hyperlink"/>
          </w:rPr>
          <w:t>Task 3</w:t>
        </w:r>
      </w:hyperlink>
      <w:r w:rsidR="00A95C92">
        <w:t>:</w:t>
      </w:r>
      <w:r w:rsidR="00A95C92" w:rsidRPr="00A8787B">
        <w:t xml:space="preserve"> </w:t>
      </w:r>
      <w:r w:rsidR="00A5289A">
        <w:t>Add</w:t>
      </w:r>
      <w:r w:rsidR="00A95C92">
        <w:t xml:space="preserve"> the </w:t>
      </w:r>
      <w:r w:rsidR="00A5289A">
        <w:t>a</w:t>
      </w:r>
      <w:r w:rsidR="00A95C92">
        <w:t>uthorization manger.</w:t>
      </w:r>
    </w:p>
    <w:p w:rsidR="00A95C92" w:rsidRDefault="000F6136" w:rsidP="0045332C">
      <w:pPr>
        <w:pStyle w:val="ppBulletList"/>
        <w:ind w:left="1037" w:hanging="360"/>
      </w:pPr>
      <w:hyperlink w:anchor="_Task_4:_Modify_1" w:history="1">
        <w:r w:rsidR="00A95C92" w:rsidRPr="00AE640F">
          <w:rPr>
            <w:rStyle w:val="Hyperlink"/>
          </w:rPr>
          <w:t>Task 4</w:t>
        </w:r>
      </w:hyperlink>
      <w:r w:rsidR="00A95C92">
        <w:t>:</w:t>
      </w:r>
      <w:r w:rsidR="00A95C92" w:rsidRPr="00A8787B">
        <w:t xml:space="preserve"> </w:t>
      </w:r>
      <w:r w:rsidR="0045332C">
        <w:t xml:space="preserve">Modify </w:t>
      </w:r>
      <w:r w:rsidR="0045332C" w:rsidRPr="0045332C">
        <w:t>the client to send an SWT token to the service</w:t>
      </w:r>
      <w:r w:rsidR="00A95C92">
        <w:t>.</w:t>
      </w:r>
    </w:p>
    <w:p w:rsidR="00A95C92" w:rsidRDefault="000F6136" w:rsidP="00A95C92">
      <w:pPr>
        <w:pStyle w:val="ppBulletList"/>
        <w:ind w:left="1037" w:hanging="360"/>
      </w:pPr>
      <w:hyperlink w:anchor="_Task_5:_Verify_1" w:history="1">
        <w:r w:rsidR="00A95C92" w:rsidRPr="007F2758">
          <w:rPr>
            <w:rStyle w:val="Hyperlink"/>
          </w:rPr>
          <w:t>Task 5</w:t>
        </w:r>
      </w:hyperlink>
      <w:r w:rsidR="00A95C92">
        <w:t>: Verify the solution</w:t>
      </w:r>
    </w:p>
    <w:p w:rsidR="00A95C92" w:rsidRDefault="00A95C92" w:rsidP="00A95C92">
      <w:pPr>
        <w:pStyle w:val="ppListEnd"/>
      </w:pPr>
    </w:p>
    <w:p w:rsidR="00A95C92" w:rsidRDefault="00A95C92" w:rsidP="00A95C92">
      <w:pPr>
        <w:pStyle w:val="ppBodyText"/>
        <w:numPr>
          <w:ilvl w:val="0"/>
          <w:numId w:val="0"/>
        </w:numPr>
      </w:pPr>
      <w:r>
        <w:t>You should be able to complete this exercise in approximately 30 minutes.</w:t>
      </w:r>
    </w:p>
    <w:p w:rsidR="00A95C92" w:rsidRDefault="00A95C92" w:rsidP="00A95C92">
      <w:pPr>
        <w:pStyle w:val="Heading2"/>
      </w:pPr>
      <w:bookmarkStart w:id="15" w:name="_Task_1:_Add"/>
      <w:bookmarkEnd w:id="15"/>
      <w:r>
        <w:t xml:space="preserve">Task 1: </w:t>
      </w:r>
      <w:r w:rsidR="00562737">
        <w:t xml:space="preserve">Add the </w:t>
      </w:r>
      <w:proofErr w:type="spellStart"/>
      <w:r w:rsidR="00522C7F">
        <w:t>Litware</w:t>
      </w:r>
      <w:proofErr w:type="spellEnd"/>
      <w:r w:rsidR="00522C7F">
        <w:t xml:space="preserve"> </w:t>
      </w:r>
      <w:r w:rsidR="00562737">
        <w:t>Simulated Issuer and Configure ACS</w:t>
      </w:r>
    </w:p>
    <w:p w:rsidR="00A95C92" w:rsidRDefault="00A95C92" w:rsidP="00A95C92">
      <w:pPr>
        <w:pStyle w:val="ppBodyText"/>
      </w:pPr>
      <w:r>
        <w:t xml:space="preserve">In this task, you will first add the </w:t>
      </w:r>
      <w:proofErr w:type="spellStart"/>
      <w:r>
        <w:t>Li</w:t>
      </w:r>
      <w:r w:rsidR="00AD4AD1">
        <w:t>tware</w:t>
      </w:r>
      <w:proofErr w:type="spellEnd"/>
      <w:r w:rsidR="00AD4AD1">
        <w:t xml:space="preserve"> identity provider project</w:t>
      </w:r>
      <w:r>
        <w:t xml:space="preserve"> to the solution before </w:t>
      </w:r>
      <w:r w:rsidR="00AD4AD1">
        <w:t>creating an ACS namespace to use in this Lab</w:t>
      </w:r>
      <w:r>
        <w:t xml:space="preserve">. </w:t>
      </w:r>
      <w:r w:rsidR="00AD4AD1">
        <w:t xml:space="preserve">You will configure the ACS namespace with details of the a-Order relying party and the </w:t>
      </w:r>
      <w:proofErr w:type="spellStart"/>
      <w:r w:rsidR="00AD4AD1">
        <w:t>Litware</w:t>
      </w:r>
      <w:proofErr w:type="spellEnd"/>
      <w:r w:rsidR="00AD4AD1">
        <w:t xml:space="preserve"> identity provider</w:t>
      </w:r>
      <w:r>
        <w:t>.</w:t>
      </w:r>
      <w:r w:rsidR="00AD4AD1">
        <w:t xml:space="preserve"> </w:t>
      </w:r>
    </w:p>
    <w:p w:rsidR="00A95C92" w:rsidRDefault="00A95C92" w:rsidP="00A95C92">
      <w:pPr>
        <w:pStyle w:val="ppNote"/>
      </w:pPr>
      <w:r>
        <w:t xml:space="preserve">The </w:t>
      </w:r>
      <w:proofErr w:type="spellStart"/>
      <w:r>
        <w:t>Litware</w:t>
      </w:r>
      <w:proofErr w:type="spellEnd"/>
      <w:r>
        <w:t xml:space="preserve"> identity provider </w:t>
      </w:r>
      <w:r w:rsidR="00C854F7">
        <w:t>is a simulated issuer</w:t>
      </w:r>
      <w:r>
        <w:t>. In a 'real' scenario</w:t>
      </w:r>
      <w:r w:rsidR="00C854F7">
        <w:t>,</w:t>
      </w:r>
      <w:r>
        <w:t xml:space="preserve"> </w:t>
      </w:r>
      <w:r w:rsidR="00C854F7">
        <w:t>it</w:t>
      </w:r>
      <w:r>
        <w:t xml:space="preserve"> would already exist in the</w:t>
      </w:r>
      <w:r w:rsidR="00C854F7">
        <w:t xml:space="preserve"> </w:t>
      </w:r>
      <w:proofErr w:type="spellStart"/>
      <w:r w:rsidR="00C854F7">
        <w:t>Litware</w:t>
      </w:r>
      <w:proofErr w:type="spellEnd"/>
      <w:r w:rsidR="00C854F7">
        <w:t xml:space="preserve"> organization</w:t>
      </w:r>
      <w:r>
        <w:t>.</w:t>
      </w:r>
    </w:p>
    <w:p w:rsidR="00A95C92" w:rsidRPr="0038153F" w:rsidRDefault="00A95C92" w:rsidP="00A95C92">
      <w:pPr>
        <w:pStyle w:val="ppProcedureStart"/>
      </w:pPr>
      <w:r>
        <w:t xml:space="preserve">To </w:t>
      </w:r>
      <w:r w:rsidR="00522C7F">
        <w:t xml:space="preserve">add the </w:t>
      </w:r>
      <w:proofErr w:type="spellStart"/>
      <w:r w:rsidR="00522C7F">
        <w:t>Litware</w:t>
      </w:r>
      <w:proofErr w:type="spellEnd"/>
      <w:r w:rsidR="00522C7F">
        <w:t xml:space="preserve"> simulated issuer and configure ACS</w:t>
      </w:r>
    </w:p>
    <w:p w:rsidR="00A95C92" w:rsidRDefault="00A95C92" w:rsidP="00A95C92">
      <w:pPr>
        <w:pStyle w:val="ppNumberList"/>
      </w:pPr>
      <w:r>
        <w:t xml:space="preserve">In Windows Explorer, copy the </w:t>
      </w:r>
      <w:r w:rsidRPr="00DF0EAA">
        <w:rPr>
          <w:b/>
        </w:rPr>
        <w:t>Litware.SimulatedIssuer.Lab04.Ex0</w:t>
      </w:r>
      <w:r>
        <w:rPr>
          <w:b/>
        </w:rPr>
        <w:t>2</w:t>
      </w:r>
      <w:r>
        <w:t xml:space="preserve"> folder </w:t>
      </w:r>
      <w:r>
        <w:rPr>
          <w:rStyle w:val="Strong"/>
          <w:b w:val="0"/>
        </w:rPr>
        <w:t xml:space="preserve">(including all of </w:t>
      </w:r>
      <w:r w:rsidR="00C854F7">
        <w:rPr>
          <w:rStyle w:val="Strong"/>
          <w:b w:val="0"/>
        </w:rPr>
        <w:t>its</w:t>
      </w:r>
      <w:r>
        <w:rPr>
          <w:rStyle w:val="Strong"/>
          <w:b w:val="0"/>
        </w:rPr>
        <w:t xml:space="preserve"> contents) </w:t>
      </w:r>
      <w:r>
        <w:t xml:space="preserve">from the </w:t>
      </w:r>
      <w:r w:rsidRPr="00DE651F">
        <w:rPr>
          <w:b/>
        </w:rPr>
        <w:t>Lab0</w:t>
      </w:r>
      <w:r>
        <w:rPr>
          <w:b/>
        </w:rPr>
        <w:t>4</w:t>
      </w:r>
      <w:r w:rsidRPr="00DE651F">
        <w:rPr>
          <w:b/>
        </w:rPr>
        <w:t>-</w:t>
      </w:r>
      <w:r>
        <w:rPr>
          <w:b/>
        </w:rPr>
        <w:t>ActiveClient</w:t>
      </w:r>
      <w:r w:rsidRPr="00DE651F">
        <w:rPr>
          <w:b/>
        </w:rPr>
        <w:t>\Source\Ex0</w:t>
      </w:r>
      <w:r>
        <w:rPr>
          <w:b/>
        </w:rPr>
        <w:t>2</w:t>
      </w:r>
      <w:r w:rsidRPr="00DE651F">
        <w:rPr>
          <w:b/>
        </w:rPr>
        <w:t xml:space="preserve">\Assets </w:t>
      </w:r>
      <w:r>
        <w:t xml:space="preserve">folder to the </w:t>
      </w:r>
      <w:r w:rsidRPr="00DE651F">
        <w:rPr>
          <w:b/>
        </w:rPr>
        <w:t>Lab0</w:t>
      </w:r>
      <w:r>
        <w:rPr>
          <w:b/>
        </w:rPr>
        <w:t>4</w:t>
      </w:r>
      <w:r w:rsidRPr="00DE651F">
        <w:rPr>
          <w:b/>
        </w:rPr>
        <w:t>-</w:t>
      </w:r>
      <w:r>
        <w:rPr>
          <w:b/>
        </w:rPr>
        <w:t>ActiveClient</w:t>
      </w:r>
      <w:r w:rsidRPr="00DE651F">
        <w:rPr>
          <w:b/>
        </w:rPr>
        <w:t>\Source\Ex0</w:t>
      </w:r>
      <w:r>
        <w:rPr>
          <w:b/>
        </w:rPr>
        <w:t>2</w:t>
      </w:r>
      <w:r w:rsidRPr="00DE651F">
        <w:rPr>
          <w:b/>
        </w:rPr>
        <w:t>\Begin</w:t>
      </w:r>
      <w:r>
        <w:t xml:space="preserve"> folder. </w:t>
      </w:r>
    </w:p>
    <w:p w:rsidR="00A95C92" w:rsidRDefault="00A95C92" w:rsidP="00A95C92">
      <w:pPr>
        <w:pStyle w:val="ppNoteIndent"/>
      </w:pPr>
      <w:r>
        <w:t xml:space="preserve">The </w:t>
      </w:r>
      <w:r w:rsidRPr="00DF0EAA">
        <w:rPr>
          <w:b/>
        </w:rPr>
        <w:t>Litware.SimulatedIssuer.Lab04.Ex0</w:t>
      </w:r>
      <w:r>
        <w:rPr>
          <w:b/>
        </w:rPr>
        <w:t>2</w:t>
      </w:r>
      <w:r>
        <w:t xml:space="preserve"> folder contains a sample STS that is configured to act as an identity provider — th</w:t>
      </w:r>
      <w:r w:rsidR="00C854F7">
        <w:t>is project</w:t>
      </w:r>
      <w:r>
        <w:t xml:space="preserve"> </w:t>
      </w:r>
      <w:r w:rsidR="00C854F7">
        <w:t>was</w:t>
      </w:r>
      <w:r>
        <w:t xml:space="preserve"> created from the WIF </w:t>
      </w:r>
      <w:r>
        <w:rPr>
          <w:b/>
        </w:rPr>
        <w:t>WCF Security Token Service</w:t>
      </w:r>
      <w:r>
        <w:t xml:space="preserve"> project template.</w:t>
      </w:r>
    </w:p>
    <w:p w:rsidR="00A95C92" w:rsidRPr="007A72CE" w:rsidRDefault="00A95C92" w:rsidP="00A95C92">
      <w:pPr>
        <w:pStyle w:val="ppNumberList"/>
      </w:pPr>
      <w:r>
        <w:t>Start Visual Studio as an administrator and o</w:t>
      </w:r>
      <w:r w:rsidRPr="007A72CE">
        <w:t xml:space="preserve">pen the solution named </w:t>
      </w:r>
      <w:r w:rsidRPr="00611589">
        <w:rPr>
          <w:b/>
        </w:rPr>
        <w:t>Lab0</w:t>
      </w:r>
      <w:r>
        <w:rPr>
          <w:b/>
        </w:rPr>
        <w:t>4</w:t>
      </w:r>
      <w:r w:rsidRPr="00611589">
        <w:rPr>
          <w:b/>
        </w:rPr>
        <w:t>.Ex0</w:t>
      </w:r>
      <w:r>
        <w:rPr>
          <w:b/>
        </w:rPr>
        <w:t>2</w:t>
      </w:r>
      <w:r w:rsidRPr="00611589">
        <w:rPr>
          <w:b/>
        </w:rPr>
        <w:t>.sln</w:t>
      </w:r>
      <w:r w:rsidRPr="007A72CE">
        <w:t xml:space="preserve"> from the </w:t>
      </w:r>
      <w:r w:rsidRPr="00611589">
        <w:rPr>
          <w:b/>
        </w:rPr>
        <w:t>Lab0</w:t>
      </w:r>
      <w:r>
        <w:rPr>
          <w:b/>
        </w:rPr>
        <w:t>4</w:t>
      </w:r>
      <w:r w:rsidRPr="00611589">
        <w:rPr>
          <w:b/>
        </w:rPr>
        <w:t>-</w:t>
      </w:r>
      <w:r>
        <w:rPr>
          <w:b/>
        </w:rPr>
        <w:t>ActiveClient</w:t>
      </w:r>
      <w:r w:rsidRPr="00611589">
        <w:rPr>
          <w:b/>
        </w:rPr>
        <w:t>\Source\Ex0</w:t>
      </w:r>
      <w:r>
        <w:rPr>
          <w:b/>
        </w:rPr>
        <w:t>2</w:t>
      </w:r>
      <w:r w:rsidRPr="00611589">
        <w:rPr>
          <w:b/>
        </w:rPr>
        <w:t xml:space="preserve">\Begin </w:t>
      </w:r>
      <w:r w:rsidRPr="007A72CE">
        <w:t>folder.</w:t>
      </w:r>
    </w:p>
    <w:p w:rsidR="00A95C92" w:rsidRDefault="00A95C92" w:rsidP="00A95C92">
      <w:pPr>
        <w:pStyle w:val="ppNumberList"/>
      </w:pPr>
      <w:r w:rsidRPr="004E0BAC">
        <w:rPr>
          <w:rStyle w:val="Strong"/>
          <w:b w:val="0"/>
        </w:rPr>
        <w:t xml:space="preserve">In Visual Studio Solution Explorer, right-click on the top-level </w:t>
      </w:r>
      <w:r>
        <w:rPr>
          <w:rStyle w:val="Strong"/>
        </w:rPr>
        <w:t>Lab04</w:t>
      </w:r>
      <w:r w:rsidRPr="007D5B71">
        <w:rPr>
          <w:rStyle w:val="Strong"/>
        </w:rPr>
        <w:t>.Ex0</w:t>
      </w:r>
      <w:r w:rsidR="00C854F7">
        <w:rPr>
          <w:rStyle w:val="Strong"/>
        </w:rPr>
        <w:t>2</w:t>
      </w:r>
      <w:r w:rsidRPr="007D5B71">
        <w:rPr>
          <w:rStyle w:val="Strong"/>
        </w:rPr>
        <w:t xml:space="preserve"> </w:t>
      </w:r>
      <w:r w:rsidRPr="004E0BAC">
        <w:rPr>
          <w:rStyle w:val="Strong"/>
          <w:b w:val="0"/>
        </w:rPr>
        <w:t xml:space="preserve">solution item, point to </w:t>
      </w:r>
      <w:r w:rsidRPr="004E0BAC">
        <w:rPr>
          <w:rStyle w:val="Strong"/>
        </w:rPr>
        <w:t>Add</w:t>
      </w:r>
      <w:r w:rsidRPr="004E0BAC">
        <w:rPr>
          <w:rStyle w:val="Strong"/>
          <w:b w:val="0"/>
        </w:rPr>
        <w:t xml:space="preserve">, and click </w:t>
      </w:r>
      <w:r w:rsidRPr="006000F3">
        <w:rPr>
          <w:rStyle w:val="Strong"/>
        </w:rPr>
        <w:t>Existing Project</w:t>
      </w:r>
      <w:r w:rsidRPr="004E0BAC">
        <w:rPr>
          <w:rStyle w:val="Strong"/>
          <w:b w:val="0"/>
        </w:rPr>
        <w:t>. Navigate to the folder</w:t>
      </w:r>
      <w:r>
        <w:rPr>
          <w:rStyle w:val="Strong"/>
          <w:b w:val="0"/>
        </w:rPr>
        <w:t xml:space="preserve"> </w:t>
      </w:r>
      <w:r>
        <w:rPr>
          <w:rStyle w:val="Strong"/>
          <w:b w:val="0"/>
        </w:rPr>
        <w:br/>
      </w:r>
      <w:r w:rsidRPr="00DE651F">
        <w:rPr>
          <w:b/>
        </w:rPr>
        <w:t>Lab0</w:t>
      </w:r>
      <w:r>
        <w:rPr>
          <w:b/>
        </w:rPr>
        <w:t>4</w:t>
      </w:r>
      <w:r w:rsidRPr="00DE651F">
        <w:rPr>
          <w:b/>
        </w:rPr>
        <w:t>-</w:t>
      </w:r>
      <w:r>
        <w:rPr>
          <w:b/>
        </w:rPr>
        <w:t>ActiveClient</w:t>
      </w:r>
      <w:r w:rsidRPr="00DE651F">
        <w:rPr>
          <w:b/>
        </w:rPr>
        <w:t>\Source\Ex0</w:t>
      </w:r>
      <w:r>
        <w:rPr>
          <w:b/>
        </w:rPr>
        <w:t>2</w:t>
      </w:r>
      <w:r w:rsidRPr="00DE651F">
        <w:rPr>
          <w:b/>
        </w:rPr>
        <w:t>\Begin</w:t>
      </w:r>
      <w:r>
        <w:rPr>
          <w:b/>
        </w:rPr>
        <w:t>\</w:t>
      </w:r>
      <w:r w:rsidRPr="00DF0EAA">
        <w:rPr>
          <w:b/>
        </w:rPr>
        <w:t>Litware.SimulatedIssuer.Lab04.Ex0</w:t>
      </w:r>
      <w:r>
        <w:rPr>
          <w:b/>
        </w:rPr>
        <w:t>2</w:t>
      </w:r>
      <w:r>
        <w:rPr>
          <w:rStyle w:val="Strong"/>
          <w:b w:val="0"/>
        </w:rPr>
        <w:t>,</w:t>
      </w:r>
      <w:r w:rsidRPr="004E0BAC">
        <w:rPr>
          <w:rStyle w:val="Strong"/>
          <w:b w:val="0"/>
        </w:rPr>
        <w:t xml:space="preserve"> select the file </w:t>
      </w:r>
      <w:r>
        <w:rPr>
          <w:rStyle w:val="Strong"/>
          <w:b w:val="0"/>
        </w:rPr>
        <w:t xml:space="preserve">named </w:t>
      </w:r>
      <w:r w:rsidRPr="00DF0EAA">
        <w:rPr>
          <w:b/>
        </w:rPr>
        <w:lastRenderedPageBreak/>
        <w:t>Litware.SimulatedIssuer.Lab04.Ex0</w:t>
      </w:r>
      <w:r>
        <w:rPr>
          <w:b/>
        </w:rPr>
        <w:t>2</w:t>
      </w:r>
      <w:r w:rsidRPr="00725DB7">
        <w:rPr>
          <w:rStyle w:val="Strong"/>
        </w:rPr>
        <w:t>.csproj</w:t>
      </w:r>
      <w:r>
        <w:rPr>
          <w:rStyle w:val="Strong"/>
          <w:b w:val="0"/>
        </w:rPr>
        <w:t xml:space="preserve">, and click </w:t>
      </w:r>
      <w:r w:rsidRPr="004E0BAC">
        <w:rPr>
          <w:rStyle w:val="Strong"/>
        </w:rPr>
        <w:t>Open</w:t>
      </w:r>
      <w:r>
        <w:rPr>
          <w:rStyle w:val="Strong"/>
          <w:b w:val="0"/>
        </w:rPr>
        <w:t xml:space="preserve">. The </w:t>
      </w:r>
      <w:r w:rsidRPr="00DF0EAA">
        <w:rPr>
          <w:b/>
        </w:rPr>
        <w:t>Litware.SimulatedIssuer.Lab04.Ex0</w:t>
      </w:r>
      <w:r>
        <w:rPr>
          <w:b/>
        </w:rPr>
        <w:t xml:space="preserve">2 </w:t>
      </w:r>
      <w:r>
        <w:t>project now appears in Solution Explorer.</w:t>
      </w:r>
    </w:p>
    <w:p w:rsidR="00A95C92" w:rsidRPr="000F5678" w:rsidRDefault="00562737" w:rsidP="00A95C92">
      <w:pPr>
        <w:pStyle w:val="ppFigureIndent"/>
      </w:pPr>
      <w:r>
        <w:rPr>
          <w:noProof/>
          <w:lang w:val="en-GB" w:eastAsia="en-GB" w:bidi="ar-SA"/>
        </w:rPr>
        <w:drawing>
          <wp:inline distT="0" distB="0" distL="0" distR="0" wp14:anchorId="2C5E49CC" wp14:editId="3841F479">
            <wp:extent cx="3400000" cy="245714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400000" cy="2457142"/>
                    </a:xfrm>
                    <a:prstGeom prst="rect">
                      <a:avLst/>
                    </a:prstGeom>
                  </pic:spPr>
                </pic:pic>
              </a:graphicData>
            </a:graphic>
          </wp:inline>
        </w:drawing>
      </w:r>
      <w:r>
        <w:rPr>
          <w:noProof/>
          <w:lang w:val="en-GB" w:eastAsia="en-GB" w:bidi="ar-SA"/>
        </w:rPr>
        <w:t xml:space="preserve"> </w:t>
      </w:r>
    </w:p>
    <w:p w:rsidR="00522C7F" w:rsidRDefault="00AD4AD1" w:rsidP="00522C7F">
      <w:pPr>
        <w:pStyle w:val="ppNumberList"/>
      </w:pPr>
      <w:r>
        <w:t xml:space="preserve">Sign-in to your Windows Azure account at </w:t>
      </w:r>
      <w:hyperlink r:id="rId19" w:history="1">
        <w:r w:rsidRPr="00272EFD">
          <w:rPr>
            <w:rStyle w:val="Hyperlink"/>
            <w:b/>
          </w:rPr>
          <w:t>http://windows.azure.com</w:t>
        </w:r>
      </w:hyperlink>
      <w:r>
        <w:t xml:space="preserve">. In the portal, click </w:t>
      </w:r>
      <w:r>
        <w:rPr>
          <w:b/>
        </w:rPr>
        <w:t>Service Bus, Access Control &amp; Caching</w:t>
      </w:r>
      <w:r w:rsidR="00954C55">
        <w:t xml:space="preserve">, then click </w:t>
      </w:r>
      <w:r w:rsidR="00954C55" w:rsidRPr="00954C55">
        <w:rPr>
          <w:b/>
          <w:bCs/>
        </w:rPr>
        <w:t>Access Control</w:t>
      </w:r>
      <w:r w:rsidR="00954C55">
        <w:t>.</w:t>
      </w:r>
    </w:p>
    <w:p w:rsidR="00AD4AD1" w:rsidRDefault="00954C55" w:rsidP="00AD4AD1">
      <w:pPr>
        <w:pStyle w:val="ppFigureIndent"/>
      </w:pPr>
      <w:r>
        <w:rPr>
          <w:noProof/>
          <w:lang w:val="en-GB" w:eastAsia="en-GB" w:bidi="ar-SA"/>
        </w:rPr>
        <w:lastRenderedPageBreak/>
        <w:drawing>
          <wp:inline distT="0" distB="0" distL="0" distR="0" wp14:anchorId="4109BCA1" wp14:editId="785FBE55">
            <wp:extent cx="3209523" cy="478095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209523" cy="4780953"/>
                    </a:xfrm>
                    <a:prstGeom prst="rect">
                      <a:avLst/>
                    </a:prstGeom>
                  </pic:spPr>
                </pic:pic>
              </a:graphicData>
            </a:graphic>
          </wp:inline>
        </w:drawing>
      </w:r>
      <w:r>
        <w:rPr>
          <w:noProof/>
          <w:lang w:val="en-GB" w:eastAsia="en-GB" w:bidi="ar-SA"/>
        </w:rPr>
        <w:t xml:space="preserve"> </w:t>
      </w:r>
    </w:p>
    <w:p w:rsidR="00A95C92" w:rsidRDefault="00954C55" w:rsidP="00A95C92">
      <w:pPr>
        <w:pStyle w:val="ppNumberList"/>
      </w:pPr>
      <w:r>
        <w:t xml:space="preserve">Click </w:t>
      </w:r>
      <w:r w:rsidRPr="00954C55">
        <w:rPr>
          <w:b/>
          <w:bCs/>
        </w:rPr>
        <w:t>New Namespace</w:t>
      </w:r>
      <w:r>
        <w:t xml:space="preserve">, to create an ACS namespace to use in this Lab. You will need to select a unique name for your namespace, a suitable </w:t>
      </w:r>
      <w:r w:rsidRPr="00954C55">
        <w:rPr>
          <w:b/>
          <w:bCs/>
        </w:rPr>
        <w:t>Country/Region</w:t>
      </w:r>
      <w:r>
        <w:t xml:space="preserve">, and one of your subscriptions. Then click on </w:t>
      </w:r>
      <w:r w:rsidRPr="00954C55">
        <w:rPr>
          <w:b/>
          <w:bCs/>
        </w:rPr>
        <w:t>Create Namespace</w:t>
      </w:r>
      <w:r>
        <w:t xml:space="preserve"> and wait until the namespace has been activated.</w:t>
      </w:r>
    </w:p>
    <w:p w:rsidR="00954C55" w:rsidRDefault="00954C55" w:rsidP="00954C55">
      <w:pPr>
        <w:pStyle w:val="ppFigureIndent"/>
      </w:pPr>
      <w:r>
        <w:rPr>
          <w:noProof/>
          <w:lang w:val="en-GB" w:eastAsia="en-GB" w:bidi="ar-SA"/>
        </w:rPr>
        <w:drawing>
          <wp:inline distT="0" distB="0" distL="0" distR="0" wp14:anchorId="0FA4F07A" wp14:editId="2BFEE90F">
            <wp:extent cx="5716800" cy="253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16800" cy="2534400"/>
                    </a:xfrm>
                    <a:prstGeom prst="rect">
                      <a:avLst/>
                    </a:prstGeom>
                  </pic:spPr>
                </pic:pic>
              </a:graphicData>
            </a:graphic>
          </wp:inline>
        </w:drawing>
      </w:r>
    </w:p>
    <w:p w:rsidR="00954C55" w:rsidRDefault="00B75B78" w:rsidP="00954C55">
      <w:pPr>
        <w:pStyle w:val="ppNumberList"/>
      </w:pPr>
      <w:r>
        <w:lastRenderedPageBreak/>
        <w:t xml:space="preserve">Select your new namespace and click on </w:t>
      </w:r>
      <w:r w:rsidRPr="00B75B78">
        <w:rPr>
          <w:b/>
          <w:bCs/>
        </w:rPr>
        <w:t>Access Control Service</w:t>
      </w:r>
      <w:r>
        <w:t xml:space="preserve"> to visit the ACS portal.</w:t>
      </w:r>
    </w:p>
    <w:p w:rsidR="00B75B78" w:rsidRDefault="00B75B78" w:rsidP="00B75B78">
      <w:pPr>
        <w:pStyle w:val="ppFigureIndent"/>
      </w:pPr>
      <w:r>
        <w:rPr>
          <w:noProof/>
          <w:lang w:val="en-GB" w:eastAsia="en-GB" w:bidi="ar-SA"/>
        </w:rPr>
        <w:drawing>
          <wp:inline distT="0" distB="0" distL="0" distR="0" wp14:anchorId="63CE1F37" wp14:editId="3E047B72">
            <wp:extent cx="5716800" cy="43236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16800" cy="4323600"/>
                    </a:xfrm>
                    <a:prstGeom prst="rect">
                      <a:avLst/>
                    </a:prstGeom>
                  </pic:spPr>
                </pic:pic>
              </a:graphicData>
            </a:graphic>
          </wp:inline>
        </w:drawing>
      </w:r>
    </w:p>
    <w:p w:rsidR="00B75B78" w:rsidRDefault="00B75B78" w:rsidP="00954C55">
      <w:pPr>
        <w:pStyle w:val="ppNumberList"/>
      </w:pPr>
      <w:r>
        <w:t xml:space="preserve">In the ACS portal, select </w:t>
      </w:r>
      <w:r w:rsidRPr="00B75B78">
        <w:rPr>
          <w:b/>
          <w:bCs/>
        </w:rPr>
        <w:t>Identity providers</w:t>
      </w:r>
      <w:r>
        <w:t xml:space="preserve"> and click </w:t>
      </w:r>
      <w:r w:rsidRPr="00B75B78">
        <w:rPr>
          <w:b/>
          <w:bCs/>
        </w:rPr>
        <w:t>Add</w:t>
      </w:r>
      <w:r>
        <w:t>.</w:t>
      </w:r>
    </w:p>
    <w:p w:rsidR="00B75B78" w:rsidRDefault="00B75B78" w:rsidP="00B75B78">
      <w:pPr>
        <w:pStyle w:val="ppFigureIndent"/>
      </w:pPr>
      <w:r>
        <w:rPr>
          <w:noProof/>
          <w:lang w:val="en-GB" w:eastAsia="en-GB" w:bidi="ar-SA"/>
        </w:rPr>
        <w:lastRenderedPageBreak/>
        <w:drawing>
          <wp:inline distT="0" distB="0" distL="0" distR="0" wp14:anchorId="391D57A9" wp14:editId="0C28C002">
            <wp:extent cx="4971427" cy="42000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971427" cy="4200000"/>
                    </a:xfrm>
                    <a:prstGeom prst="rect">
                      <a:avLst/>
                    </a:prstGeom>
                  </pic:spPr>
                </pic:pic>
              </a:graphicData>
            </a:graphic>
          </wp:inline>
        </w:drawing>
      </w:r>
    </w:p>
    <w:p w:rsidR="00B75B78" w:rsidRDefault="00B75B78" w:rsidP="00954C55">
      <w:pPr>
        <w:pStyle w:val="ppNumberList"/>
      </w:pPr>
      <w:r>
        <w:t xml:space="preserve">On the </w:t>
      </w:r>
      <w:r w:rsidRPr="00B75B78">
        <w:rPr>
          <w:b/>
          <w:bCs/>
        </w:rPr>
        <w:t>Add Identity Provider</w:t>
      </w:r>
      <w:r>
        <w:t xml:space="preserve"> page, ensure that </w:t>
      </w:r>
      <w:r w:rsidRPr="00B75B78">
        <w:rPr>
          <w:b/>
          <w:bCs/>
        </w:rPr>
        <w:t>WS-Federation identity provider</w:t>
      </w:r>
      <w:r>
        <w:t xml:space="preserve"> is selected and click </w:t>
      </w:r>
      <w:proofErr w:type="gramStart"/>
      <w:r w:rsidRPr="00B75B78">
        <w:rPr>
          <w:b/>
          <w:bCs/>
        </w:rPr>
        <w:t>Next</w:t>
      </w:r>
      <w:proofErr w:type="gramEnd"/>
      <w:r>
        <w:t>.</w:t>
      </w:r>
    </w:p>
    <w:p w:rsidR="00B75B78" w:rsidRDefault="00B75B78" w:rsidP="00B75B78">
      <w:pPr>
        <w:pStyle w:val="ppNumberList"/>
      </w:pPr>
      <w:r>
        <w:t xml:space="preserve">On the </w:t>
      </w:r>
      <w:r w:rsidRPr="00B75B78">
        <w:rPr>
          <w:b/>
          <w:bCs/>
        </w:rPr>
        <w:t>Add WS-Federation Identity Provider</w:t>
      </w:r>
      <w:r>
        <w:t xml:space="preserve"> page, enter </w:t>
      </w:r>
      <w:r w:rsidRPr="00B75B78">
        <w:rPr>
          <w:b/>
          <w:bCs/>
        </w:rPr>
        <w:t>Litware.SimulatedIssuer.Lab04.Ex02</w:t>
      </w:r>
      <w:r>
        <w:t xml:space="preserve"> in the </w:t>
      </w:r>
      <w:r w:rsidRPr="00B75B78">
        <w:rPr>
          <w:b/>
          <w:bCs/>
        </w:rPr>
        <w:t>Display name</w:t>
      </w:r>
      <w:r>
        <w:t xml:space="preserve"> field. Then click the browse button and navigate to the </w:t>
      </w:r>
      <w:r w:rsidRPr="00DE651F">
        <w:rPr>
          <w:b/>
        </w:rPr>
        <w:t>Lab0</w:t>
      </w:r>
      <w:r>
        <w:rPr>
          <w:b/>
        </w:rPr>
        <w:t>4-ActiveClient</w:t>
      </w:r>
      <w:r w:rsidRPr="00DE651F">
        <w:rPr>
          <w:b/>
        </w:rPr>
        <w:t>\Source\Ex0</w:t>
      </w:r>
      <w:r>
        <w:rPr>
          <w:b/>
        </w:rPr>
        <w:t>2</w:t>
      </w:r>
      <w:r w:rsidRPr="00DE651F">
        <w:rPr>
          <w:b/>
        </w:rPr>
        <w:t>\Assets</w:t>
      </w:r>
      <w:r>
        <w:rPr>
          <w:b/>
        </w:rPr>
        <w:t>\</w:t>
      </w:r>
      <w:r w:rsidRPr="00B75B78">
        <w:rPr>
          <w:b/>
        </w:rPr>
        <w:t>Litware.SimulatedIssuer.Lab04.Ex02\FederationMetadata\2007-06</w:t>
      </w:r>
      <w:r w:rsidRPr="00DE651F">
        <w:rPr>
          <w:b/>
        </w:rPr>
        <w:t xml:space="preserve"> </w:t>
      </w:r>
      <w:r>
        <w:t xml:space="preserve">folder, then select the </w:t>
      </w:r>
      <w:r w:rsidR="00AD0135" w:rsidRPr="00AD0135">
        <w:rPr>
          <w:b/>
          <w:bCs/>
        </w:rPr>
        <w:t>FederationMetadata.xml</w:t>
      </w:r>
      <w:r w:rsidR="00AD0135">
        <w:t xml:space="preserve"> file and click </w:t>
      </w:r>
      <w:r w:rsidR="00AD0135" w:rsidRPr="00AD0135">
        <w:rPr>
          <w:b/>
          <w:bCs/>
        </w:rPr>
        <w:t>Open</w:t>
      </w:r>
      <w:r w:rsidR="00AD0135">
        <w:t xml:space="preserve">. In the </w:t>
      </w:r>
      <w:r w:rsidR="00AD0135" w:rsidRPr="00AD0135">
        <w:rPr>
          <w:b/>
          <w:bCs/>
        </w:rPr>
        <w:t>Login link text</w:t>
      </w:r>
      <w:r w:rsidR="00AD0135">
        <w:t xml:space="preserve"> field, enter </w:t>
      </w:r>
      <w:r w:rsidR="00AD0135" w:rsidRPr="00AD0135">
        <w:rPr>
          <w:b/>
          <w:bCs/>
        </w:rPr>
        <w:t xml:space="preserve">Login using the </w:t>
      </w:r>
      <w:proofErr w:type="spellStart"/>
      <w:r w:rsidR="00AD0135" w:rsidRPr="00AD0135">
        <w:rPr>
          <w:b/>
          <w:bCs/>
        </w:rPr>
        <w:t>Litware</w:t>
      </w:r>
      <w:proofErr w:type="spellEnd"/>
      <w:r w:rsidR="00AD0135" w:rsidRPr="00AD0135">
        <w:rPr>
          <w:b/>
          <w:bCs/>
        </w:rPr>
        <w:t xml:space="preserve"> IP</w:t>
      </w:r>
      <w:r w:rsidR="00AD0135">
        <w:t xml:space="preserve">. Then click </w:t>
      </w:r>
      <w:r w:rsidR="00AD0135" w:rsidRPr="00AD0135">
        <w:rPr>
          <w:b/>
          <w:bCs/>
        </w:rPr>
        <w:t>Save</w:t>
      </w:r>
      <w:r w:rsidR="00AD0135">
        <w:t>.</w:t>
      </w:r>
    </w:p>
    <w:p w:rsidR="00AD0135" w:rsidRDefault="00AD0135" w:rsidP="00AD0135">
      <w:pPr>
        <w:pStyle w:val="ppFigureIndent"/>
      </w:pPr>
      <w:r>
        <w:rPr>
          <w:noProof/>
          <w:lang w:val="en-GB" w:eastAsia="en-GB" w:bidi="ar-SA"/>
        </w:rPr>
        <w:lastRenderedPageBreak/>
        <w:drawing>
          <wp:inline distT="0" distB="0" distL="0" distR="0" wp14:anchorId="4EF4F9D8" wp14:editId="5047D549">
            <wp:extent cx="5716800" cy="564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16800" cy="5641200"/>
                    </a:xfrm>
                    <a:prstGeom prst="rect">
                      <a:avLst/>
                    </a:prstGeom>
                  </pic:spPr>
                </pic:pic>
              </a:graphicData>
            </a:graphic>
          </wp:inline>
        </w:drawing>
      </w:r>
    </w:p>
    <w:p w:rsidR="00AD0135" w:rsidRDefault="00AD0135" w:rsidP="00B75B78">
      <w:pPr>
        <w:pStyle w:val="ppNumberList"/>
      </w:pPr>
      <w:r>
        <w:t xml:space="preserve">In the ACS portal, select </w:t>
      </w:r>
      <w:r>
        <w:rPr>
          <w:b/>
          <w:bCs/>
        </w:rPr>
        <w:t>Relying party applications</w:t>
      </w:r>
      <w:r>
        <w:t xml:space="preserve"> and click </w:t>
      </w:r>
      <w:r w:rsidRPr="00B75B78">
        <w:rPr>
          <w:b/>
          <w:bCs/>
        </w:rPr>
        <w:t>Add</w:t>
      </w:r>
      <w:r>
        <w:t>.</w:t>
      </w:r>
    </w:p>
    <w:p w:rsidR="00AD0135" w:rsidRDefault="00AD0135" w:rsidP="00AD0135">
      <w:pPr>
        <w:pStyle w:val="ppFigureIndent"/>
      </w:pPr>
      <w:r>
        <w:rPr>
          <w:noProof/>
          <w:lang w:val="en-GB" w:eastAsia="en-GB" w:bidi="ar-SA"/>
        </w:rPr>
        <w:lastRenderedPageBreak/>
        <w:drawing>
          <wp:inline distT="0" distB="0" distL="0" distR="0" wp14:anchorId="49F15600" wp14:editId="3E4A2AC9">
            <wp:extent cx="4647618" cy="284761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47618" cy="2847619"/>
                    </a:xfrm>
                    <a:prstGeom prst="rect">
                      <a:avLst/>
                    </a:prstGeom>
                  </pic:spPr>
                </pic:pic>
              </a:graphicData>
            </a:graphic>
          </wp:inline>
        </w:drawing>
      </w:r>
    </w:p>
    <w:p w:rsidR="00AD0135" w:rsidRDefault="00AD0135" w:rsidP="005C4683">
      <w:pPr>
        <w:pStyle w:val="ppNumberList"/>
      </w:pPr>
      <w:r>
        <w:t xml:space="preserve">On the </w:t>
      </w:r>
      <w:r w:rsidRPr="00AD0135">
        <w:rPr>
          <w:b/>
          <w:bCs/>
        </w:rPr>
        <w:t>Add Relying Party Application</w:t>
      </w:r>
      <w:r>
        <w:t xml:space="preserve"> page</w:t>
      </w:r>
      <w:r w:rsidR="005C4683">
        <w:t xml:space="preserve">, in the </w:t>
      </w:r>
      <w:r w:rsidR="005C4683" w:rsidRPr="005C4683">
        <w:rPr>
          <w:b/>
          <w:bCs/>
        </w:rPr>
        <w:t>Name</w:t>
      </w:r>
      <w:r w:rsidR="005C4683">
        <w:t xml:space="preserve"> field enter </w:t>
      </w:r>
      <w:r w:rsidR="005C4683" w:rsidRPr="005C4683">
        <w:rPr>
          <w:b/>
          <w:bCs/>
        </w:rPr>
        <w:t>a-Order.OrderTracking.Services.Lab04.Ex02</w:t>
      </w:r>
      <w:r w:rsidR="005C4683">
        <w:t xml:space="preserve">, select </w:t>
      </w:r>
      <w:r w:rsidR="005C4683" w:rsidRPr="005C4683">
        <w:rPr>
          <w:b/>
          <w:bCs/>
        </w:rPr>
        <w:t xml:space="preserve">Enter </w:t>
      </w:r>
      <w:r w:rsidR="005C5B0F">
        <w:rPr>
          <w:b/>
          <w:bCs/>
        </w:rPr>
        <w:t>settings</w:t>
      </w:r>
      <w:r w:rsidR="005C4683" w:rsidRPr="005C4683">
        <w:rPr>
          <w:b/>
          <w:bCs/>
        </w:rPr>
        <w:t xml:space="preserve"> manually</w:t>
      </w:r>
      <w:r w:rsidR="005C4683">
        <w:t xml:space="preserve">, in the </w:t>
      </w:r>
      <w:r w:rsidR="005C4683" w:rsidRPr="005C4683">
        <w:rPr>
          <w:b/>
          <w:bCs/>
        </w:rPr>
        <w:t>Realm</w:t>
      </w:r>
      <w:r w:rsidR="005C4683">
        <w:t xml:space="preserve"> field enter </w:t>
      </w:r>
      <w:r w:rsidR="005C4683" w:rsidRPr="005C4683">
        <w:rPr>
          <w:b/>
          <w:bCs/>
        </w:rPr>
        <w:t>https://localhost/a-Order.OrderTracking.Services.Lab04.Ex02</w:t>
      </w:r>
      <w:r w:rsidR="005C4683">
        <w:t xml:space="preserve">, select </w:t>
      </w:r>
      <w:r w:rsidR="005C4683" w:rsidRPr="005C4683">
        <w:rPr>
          <w:b/>
          <w:bCs/>
        </w:rPr>
        <w:t>SWT</w:t>
      </w:r>
      <w:r w:rsidR="005C4683">
        <w:t xml:space="preserve"> as the </w:t>
      </w:r>
      <w:r w:rsidR="005C4683" w:rsidRPr="005C4683">
        <w:rPr>
          <w:b/>
          <w:bCs/>
        </w:rPr>
        <w:t>Token format</w:t>
      </w:r>
      <w:r w:rsidR="005C4683">
        <w:t xml:space="preserve">, in the </w:t>
      </w:r>
      <w:r w:rsidR="005C4683" w:rsidRPr="005C4683">
        <w:rPr>
          <w:b/>
          <w:bCs/>
        </w:rPr>
        <w:t>Token lifetime</w:t>
      </w:r>
      <w:r w:rsidR="005C4683">
        <w:t xml:space="preserve"> field enter </w:t>
      </w:r>
      <w:r w:rsidR="005C4683" w:rsidRPr="005C4683">
        <w:rPr>
          <w:b/>
          <w:bCs/>
        </w:rPr>
        <w:t>30</w:t>
      </w:r>
      <w:r w:rsidR="001F1471">
        <w:rPr>
          <w:b/>
          <w:bCs/>
        </w:rPr>
        <w:t>0</w:t>
      </w:r>
      <w:r w:rsidR="005C4683">
        <w:t xml:space="preserve">, make sure that only </w:t>
      </w:r>
      <w:r w:rsidR="005C4683" w:rsidRPr="005C4683">
        <w:rPr>
          <w:b/>
          <w:bCs/>
        </w:rPr>
        <w:t>Litware.SimulatedIssuer.Lab04.Ex02</w:t>
      </w:r>
      <w:r w:rsidR="005C4683">
        <w:t xml:space="preserve"> is selected as an </w:t>
      </w:r>
      <w:r w:rsidR="005C4683" w:rsidRPr="005C4683">
        <w:rPr>
          <w:b/>
          <w:bCs/>
        </w:rPr>
        <w:t>Identity provider</w:t>
      </w:r>
      <w:r w:rsidR="005C4683">
        <w:t xml:space="preserve">, click </w:t>
      </w:r>
      <w:r w:rsidR="005C4683" w:rsidRPr="005C4683">
        <w:rPr>
          <w:b/>
          <w:bCs/>
        </w:rPr>
        <w:t>Generate</w:t>
      </w:r>
      <w:r w:rsidR="005C4683">
        <w:t xml:space="preserve"> to create a new token signing key, and then click </w:t>
      </w:r>
      <w:r w:rsidR="005C4683" w:rsidRPr="005C4683">
        <w:rPr>
          <w:b/>
          <w:bCs/>
        </w:rPr>
        <w:t>Save</w:t>
      </w:r>
      <w:r w:rsidR="005C4683">
        <w:t>.</w:t>
      </w:r>
    </w:p>
    <w:p w:rsidR="005C4683" w:rsidRDefault="005C4683" w:rsidP="005C4683">
      <w:pPr>
        <w:pStyle w:val="ppNoteIndent"/>
      </w:pPr>
      <w:r>
        <w:t xml:space="preserve">You should make a note of the </w:t>
      </w:r>
      <w:r w:rsidRPr="005C4683">
        <w:rPr>
          <w:b/>
          <w:bCs/>
        </w:rPr>
        <w:t>Token signing key</w:t>
      </w:r>
      <w:r>
        <w:t xml:space="preserve"> because you will need it later.</w:t>
      </w:r>
    </w:p>
    <w:p w:rsidR="005C4683" w:rsidRDefault="005C4683" w:rsidP="005C4683">
      <w:pPr>
        <w:pStyle w:val="ppFigureIndent"/>
      </w:pPr>
      <w:r>
        <w:rPr>
          <w:noProof/>
          <w:lang w:val="en-GB" w:eastAsia="en-GB" w:bidi="ar-SA"/>
        </w:rPr>
        <w:lastRenderedPageBreak/>
        <w:drawing>
          <wp:inline distT="0" distB="0" distL="0" distR="0" wp14:anchorId="130FE6F8" wp14:editId="328B23E0">
            <wp:extent cx="5479200" cy="74700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479200" cy="7470000"/>
                    </a:xfrm>
                    <a:prstGeom prst="rect">
                      <a:avLst/>
                    </a:prstGeom>
                  </pic:spPr>
                </pic:pic>
              </a:graphicData>
            </a:graphic>
          </wp:inline>
        </w:drawing>
      </w:r>
    </w:p>
    <w:p w:rsidR="005C4683" w:rsidRDefault="005C4683" w:rsidP="005C4683">
      <w:pPr>
        <w:pStyle w:val="ppFigureIndent"/>
      </w:pPr>
      <w:r>
        <w:rPr>
          <w:noProof/>
          <w:lang w:val="en-GB" w:eastAsia="en-GB" w:bidi="ar-SA"/>
        </w:rPr>
        <w:lastRenderedPageBreak/>
        <w:drawing>
          <wp:inline distT="0" distB="0" distL="0" distR="0" wp14:anchorId="60073506" wp14:editId="3ECE5209">
            <wp:extent cx="4504761" cy="529523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04761" cy="5295238"/>
                    </a:xfrm>
                    <a:prstGeom prst="rect">
                      <a:avLst/>
                    </a:prstGeom>
                  </pic:spPr>
                </pic:pic>
              </a:graphicData>
            </a:graphic>
          </wp:inline>
        </w:drawing>
      </w:r>
    </w:p>
    <w:p w:rsidR="005C4683" w:rsidRDefault="005C4683" w:rsidP="005C4683">
      <w:pPr>
        <w:pStyle w:val="ppNumberList"/>
      </w:pPr>
      <w:r>
        <w:t xml:space="preserve">In the ACS portal, select </w:t>
      </w:r>
      <w:r w:rsidR="00A57495">
        <w:rPr>
          <w:b/>
          <w:bCs/>
        </w:rPr>
        <w:t>Rule groups</w:t>
      </w:r>
      <w:r>
        <w:t xml:space="preserve"> and click </w:t>
      </w:r>
      <w:r w:rsidR="00A57495">
        <w:t xml:space="preserve">on </w:t>
      </w:r>
      <w:r w:rsidR="00121349">
        <w:rPr>
          <w:b/>
          <w:bCs/>
        </w:rPr>
        <w:t>Default Rule Group for a-</w:t>
      </w:r>
      <w:r w:rsidR="00A57495">
        <w:rPr>
          <w:b/>
          <w:bCs/>
        </w:rPr>
        <w:t>Order.OrderTracking.Services.Lab</w:t>
      </w:r>
      <w:r w:rsidR="00121349">
        <w:rPr>
          <w:b/>
          <w:bCs/>
        </w:rPr>
        <w:t>04.Ex0</w:t>
      </w:r>
      <w:r w:rsidR="00A57495">
        <w:rPr>
          <w:b/>
          <w:bCs/>
        </w:rPr>
        <w:t>2</w:t>
      </w:r>
      <w:r>
        <w:t>.</w:t>
      </w:r>
    </w:p>
    <w:p w:rsidR="00A57495" w:rsidRDefault="00A57495" w:rsidP="00A57495">
      <w:pPr>
        <w:pStyle w:val="ppFigureIndent"/>
      </w:pPr>
      <w:r>
        <w:rPr>
          <w:noProof/>
          <w:lang w:val="en-GB" w:eastAsia="en-GB" w:bidi="ar-SA"/>
        </w:rPr>
        <w:lastRenderedPageBreak/>
        <w:drawing>
          <wp:inline distT="0" distB="0" distL="0" distR="0" wp14:anchorId="5E0C7B24" wp14:editId="61968A34">
            <wp:extent cx="5716800" cy="248760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16800" cy="2487600"/>
                    </a:xfrm>
                    <a:prstGeom prst="rect">
                      <a:avLst/>
                    </a:prstGeom>
                  </pic:spPr>
                </pic:pic>
              </a:graphicData>
            </a:graphic>
          </wp:inline>
        </w:drawing>
      </w:r>
    </w:p>
    <w:p w:rsidR="005C4683" w:rsidRDefault="00A57495" w:rsidP="005C4683">
      <w:pPr>
        <w:pStyle w:val="ppNumberList"/>
      </w:pPr>
      <w:r>
        <w:t xml:space="preserve">On the </w:t>
      </w:r>
      <w:r w:rsidRPr="00A57495">
        <w:rPr>
          <w:b/>
          <w:bCs/>
        </w:rPr>
        <w:t>Edit Rule Group</w:t>
      </w:r>
      <w:r>
        <w:t xml:space="preserve"> page, click </w:t>
      </w:r>
      <w:r w:rsidRPr="00A57495">
        <w:rPr>
          <w:b/>
          <w:bCs/>
        </w:rPr>
        <w:t>Generate</w:t>
      </w:r>
      <w:r>
        <w:t xml:space="preserve">. Then, on the </w:t>
      </w:r>
      <w:r w:rsidRPr="00A57495">
        <w:rPr>
          <w:b/>
          <w:bCs/>
        </w:rPr>
        <w:t>Generate Rules</w:t>
      </w:r>
      <w:r>
        <w:t xml:space="preserve"> page, ensure that only </w:t>
      </w:r>
      <w:r w:rsidRPr="00A57495">
        <w:rPr>
          <w:b/>
          <w:bCs/>
        </w:rPr>
        <w:t>Litware.SimulatedIssuer.Lab04.Ex02</w:t>
      </w:r>
      <w:r>
        <w:t xml:space="preserve"> is selected and then click </w:t>
      </w:r>
      <w:r w:rsidRPr="00A57495">
        <w:rPr>
          <w:b/>
          <w:bCs/>
        </w:rPr>
        <w:t>Generate</w:t>
      </w:r>
      <w:r>
        <w:t>. This will generate a default set of pass-through rules.</w:t>
      </w:r>
    </w:p>
    <w:p w:rsidR="00A57495" w:rsidRDefault="00A57495" w:rsidP="00A57495">
      <w:pPr>
        <w:pStyle w:val="ppFigureIndent"/>
      </w:pPr>
      <w:r>
        <w:rPr>
          <w:noProof/>
          <w:lang w:val="en-GB" w:eastAsia="en-GB" w:bidi="ar-SA"/>
        </w:rPr>
        <w:drawing>
          <wp:inline distT="0" distB="0" distL="0" distR="0" wp14:anchorId="538F9BFF" wp14:editId="55CBAD8B">
            <wp:extent cx="4314286" cy="403809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14286" cy="4038095"/>
                    </a:xfrm>
                    <a:prstGeom prst="rect">
                      <a:avLst/>
                    </a:prstGeom>
                  </pic:spPr>
                </pic:pic>
              </a:graphicData>
            </a:graphic>
          </wp:inline>
        </w:drawing>
      </w:r>
    </w:p>
    <w:p w:rsidR="00A57495" w:rsidRDefault="00A57495" w:rsidP="005C4683">
      <w:pPr>
        <w:pStyle w:val="ppNumberList"/>
      </w:pPr>
      <w:r>
        <w:t xml:space="preserve">On the </w:t>
      </w:r>
      <w:r w:rsidRPr="00D35C17">
        <w:rPr>
          <w:b/>
          <w:bCs/>
        </w:rPr>
        <w:t>Edit</w:t>
      </w:r>
      <w:r w:rsidR="00D35C17" w:rsidRPr="00D35C17">
        <w:rPr>
          <w:b/>
          <w:bCs/>
        </w:rPr>
        <w:t xml:space="preserve"> Rule Group</w:t>
      </w:r>
      <w:r w:rsidR="00D35C17">
        <w:t xml:space="preserve"> page, click </w:t>
      </w:r>
      <w:r w:rsidR="00D35C17" w:rsidRPr="00D35C17">
        <w:rPr>
          <w:b/>
          <w:bCs/>
        </w:rPr>
        <w:t>Add</w:t>
      </w:r>
      <w:r w:rsidR="00D35C17">
        <w:t>. You will add an additional rule to set the value of the organization claim.</w:t>
      </w:r>
    </w:p>
    <w:p w:rsidR="00D35C17" w:rsidRDefault="00D35C17" w:rsidP="00D35C17">
      <w:pPr>
        <w:pStyle w:val="ppFigureIndent"/>
      </w:pPr>
      <w:r>
        <w:rPr>
          <w:noProof/>
          <w:lang w:val="en-GB" w:eastAsia="en-GB" w:bidi="ar-SA"/>
        </w:rPr>
        <w:lastRenderedPageBreak/>
        <w:drawing>
          <wp:inline distT="0" distB="0" distL="0" distR="0" wp14:anchorId="64C7A18A" wp14:editId="178516C3">
            <wp:extent cx="4619048" cy="537142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619048" cy="5371428"/>
                    </a:xfrm>
                    <a:prstGeom prst="rect">
                      <a:avLst/>
                    </a:prstGeom>
                  </pic:spPr>
                </pic:pic>
              </a:graphicData>
            </a:graphic>
          </wp:inline>
        </w:drawing>
      </w:r>
    </w:p>
    <w:p w:rsidR="00D35C17" w:rsidRDefault="00D35C17" w:rsidP="00636BF5">
      <w:pPr>
        <w:pStyle w:val="ppNumberList"/>
      </w:pPr>
      <w:r>
        <w:t xml:space="preserve">On the </w:t>
      </w:r>
      <w:r w:rsidRPr="00D35C17">
        <w:rPr>
          <w:b/>
          <w:bCs/>
        </w:rPr>
        <w:t>Add Claim Rule</w:t>
      </w:r>
      <w:r>
        <w:t xml:space="preserve"> page, select </w:t>
      </w:r>
      <w:r w:rsidRPr="00D35C17">
        <w:rPr>
          <w:b/>
          <w:bCs/>
        </w:rPr>
        <w:t>Litware.SimulatedIssuer.Lab04.Ex02</w:t>
      </w:r>
      <w:r>
        <w:t xml:space="preserve"> as the </w:t>
      </w:r>
      <w:r w:rsidRPr="00D35C17">
        <w:rPr>
          <w:b/>
          <w:bCs/>
        </w:rPr>
        <w:t>Claim issuer</w:t>
      </w:r>
      <w:r>
        <w:t xml:space="preserve">. Select </w:t>
      </w:r>
      <w:proofErr w:type="gramStart"/>
      <w:r w:rsidRPr="00D35C17">
        <w:rPr>
          <w:b/>
          <w:bCs/>
        </w:rPr>
        <w:t>Any</w:t>
      </w:r>
      <w:proofErr w:type="gramEnd"/>
      <w:r>
        <w:t xml:space="preserve"> as the </w:t>
      </w:r>
      <w:r w:rsidRPr="00D35C17">
        <w:rPr>
          <w:b/>
          <w:bCs/>
        </w:rPr>
        <w:t>Input claim type</w:t>
      </w:r>
      <w:r>
        <w:t xml:space="preserve"> and select </w:t>
      </w:r>
      <w:r w:rsidRPr="00D35C17">
        <w:rPr>
          <w:b/>
          <w:bCs/>
        </w:rPr>
        <w:t>Any</w:t>
      </w:r>
      <w:r>
        <w:t xml:space="preserve"> as the </w:t>
      </w:r>
      <w:r w:rsidRPr="00D35C17">
        <w:rPr>
          <w:b/>
          <w:bCs/>
        </w:rPr>
        <w:t>Input claim value</w:t>
      </w:r>
      <w:r w:rsidR="00636BF5">
        <w:t xml:space="preserve">. Select </w:t>
      </w:r>
      <w:r w:rsidR="00636BF5" w:rsidRPr="00636BF5">
        <w:rPr>
          <w:b/>
          <w:bCs/>
        </w:rPr>
        <w:t>Enter type</w:t>
      </w:r>
      <w:r w:rsidR="00636BF5">
        <w:t xml:space="preserve"> in the </w:t>
      </w:r>
      <w:r w:rsidR="00636BF5" w:rsidRPr="00636BF5">
        <w:rPr>
          <w:b/>
          <w:bCs/>
        </w:rPr>
        <w:t>Output claim type</w:t>
      </w:r>
      <w:r w:rsidR="00636BF5">
        <w:t xml:space="preserve"> section and enter </w:t>
      </w:r>
      <w:r w:rsidR="00636BF5" w:rsidRPr="00636BF5">
        <w:rPr>
          <w:b/>
          <w:bCs/>
        </w:rPr>
        <w:t>http://schemas.adatum.com/claims/2009/08/organization</w:t>
      </w:r>
      <w:r w:rsidR="00636BF5">
        <w:t xml:space="preserve">. Select </w:t>
      </w:r>
      <w:r w:rsidR="00636BF5" w:rsidRPr="00636BF5">
        <w:rPr>
          <w:b/>
          <w:bCs/>
        </w:rPr>
        <w:t xml:space="preserve">Enter </w:t>
      </w:r>
      <w:r w:rsidR="0060331E">
        <w:rPr>
          <w:b/>
          <w:bCs/>
        </w:rPr>
        <w:t>value</w:t>
      </w:r>
      <w:r w:rsidR="00636BF5">
        <w:t xml:space="preserve"> in the </w:t>
      </w:r>
      <w:r w:rsidR="00636BF5" w:rsidRPr="00636BF5">
        <w:rPr>
          <w:b/>
          <w:bCs/>
        </w:rPr>
        <w:t xml:space="preserve">Output claim </w:t>
      </w:r>
      <w:r w:rsidR="00636BF5">
        <w:rPr>
          <w:b/>
          <w:bCs/>
        </w:rPr>
        <w:t>value</w:t>
      </w:r>
      <w:r w:rsidR="00636BF5">
        <w:t xml:space="preserve"> section and enter </w:t>
      </w:r>
      <w:proofErr w:type="spellStart"/>
      <w:r w:rsidR="00636BF5">
        <w:rPr>
          <w:b/>
          <w:bCs/>
        </w:rPr>
        <w:t>Litware</w:t>
      </w:r>
      <w:proofErr w:type="spellEnd"/>
      <w:r w:rsidR="00636BF5">
        <w:t xml:space="preserve">. Then click </w:t>
      </w:r>
      <w:r w:rsidR="00636BF5" w:rsidRPr="00636BF5">
        <w:rPr>
          <w:b/>
          <w:bCs/>
        </w:rPr>
        <w:t>Save</w:t>
      </w:r>
      <w:r w:rsidR="00636BF5">
        <w:t>.</w:t>
      </w:r>
    </w:p>
    <w:p w:rsidR="00636BF5" w:rsidRDefault="00636BF5" w:rsidP="00636BF5">
      <w:pPr>
        <w:pStyle w:val="ppFigureIndent"/>
      </w:pPr>
      <w:r>
        <w:rPr>
          <w:noProof/>
          <w:lang w:val="en-GB" w:eastAsia="en-GB" w:bidi="ar-SA"/>
        </w:rPr>
        <w:lastRenderedPageBreak/>
        <w:drawing>
          <wp:inline distT="0" distB="0" distL="0" distR="0" wp14:anchorId="269C9355" wp14:editId="511B07F8">
            <wp:extent cx="4594225" cy="822904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94225" cy="8229045"/>
                    </a:xfrm>
                    <a:prstGeom prst="rect">
                      <a:avLst/>
                    </a:prstGeom>
                  </pic:spPr>
                </pic:pic>
              </a:graphicData>
            </a:graphic>
          </wp:inline>
        </w:drawing>
      </w:r>
    </w:p>
    <w:p w:rsidR="00636BF5" w:rsidRDefault="00636BF5" w:rsidP="00636BF5">
      <w:pPr>
        <w:pStyle w:val="ppNumberList"/>
      </w:pPr>
      <w:r>
        <w:lastRenderedPageBreak/>
        <w:t xml:space="preserve">On the </w:t>
      </w:r>
      <w:r w:rsidRPr="00D35C17">
        <w:rPr>
          <w:b/>
          <w:bCs/>
        </w:rPr>
        <w:t>Edit Rule Group</w:t>
      </w:r>
      <w:r>
        <w:t xml:space="preserve"> page, click </w:t>
      </w:r>
      <w:r w:rsidRPr="00D35C17">
        <w:rPr>
          <w:b/>
          <w:bCs/>
        </w:rPr>
        <w:t>Add</w:t>
      </w:r>
      <w:r>
        <w:t xml:space="preserve">. You will add an additional rule to </w:t>
      </w:r>
      <w:r w:rsidR="0060331E">
        <w:t>map</w:t>
      </w:r>
      <w:r>
        <w:t xml:space="preserve"> the</w:t>
      </w:r>
      <w:r w:rsidR="0060331E">
        <w:t xml:space="preserve"> value Sales for the</w:t>
      </w:r>
      <w:r>
        <w:t xml:space="preserve"> group claim to </w:t>
      </w:r>
      <w:r w:rsidR="0060331E">
        <w:t>the value Order Tracker for the</w:t>
      </w:r>
      <w:r>
        <w:t xml:space="preserve"> role claim.</w:t>
      </w:r>
    </w:p>
    <w:p w:rsidR="00636BF5" w:rsidRDefault="00636BF5" w:rsidP="00636BF5">
      <w:pPr>
        <w:pStyle w:val="ppFigureIndent"/>
      </w:pPr>
      <w:r>
        <w:rPr>
          <w:noProof/>
          <w:lang w:val="en-GB" w:eastAsia="en-GB" w:bidi="ar-SA"/>
        </w:rPr>
        <w:drawing>
          <wp:inline distT="0" distB="0" distL="0" distR="0" wp14:anchorId="3FC40307" wp14:editId="5DB4E853">
            <wp:extent cx="4619048" cy="537142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619048" cy="5371428"/>
                    </a:xfrm>
                    <a:prstGeom prst="rect">
                      <a:avLst/>
                    </a:prstGeom>
                  </pic:spPr>
                </pic:pic>
              </a:graphicData>
            </a:graphic>
          </wp:inline>
        </w:drawing>
      </w:r>
    </w:p>
    <w:p w:rsidR="00636BF5" w:rsidRDefault="00636BF5" w:rsidP="005C5B0F">
      <w:pPr>
        <w:pStyle w:val="ppNumberList"/>
      </w:pPr>
      <w:r>
        <w:t xml:space="preserve">On the </w:t>
      </w:r>
      <w:r w:rsidRPr="00D35C17">
        <w:t>Add Claim Rule</w:t>
      </w:r>
      <w:r>
        <w:t xml:space="preserve"> page, select </w:t>
      </w:r>
      <w:r w:rsidRPr="00D35C17">
        <w:t>Litware.SimulatedIssuer.Lab04.Ex02</w:t>
      </w:r>
      <w:r>
        <w:t xml:space="preserve"> as the </w:t>
      </w:r>
      <w:r w:rsidRPr="00D35C17">
        <w:t>Claim issuer</w:t>
      </w:r>
      <w:r>
        <w:t xml:space="preserve">. Select </w:t>
      </w:r>
      <w:r w:rsidR="0060331E">
        <w:t>http://schemas.xmlsoap.org/claims/group</w:t>
      </w:r>
      <w:r>
        <w:t xml:space="preserve"> as the </w:t>
      </w:r>
      <w:r w:rsidRPr="00D35C17">
        <w:t>Input claim type</w:t>
      </w:r>
      <w:r>
        <w:t xml:space="preserve"> and </w:t>
      </w:r>
      <w:r w:rsidR="0060331E">
        <w:t>enter</w:t>
      </w:r>
      <w:r>
        <w:t xml:space="preserve"> </w:t>
      </w:r>
      <w:r w:rsidR="0060331E">
        <w:t>Sales</w:t>
      </w:r>
      <w:r>
        <w:t xml:space="preserve"> as the </w:t>
      </w:r>
      <w:r w:rsidRPr="00D35C17">
        <w:t>Input claim value</w:t>
      </w:r>
      <w:r>
        <w:t xml:space="preserve">. Select </w:t>
      </w:r>
      <w:r w:rsidR="005C5B0F" w:rsidRPr="005C5B0F">
        <w:rPr>
          <w:b/>
          <w:bCs/>
        </w:rPr>
        <w:t xml:space="preserve">http://schemas.microsoft.com/ws/2008/06/identity/claims/role </w:t>
      </w:r>
      <w:r>
        <w:t xml:space="preserve">in the </w:t>
      </w:r>
      <w:r w:rsidRPr="00636BF5">
        <w:t>Output claim type</w:t>
      </w:r>
      <w:r>
        <w:t xml:space="preserve"> section. Select </w:t>
      </w:r>
      <w:r w:rsidRPr="00636BF5">
        <w:t xml:space="preserve">Enter </w:t>
      </w:r>
      <w:r w:rsidR="0060331E">
        <w:t>value</w:t>
      </w:r>
      <w:r>
        <w:t xml:space="preserve"> in the </w:t>
      </w:r>
      <w:r w:rsidRPr="00636BF5">
        <w:t xml:space="preserve">Output claim </w:t>
      </w:r>
      <w:r>
        <w:t xml:space="preserve">value section and enter </w:t>
      </w:r>
      <w:r w:rsidR="0060331E">
        <w:t>Order Tracker</w:t>
      </w:r>
      <w:r>
        <w:t xml:space="preserve">. Then click </w:t>
      </w:r>
      <w:r w:rsidRPr="00636BF5">
        <w:t>Save</w:t>
      </w:r>
      <w:r>
        <w:t>.</w:t>
      </w:r>
    </w:p>
    <w:p w:rsidR="0060331E" w:rsidRDefault="0060331E" w:rsidP="0060331E">
      <w:pPr>
        <w:pStyle w:val="ppFigureIndent"/>
      </w:pPr>
      <w:r>
        <w:rPr>
          <w:noProof/>
          <w:lang w:val="en-GB" w:eastAsia="en-GB" w:bidi="ar-SA"/>
        </w:rPr>
        <w:lastRenderedPageBreak/>
        <w:drawing>
          <wp:inline distT="0" distB="0" distL="0" distR="0" wp14:anchorId="76EE1892" wp14:editId="328C0B65">
            <wp:extent cx="4539615" cy="822902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39615" cy="8229027"/>
                    </a:xfrm>
                    <a:prstGeom prst="rect">
                      <a:avLst/>
                    </a:prstGeom>
                  </pic:spPr>
                </pic:pic>
              </a:graphicData>
            </a:graphic>
          </wp:inline>
        </w:drawing>
      </w:r>
    </w:p>
    <w:p w:rsidR="005C5B0F" w:rsidRPr="005C5B0F" w:rsidRDefault="005C5B0F" w:rsidP="005C5B0F">
      <w:pPr>
        <w:pStyle w:val="ppNumberList"/>
      </w:pPr>
      <w:r>
        <w:lastRenderedPageBreak/>
        <w:t xml:space="preserve">Click the </w:t>
      </w:r>
      <w:r w:rsidRPr="00733B32">
        <w:rPr>
          <w:b/>
        </w:rPr>
        <w:t>Save</w:t>
      </w:r>
      <w:r>
        <w:t xml:space="preserve"> button above the list to update the rule group with the new rules.</w:t>
      </w:r>
    </w:p>
    <w:p w:rsidR="00A95C92" w:rsidRDefault="00A95C92" w:rsidP="00A95C92">
      <w:pPr>
        <w:pStyle w:val="ppListEnd"/>
      </w:pPr>
    </w:p>
    <w:p w:rsidR="00A95C92" w:rsidRPr="006D5651" w:rsidRDefault="00A95C92" w:rsidP="00A95C92">
      <w:pPr>
        <w:pStyle w:val="ppBodyText"/>
      </w:pPr>
      <w:r>
        <w:t>You have now completed this task</w:t>
      </w:r>
      <w:r w:rsidR="00600EA3">
        <w:t>.</w:t>
      </w:r>
      <w:r>
        <w:t xml:space="preserve"> </w:t>
      </w:r>
      <w:r w:rsidR="00600EA3">
        <w:t xml:space="preserve">You have added the </w:t>
      </w:r>
      <w:proofErr w:type="spellStart"/>
      <w:r w:rsidR="00600EA3">
        <w:t>Litware</w:t>
      </w:r>
      <w:proofErr w:type="spellEnd"/>
      <w:r w:rsidR="00600EA3">
        <w:t xml:space="preserve"> simulated issuer to the solution and configured the ACS namespace that Adatum will use as a federation provider.</w:t>
      </w:r>
    </w:p>
    <w:p w:rsidR="00A95C92" w:rsidRDefault="00A95C92" w:rsidP="00A95C92">
      <w:pPr>
        <w:pStyle w:val="Heading2"/>
      </w:pPr>
      <w:bookmarkStart w:id="16" w:name="_Task_2:_Add_1"/>
      <w:bookmarkEnd w:id="16"/>
      <w:r w:rsidRPr="00A8787B">
        <w:t>Task 2</w:t>
      </w:r>
      <w:r>
        <w:t>:</w:t>
      </w:r>
      <w:r w:rsidRPr="00A8787B">
        <w:t xml:space="preserve"> </w:t>
      </w:r>
      <w:r>
        <w:t xml:space="preserve">Add </w:t>
      </w:r>
      <w:r w:rsidR="00A73972">
        <w:t xml:space="preserve">a </w:t>
      </w:r>
      <w:r>
        <w:t xml:space="preserve">WIF </w:t>
      </w:r>
      <w:r w:rsidR="00A73972">
        <w:t xml:space="preserve">extension </w:t>
      </w:r>
      <w:r>
        <w:t>to the service</w:t>
      </w:r>
    </w:p>
    <w:p w:rsidR="00A95C92" w:rsidRDefault="00A95C92" w:rsidP="00A95C92">
      <w:pPr>
        <w:pStyle w:val="ppBodyText"/>
      </w:pPr>
      <w:r w:rsidRPr="005556EF">
        <w:t>In th</w:t>
      </w:r>
      <w:r>
        <w:t>is</w:t>
      </w:r>
      <w:r w:rsidRPr="005556EF">
        <w:t xml:space="preserve"> task, you will </w:t>
      </w:r>
      <w:r>
        <w:t xml:space="preserve">add </w:t>
      </w:r>
      <w:r w:rsidR="00A73972">
        <w:t xml:space="preserve">a </w:t>
      </w:r>
      <w:r>
        <w:t xml:space="preserve">WIF </w:t>
      </w:r>
      <w:r w:rsidR="00A73972">
        <w:t xml:space="preserve">extension </w:t>
      </w:r>
      <w:r>
        <w:t xml:space="preserve">to the service to handle the </w:t>
      </w:r>
      <w:r w:rsidR="00A73972">
        <w:t xml:space="preserve">SWT </w:t>
      </w:r>
      <w:r>
        <w:t xml:space="preserve">token provided by the client. The service will read the claims in the user token and add the claims to the </w:t>
      </w:r>
      <w:proofErr w:type="spellStart"/>
      <w:r w:rsidRPr="00950F74">
        <w:rPr>
          <w:b/>
          <w:bCs/>
        </w:rPr>
        <w:t>IClaimsPrincipal</w:t>
      </w:r>
      <w:proofErr w:type="spellEnd"/>
      <w:r>
        <w:t xml:space="preserve"> object in the service.</w:t>
      </w:r>
    </w:p>
    <w:p w:rsidR="00A95C92" w:rsidRDefault="00A95C92" w:rsidP="00A95C92">
      <w:pPr>
        <w:pStyle w:val="ppProcedureStart"/>
      </w:pPr>
      <w:r>
        <w:t xml:space="preserve">To add </w:t>
      </w:r>
      <w:r w:rsidR="00A73972">
        <w:t xml:space="preserve">a </w:t>
      </w:r>
      <w:r>
        <w:t xml:space="preserve">WIF </w:t>
      </w:r>
      <w:r w:rsidR="00A73972">
        <w:t xml:space="preserve">extension </w:t>
      </w:r>
      <w:r>
        <w:t>to the service</w:t>
      </w:r>
    </w:p>
    <w:p w:rsidR="00A95C92" w:rsidRDefault="00A95C92" w:rsidP="00A95C92">
      <w:pPr>
        <w:pStyle w:val="ppNumberList"/>
      </w:pPr>
      <w:r>
        <w:t xml:space="preserve">Continue with the </w:t>
      </w:r>
      <w:r w:rsidRPr="00E82F06">
        <w:rPr>
          <w:b/>
        </w:rPr>
        <w:t>Lab0</w:t>
      </w:r>
      <w:r>
        <w:rPr>
          <w:b/>
        </w:rPr>
        <w:t>4</w:t>
      </w:r>
      <w:r w:rsidRPr="00E82F06">
        <w:rPr>
          <w:b/>
        </w:rPr>
        <w:t>.Ex0</w:t>
      </w:r>
      <w:r w:rsidR="00A73972">
        <w:rPr>
          <w:b/>
        </w:rPr>
        <w:t>2</w:t>
      </w:r>
      <w:r w:rsidRPr="00E82F06">
        <w:rPr>
          <w:b/>
        </w:rPr>
        <w:t xml:space="preserve"> </w:t>
      </w:r>
      <w:r>
        <w:t>solution you used in the previous task.</w:t>
      </w:r>
    </w:p>
    <w:p w:rsidR="00A95C92" w:rsidRDefault="00A95C92" w:rsidP="00A95C92">
      <w:pPr>
        <w:pStyle w:val="ppNumberList"/>
      </w:pPr>
      <w:r>
        <w:t xml:space="preserve">In Visual Studio, in the </w:t>
      </w:r>
      <w:r>
        <w:rPr>
          <w:b/>
        </w:rPr>
        <w:t>a-Order</w:t>
      </w:r>
      <w:r w:rsidRPr="00725DB7">
        <w:rPr>
          <w:b/>
        </w:rPr>
        <w:t>.</w:t>
      </w:r>
      <w:r>
        <w:rPr>
          <w:b/>
        </w:rPr>
        <w:t>OrderTracking.Services</w:t>
      </w:r>
      <w:r w:rsidRPr="00725DB7">
        <w:rPr>
          <w:b/>
        </w:rPr>
        <w:t>.Lab0</w:t>
      </w:r>
      <w:r>
        <w:rPr>
          <w:b/>
        </w:rPr>
        <w:t>4</w:t>
      </w:r>
      <w:r w:rsidRPr="00725DB7">
        <w:rPr>
          <w:b/>
        </w:rPr>
        <w:t>.Ex0</w:t>
      </w:r>
      <w:r w:rsidR="00A73972">
        <w:rPr>
          <w:b/>
        </w:rPr>
        <w:t>2</w:t>
      </w:r>
      <w:r>
        <w:rPr>
          <w:b/>
        </w:rPr>
        <w:t xml:space="preserve"> </w:t>
      </w:r>
      <w:r>
        <w:t xml:space="preserve">project, right-click on the </w:t>
      </w:r>
      <w:r w:rsidRPr="00AB7963">
        <w:rPr>
          <w:b/>
        </w:rPr>
        <w:t>References</w:t>
      </w:r>
      <w:r>
        <w:t xml:space="preserve"> folder, and then click on </w:t>
      </w:r>
      <w:r>
        <w:rPr>
          <w:b/>
        </w:rPr>
        <w:t>Add Reference</w:t>
      </w:r>
      <w:r>
        <w:t>.</w:t>
      </w:r>
    </w:p>
    <w:p w:rsidR="00A95C92" w:rsidRDefault="00A95C92" w:rsidP="00A95C92">
      <w:pPr>
        <w:pStyle w:val="ppNumberList"/>
      </w:pPr>
      <w:r>
        <w:t xml:space="preserve">In the </w:t>
      </w:r>
      <w:r w:rsidRPr="002E3EDC">
        <w:rPr>
          <w:b/>
          <w:bCs/>
        </w:rPr>
        <w:t>Add Reference</w:t>
      </w:r>
      <w:r>
        <w:t xml:space="preserve"> dialog, select the </w:t>
      </w:r>
      <w:r w:rsidRPr="002E3EDC">
        <w:rPr>
          <w:b/>
        </w:rPr>
        <w:t>.NET</w:t>
      </w:r>
      <w:r>
        <w:t xml:space="preserve"> tab, and locate the </w:t>
      </w:r>
      <w:proofErr w:type="spellStart"/>
      <w:r w:rsidRPr="002E3EDC">
        <w:rPr>
          <w:b/>
        </w:rPr>
        <w:t>Microsoft.IdentityModel</w:t>
      </w:r>
      <w:proofErr w:type="spellEnd"/>
      <w:r>
        <w:t xml:space="preserve"> component. Clicking on </w:t>
      </w:r>
      <w:r w:rsidRPr="002E3EDC">
        <w:rPr>
          <w:b/>
          <w:bCs/>
        </w:rPr>
        <w:t>Component Name</w:t>
      </w:r>
      <w:r>
        <w:t xml:space="preserve"> will sort the components alphabetically. Select </w:t>
      </w:r>
      <w:proofErr w:type="spellStart"/>
      <w:r w:rsidRPr="002E3EDC">
        <w:rPr>
          <w:b/>
          <w:bCs/>
        </w:rPr>
        <w:t>Microsoft.IdentityModel</w:t>
      </w:r>
      <w:proofErr w:type="spellEnd"/>
      <w:r>
        <w:t xml:space="preserve">, and click </w:t>
      </w:r>
      <w:r w:rsidRPr="002E3EDC">
        <w:rPr>
          <w:b/>
        </w:rPr>
        <w:t>OK</w:t>
      </w:r>
      <w:r>
        <w:t>. This adds a reference to the WIF assembly to the project.</w:t>
      </w:r>
    </w:p>
    <w:p w:rsidR="00A73972" w:rsidRDefault="00A73972" w:rsidP="00A73972">
      <w:pPr>
        <w:pStyle w:val="ppNumberList"/>
      </w:pPr>
      <w:r>
        <w:t xml:space="preserve">In Visual Studio, in the </w:t>
      </w:r>
      <w:r>
        <w:rPr>
          <w:b/>
        </w:rPr>
        <w:t>a-Order</w:t>
      </w:r>
      <w:r w:rsidRPr="00725DB7">
        <w:rPr>
          <w:b/>
        </w:rPr>
        <w:t>.</w:t>
      </w:r>
      <w:r>
        <w:rPr>
          <w:b/>
        </w:rPr>
        <w:t>OrderTracking.Services</w:t>
      </w:r>
      <w:r w:rsidRPr="00725DB7">
        <w:rPr>
          <w:b/>
        </w:rPr>
        <w:t>.Lab0</w:t>
      </w:r>
      <w:r>
        <w:rPr>
          <w:b/>
        </w:rPr>
        <w:t>4</w:t>
      </w:r>
      <w:r w:rsidRPr="00725DB7">
        <w:rPr>
          <w:b/>
        </w:rPr>
        <w:t>.Ex0</w:t>
      </w:r>
      <w:r>
        <w:rPr>
          <w:b/>
        </w:rPr>
        <w:t xml:space="preserve">2 </w:t>
      </w:r>
      <w:r>
        <w:t xml:space="preserve">project, right-click on the </w:t>
      </w:r>
      <w:r w:rsidRPr="00AB7963">
        <w:rPr>
          <w:b/>
        </w:rPr>
        <w:t>References</w:t>
      </w:r>
      <w:r>
        <w:t xml:space="preserve"> folder, and then click on </w:t>
      </w:r>
      <w:r>
        <w:rPr>
          <w:b/>
        </w:rPr>
        <w:t>Add Reference</w:t>
      </w:r>
      <w:r>
        <w:t>.</w:t>
      </w:r>
    </w:p>
    <w:p w:rsidR="00A73972" w:rsidRDefault="00A73972" w:rsidP="00F7521E">
      <w:pPr>
        <w:pStyle w:val="ppNumberList"/>
      </w:pPr>
      <w:r>
        <w:t xml:space="preserve">In the </w:t>
      </w:r>
      <w:r w:rsidRPr="002E3EDC">
        <w:rPr>
          <w:b/>
          <w:bCs/>
        </w:rPr>
        <w:t>Add Reference</w:t>
      </w:r>
      <w:r>
        <w:t xml:space="preserve"> dialog, select the </w:t>
      </w:r>
      <w:r>
        <w:rPr>
          <w:b/>
        </w:rPr>
        <w:t>Browse</w:t>
      </w:r>
      <w:r>
        <w:t xml:space="preserve"> tab, and </w:t>
      </w:r>
      <w:r w:rsidR="00F7521E">
        <w:t>navigate to</w:t>
      </w:r>
      <w:r>
        <w:t xml:space="preserve"> the </w:t>
      </w:r>
      <w:r w:rsidR="00F7521E" w:rsidRPr="00F7521E">
        <w:rPr>
          <w:b/>
        </w:rPr>
        <w:t>Lab04-ActiveClient\Source\Share</w:t>
      </w:r>
      <w:r w:rsidR="00E27B2F">
        <w:rPr>
          <w:b/>
        </w:rPr>
        <w:t>d</w:t>
      </w:r>
      <w:r w:rsidR="00F7521E" w:rsidRPr="00F7521E">
        <w:rPr>
          <w:b/>
        </w:rPr>
        <w:t xml:space="preserve"> Code\Libs</w:t>
      </w:r>
      <w:r w:rsidR="00F7521E">
        <w:rPr>
          <w:b/>
        </w:rPr>
        <w:t xml:space="preserve"> </w:t>
      </w:r>
      <w:r w:rsidR="00F7521E">
        <w:t>folder</w:t>
      </w:r>
      <w:r>
        <w:t xml:space="preserve">. Select </w:t>
      </w:r>
      <w:r w:rsidRPr="002E3EDC">
        <w:rPr>
          <w:b/>
          <w:bCs/>
        </w:rPr>
        <w:t>Microsoft.</w:t>
      </w:r>
      <w:r>
        <w:rPr>
          <w:b/>
          <w:bCs/>
        </w:rPr>
        <w:t>Samples.DPE.OAuth.dll</w:t>
      </w:r>
      <w:r>
        <w:t xml:space="preserve">, and click </w:t>
      </w:r>
      <w:r w:rsidRPr="002E3EDC">
        <w:rPr>
          <w:b/>
        </w:rPr>
        <w:t>OK</w:t>
      </w:r>
      <w:r>
        <w:t>. This adds a reference to the WIF extension assembly that adds support for the OAuth protocol and SWT tokens to the project.</w:t>
      </w:r>
    </w:p>
    <w:p w:rsidR="00A95C92" w:rsidRDefault="00A95C92" w:rsidP="00A95C92">
      <w:pPr>
        <w:pStyle w:val="ppNumberList"/>
      </w:pPr>
      <w:r>
        <w:t xml:space="preserve">In Visual Studio, open the file </w:t>
      </w:r>
      <w:proofErr w:type="spellStart"/>
      <w:r>
        <w:rPr>
          <w:b/>
        </w:rPr>
        <w:t>Web.config</w:t>
      </w:r>
      <w:proofErr w:type="spellEnd"/>
      <w:r>
        <w:t xml:space="preserve"> from the </w:t>
      </w:r>
      <w:r>
        <w:rPr>
          <w:b/>
        </w:rPr>
        <w:t>a-Order</w:t>
      </w:r>
      <w:r w:rsidRPr="00725DB7">
        <w:rPr>
          <w:b/>
        </w:rPr>
        <w:t>.</w:t>
      </w:r>
      <w:r>
        <w:rPr>
          <w:b/>
        </w:rPr>
        <w:t>OrderTracking.Services</w:t>
      </w:r>
      <w:r w:rsidRPr="00725DB7">
        <w:rPr>
          <w:b/>
        </w:rPr>
        <w:t>.Lab0</w:t>
      </w:r>
      <w:r>
        <w:rPr>
          <w:b/>
        </w:rPr>
        <w:t>4</w:t>
      </w:r>
      <w:r w:rsidRPr="00725DB7">
        <w:rPr>
          <w:b/>
        </w:rPr>
        <w:t>.Ex0</w:t>
      </w:r>
      <w:r w:rsidR="00271FCB">
        <w:rPr>
          <w:b/>
        </w:rPr>
        <w:t>2</w:t>
      </w:r>
      <w:r>
        <w:rPr>
          <w:b/>
        </w:rPr>
        <w:t xml:space="preserve"> </w:t>
      </w:r>
      <w:r>
        <w:t>project into the code editor window.</w:t>
      </w:r>
    </w:p>
    <w:p w:rsidR="000353F3" w:rsidRDefault="000353F3" w:rsidP="00A95C92">
      <w:pPr>
        <w:pStyle w:val="ppNumberList"/>
      </w:pPr>
      <w:r>
        <w:t xml:space="preserve">As shown in the following snippet, uncomment the </w:t>
      </w:r>
      <w:proofErr w:type="spellStart"/>
      <w:r w:rsidRPr="000353F3">
        <w:rPr>
          <w:b/>
        </w:rPr>
        <w:t>configSections</w:t>
      </w:r>
      <w:proofErr w:type="spellEnd"/>
      <w:r>
        <w:t xml:space="preserve"> section.</w:t>
      </w:r>
    </w:p>
    <w:p w:rsidR="000353F3" w:rsidRDefault="000353F3" w:rsidP="000353F3">
      <w:pPr>
        <w:pStyle w:val="ppCodeLanguageIndent"/>
      </w:pPr>
      <w:r>
        <w:t>XML</w:t>
      </w:r>
    </w:p>
    <w:p w:rsidR="000353F3" w:rsidRPr="000353F3" w:rsidRDefault="000353F3" w:rsidP="000353F3">
      <w:pPr>
        <w:pStyle w:val="ppCodeIndent"/>
        <w:rPr>
          <w:b/>
        </w:rPr>
      </w:pPr>
      <w:r w:rsidRPr="000353F3">
        <w:rPr>
          <w:b/>
          <w:highlight w:val="yellow"/>
        </w:rPr>
        <w:t>&lt;</w:t>
      </w:r>
      <w:proofErr w:type="spellStart"/>
      <w:r w:rsidRPr="000353F3">
        <w:rPr>
          <w:b/>
          <w:highlight w:val="yellow"/>
        </w:rPr>
        <w:t>configSections</w:t>
      </w:r>
      <w:proofErr w:type="spellEnd"/>
      <w:r w:rsidRPr="000353F3">
        <w:rPr>
          <w:b/>
          <w:highlight w:val="yellow"/>
        </w:rPr>
        <w:t>&gt;</w:t>
      </w:r>
    </w:p>
    <w:p w:rsidR="000353F3" w:rsidRDefault="000353F3" w:rsidP="000353F3">
      <w:pPr>
        <w:pStyle w:val="ppCodeIndent"/>
      </w:pPr>
      <w:r>
        <w:tab/>
        <w:t>&lt;section name="</w:t>
      </w:r>
      <w:proofErr w:type="spellStart"/>
      <w:r>
        <w:t>microsoft.identityModel</w:t>
      </w:r>
      <w:proofErr w:type="spellEnd"/>
      <w:r>
        <w:t>" …</w:t>
      </w:r>
    </w:p>
    <w:p w:rsidR="000353F3" w:rsidRPr="000353F3" w:rsidRDefault="000353F3" w:rsidP="000353F3">
      <w:pPr>
        <w:pStyle w:val="ppCodeIndent"/>
        <w:rPr>
          <w:b/>
        </w:rPr>
      </w:pPr>
      <w:r w:rsidRPr="000353F3">
        <w:rPr>
          <w:b/>
          <w:highlight w:val="yellow"/>
        </w:rPr>
        <w:t>&lt;/</w:t>
      </w:r>
      <w:proofErr w:type="spellStart"/>
      <w:r w:rsidRPr="000353F3">
        <w:rPr>
          <w:b/>
          <w:highlight w:val="yellow"/>
        </w:rPr>
        <w:t>configSections</w:t>
      </w:r>
      <w:proofErr w:type="spellEnd"/>
      <w:r w:rsidRPr="000353F3">
        <w:rPr>
          <w:b/>
          <w:highlight w:val="yellow"/>
        </w:rPr>
        <w:t>&gt;</w:t>
      </w:r>
    </w:p>
    <w:p w:rsidR="00A95C92" w:rsidRPr="00B60BDB" w:rsidRDefault="00A95C92" w:rsidP="00A95C92">
      <w:pPr>
        <w:pStyle w:val="ppNumberList"/>
      </w:pPr>
      <w:r>
        <w:t xml:space="preserve">As shown in the following snippet, add the </w:t>
      </w:r>
      <w:proofErr w:type="spellStart"/>
      <w:r w:rsidR="000353F3" w:rsidRPr="000353F3">
        <w:rPr>
          <w:b/>
          <w:bCs/>
        </w:rPr>
        <w:t>ProtectedResourceModule</w:t>
      </w:r>
      <w:proofErr w:type="spellEnd"/>
      <w:r w:rsidR="000353F3">
        <w:rPr>
          <w:bCs/>
        </w:rPr>
        <w:t xml:space="preserve">, </w:t>
      </w:r>
      <w:proofErr w:type="spellStart"/>
      <w:r w:rsidR="000353F3" w:rsidRPr="000353F3">
        <w:rPr>
          <w:b/>
          <w:bCs/>
        </w:rPr>
        <w:t>WSFederationAuthenticationM</w:t>
      </w:r>
      <w:r w:rsidR="000353F3">
        <w:rPr>
          <w:b/>
          <w:bCs/>
        </w:rPr>
        <w:t>o</w:t>
      </w:r>
      <w:r w:rsidR="000353F3" w:rsidRPr="000353F3">
        <w:rPr>
          <w:b/>
          <w:bCs/>
        </w:rPr>
        <w:t>dule</w:t>
      </w:r>
      <w:proofErr w:type="spellEnd"/>
      <w:r w:rsidR="000353F3">
        <w:rPr>
          <w:bCs/>
        </w:rPr>
        <w:t xml:space="preserve">, and the </w:t>
      </w:r>
      <w:proofErr w:type="spellStart"/>
      <w:r w:rsidR="000353F3" w:rsidRPr="000353F3">
        <w:rPr>
          <w:b/>
          <w:bCs/>
        </w:rPr>
        <w:t>SessionAuthenticationModule</w:t>
      </w:r>
      <w:proofErr w:type="spellEnd"/>
      <w:r w:rsidR="000353F3">
        <w:rPr>
          <w:bCs/>
        </w:rPr>
        <w:t xml:space="preserve"> modules</w:t>
      </w:r>
      <w:r>
        <w:rPr>
          <w:bCs/>
        </w:rPr>
        <w:t xml:space="preserve"> to the </w:t>
      </w:r>
      <w:proofErr w:type="spellStart"/>
      <w:r>
        <w:rPr>
          <w:bCs/>
        </w:rPr>
        <w:t>Web.config</w:t>
      </w:r>
      <w:proofErr w:type="spellEnd"/>
      <w:r>
        <w:rPr>
          <w:bCs/>
        </w:rPr>
        <w:t xml:space="preserve"> file.</w:t>
      </w:r>
    </w:p>
    <w:p w:rsidR="00A95C92" w:rsidRPr="0066557F" w:rsidRDefault="00A95C92" w:rsidP="00A95C92">
      <w:pPr>
        <w:pStyle w:val="ppNoteIndent"/>
      </w:pPr>
      <w:r w:rsidRPr="00B60BDB">
        <w:rPr>
          <w:b/>
        </w:rPr>
        <w:t>Important</w:t>
      </w:r>
      <w:r>
        <w:t xml:space="preserve">: The value of the </w:t>
      </w:r>
      <w:r w:rsidRPr="000353F3">
        <w:rPr>
          <w:b/>
        </w:rPr>
        <w:t>type</w:t>
      </w:r>
      <w:r>
        <w:t xml:space="preserve"> attribute</w:t>
      </w:r>
      <w:r w:rsidR="000353F3">
        <w:t>s</w:t>
      </w:r>
      <w:r>
        <w:t xml:space="preserve"> </w:t>
      </w:r>
      <w:r w:rsidR="000353F3">
        <w:t>that are</w:t>
      </w:r>
      <w:r>
        <w:t xml:space="preserve"> shown split over multiple </w:t>
      </w:r>
      <w:proofErr w:type="gramStart"/>
      <w:r>
        <w:t>lines,</w:t>
      </w:r>
      <w:proofErr w:type="gramEnd"/>
      <w:r>
        <w:t xml:space="preserve"> must be entered on single </w:t>
      </w:r>
      <w:r w:rsidR="00D504C3">
        <w:t xml:space="preserve">lines </w:t>
      </w:r>
      <w:r>
        <w:t xml:space="preserve">in the </w:t>
      </w:r>
      <w:proofErr w:type="spellStart"/>
      <w:r>
        <w:t>Web.config</w:t>
      </w:r>
      <w:proofErr w:type="spellEnd"/>
      <w:r>
        <w:t xml:space="preserve"> file.</w:t>
      </w:r>
    </w:p>
    <w:p w:rsidR="00A95C92" w:rsidRDefault="00A95C92" w:rsidP="00A95C92">
      <w:pPr>
        <w:pStyle w:val="ppCodeLanguageIndent"/>
      </w:pPr>
      <w:r>
        <w:t>XML</w:t>
      </w:r>
    </w:p>
    <w:p w:rsidR="000353F3" w:rsidRDefault="000353F3" w:rsidP="000353F3">
      <w:pPr>
        <w:pStyle w:val="ppCodeIndent"/>
      </w:pPr>
      <w:r>
        <w:t xml:space="preserve">&lt;modules </w:t>
      </w:r>
      <w:proofErr w:type="spellStart"/>
      <w:r>
        <w:t>runAllManagedModulesForAllRequests</w:t>
      </w:r>
      <w:proofErr w:type="spellEnd"/>
      <w:r>
        <w:t>="true"&gt;</w:t>
      </w:r>
    </w:p>
    <w:p w:rsidR="000353F3" w:rsidRDefault="000353F3" w:rsidP="000353F3">
      <w:pPr>
        <w:pStyle w:val="ppCodeIndent"/>
      </w:pPr>
      <w:r>
        <w:t xml:space="preserve">  &lt;add name="</w:t>
      </w:r>
      <w:proofErr w:type="spellStart"/>
      <w:r>
        <w:t>UrlRoutingModule</w:t>
      </w:r>
      <w:proofErr w:type="spellEnd"/>
      <w:r>
        <w:t>" type="</w:t>
      </w:r>
      <w:proofErr w:type="spellStart"/>
      <w:r>
        <w:t>System.Web.Routing.UrlRoutingModule</w:t>
      </w:r>
      <w:proofErr w:type="spellEnd"/>
      <w:r>
        <w:t xml:space="preserve">, </w:t>
      </w:r>
      <w:proofErr w:type="spellStart"/>
      <w:r>
        <w:t>System.Web</w:t>
      </w:r>
      <w:proofErr w:type="spellEnd"/>
      <w:r>
        <w:t xml:space="preserve">, Version=4.0.0.0, Culture=neutral, </w:t>
      </w:r>
      <w:proofErr w:type="spellStart"/>
      <w:r>
        <w:t>PublicKeyToken</w:t>
      </w:r>
      <w:proofErr w:type="spellEnd"/>
      <w:r>
        <w:t>=b03f5f7f11d50a3a" /&gt;</w:t>
      </w:r>
    </w:p>
    <w:p w:rsidR="000353F3" w:rsidRPr="000353F3" w:rsidRDefault="000353F3" w:rsidP="000353F3">
      <w:pPr>
        <w:pStyle w:val="ppCodeIndent"/>
        <w:rPr>
          <w:b/>
        </w:rPr>
      </w:pPr>
      <w:r w:rsidRPr="000353F3">
        <w:rPr>
          <w:b/>
        </w:rPr>
        <w:lastRenderedPageBreak/>
        <w:t xml:space="preserve">  </w:t>
      </w:r>
      <w:r w:rsidRPr="000353F3">
        <w:rPr>
          <w:b/>
          <w:highlight w:val="yellow"/>
        </w:rPr>
        <w:t>&lt;add name="</w:t>
      </w:r>
      <w:proofErr w:type="spellStart"/>
      <w:r w:rsidRPr="000353F3">
        <w:rPr>
          <w:b/>
          <w:highlight w:val="yellow"/>
        </w:rPr>
        <w:t>ProtectedResourceModule</w:t>
      </w:r>
      <w:proofErr w:type="spellEnd"/>
      <w:r w:rsidRPr="000353F3">
        <w:rPr>
          <w:b/>
          <w:highlight w:val="yellow"/>
        </w:rPr>
        <w:t xml:space="preserve">" type="Microsoft.Samples.DPE.OAuth.ProtectedResource.ProtectedResourceModule, </w:t>
      </w:r>
      <w:proofErr w:type="spellStart"/>
      <w:r w:rsidRPr="000353F3">
        <w:rPr>
          <w:b/>
          <w:highlight w:val="yellow"/>
        </w:rPr>
        <w:t>Microsoft.Samples.DPE.OAuth</w:t>
      </w:r>
      <w:proofErr w:type="spellEnd"/>
      <w:r w:rsidRPr="000353F3">
        <w:rPr>
          <w:b/>
          <w:highlight w:val="yellow"/>
        </w:rPr>
        <w:t>, Version=1.0.0.0, Culture=neutral" /&gt;</w:t>
      </w:r>
    </w:p>
    <w:p w:rsidR="000353F3" w:rsidRPr="000353F3" w:rsidRDefault="000353F3" w:rsidP="000353F3">
      <w:pPr>
        <w:pStyle w:val="ppCodeIndent"/>
        <w:rPr>
          <w:b/>
        </w:rPr>
      </w:pPr>
      <w:r w:rsidRPr="000353F3">
        <w:rPr>
          <w:b/>
        </w:rPr>
        <w:t xml:space="preserve">  </w:t>
      </w:r>
      <w:r w:rsidRPr="000353F3">
        <w:rPr>
          <w:b/>
          <w:highlight w:val="yellow"/>
        </w:rPr>
        <w:t>&lt;add name="</w:t>
      </w:r>
      <w:proofErr w:type="spellStart"/>
      <w:r w:rsidRPr="000353F3">
        <w:rPr>
          <w:b/>
          <w:highlight w:val="yellow"/>
        </w:rPr>
        <w:t>WSFederationAuthenticationModule</w:t>
      </w:r>
      <w:proofErr w:type="spellEnd"/>
      <w:r w:rsidRPr="000353F3">
        <w:rPr>
          <w:b/>
          <w:highlight w:val="yellow"/>
        </w:rPr>
        <w:t xml:space="preserve">" type="Microsoft.IdentityModel.Web.WSFederationAuthenticationModule, </w:t>
      </w:r>
      <w:proofErr w:type="spellStart"/>
      <w:r w:rsidRPr="000353F3">
        <w:rPr>
          <w:b/>
          <w:highlight w:val="yellow"/>
        </w:rPr>
        <w:t>Microsoft.IdentityModel</w:t>
      </w:r>
      <w:proofErr w:type="spellEnd"/>
      <w:r w:rsidRPr="000353F3">
        <w:rPr>
          <w:b/>
          <w:highlight w:val="yellow"/>
        </w:rPr>
        <w:t xml:space="preserve">, Version=3.5.0.0, Culture=neutral, </w:t>
      </w:r>
      <w:proofErr w:type="spellStart"/>
      <w:r w:rsidRPr="000353F3">
        <w:rPr>
          <w:b/>
          <w:highlight w:val="yellow"/>
        </w:rPr>
        <w:t>PublicKeyToken</w:t>
      </w:r>
      <w:proofErr w:type="spellEnd"/>
      <w:r w:rsidRPr="000353F3">
        <w:rPr>
          <w:b/>
          <w:highlight w:val="yellow"/>
        </w:rPr>
        <w:t xml:space="preserve">=31bf3856ad364e35" </w:t>
      </w:r>
      <w:proofErr w:type="spellStart"/>
      <w:r w:rsidRPr="000353F3">
        <w:rPr>
          <w:b/>
          <w:highlight w:val="yellow"/>
        </w:rPr>
        <w:t>preCondition</w:t>
      </w:r>
      <w:proofErr w:type="spellEnd"/>
      <w:r w:rsidRPr="000353F3">
        <w:rPr>
          <w:b/>
          <w:highlight w:val="yellow"/>
        </w:rPr>
        <w:t>="</w:t>
      </w:r>
      <w:proofErr w:type="spellStart"/>
      <w:r w:rsidRPr="000353F3">
        <w:rPr>
          <w:b/>
          <w:highlight w:val="yellow"/>
        </w:rPr>
        <w:t>managedHandler</w:t>
      </w:r>
      <w:proofErr w:type="spellEnd"/>
      <w:r w:rsidRPr="000353F3">
        <w:rPr>
          <w:b/>
          <w:highlight w:val="yellow"/>
        </w:rPr>
        <w:t>" /&gt;</w:t>
      </w:r>
    </w:p>
    <w:p w:rsidR="000353F3" w:rsidRPr="000353F3" w:rsidRDefault="000353F3" w:rsidP="000353F3">
      <w:pPr>
        <w:pStyle w:val="ppCodeIndent"/>
        <w:rPr>
          <w:b/>
          <w:highlight w:val="yellow"/>
        </w:rPr>
      </w:pPr>
      <w:r w:rsidRPr="000353F3">
        <w:rPr>
          <w:b/>
        </w:rPr>
        <w:t xml:space="preserve">  </w:t>
      </w:r>
      <w:r w:rsidRPr="000353F3">
        <w:rPr>
          <w:b/>
          <w:highlight w:val="yellow"/>
        </w:rPr>
        <w:t>&lt;add name="</w:t>
      </w:r>
      <w:proofErr w:type="spellStart"/>
      <w:r w:rsidRPr="000353F3">
        <w:rPr>
          <w:b/>
          <w:highlight w:val="yellow"/>
        </w:rPr>
        <w:t>SessionAuthenticationModule</w:t>
      </w:r>
      <w:proofErr w:type="spellEnd"/>
      <w:r w:rsidRPr="000353F3">
        <w:rPr>
          <w:b/>
          <w:highlight w:val="yellow"/>
        </w:rPr>
        <w:t>" type="</w:t>
      </w:r>
      <w:proofErr w:type="spellStart"/>
      <w:r w:rsidRPr="000353F3">
        <w:rPr>
          <w:b/>
          <w:highlight w:val="yellow"/>
        </w:rPr>
        <w:t>Microsoft.IdentityModel.Web.SessionAuthenticationModule</w:t>
      </w:r>
      <w:proofErr w:type="spellEnd"/>
      <w:r w:rsidRPr="000353F3">
        <w:rPr>
          <w:b/>
          <w:highlight w:val="yellow"/>
        </w:rPr>
        <w:t xml:space="preserve">, </w:t>
      </w:r>
      <w:proofErr w:type="spellStart"/>
      <w:r w:rsidRPr="000353F3">
        <w:rPr>
          <w:b/>
          <w:highlight w:val="yellow"/>
        </w:rPr>
        <w:t>Microsoft.IdentityModel</w:t>
      </w:r>
      <w:proofErr w:type="spellEnd"/>
      <w:r w:rsidRPr="000353F3">
        <w:rPr>
          <w:b/>
          <w:highlight w:val="yellow"/>
        </w:rPr>
        <w:t xml:space="preserve">, Version=3.5.0.0, Culture=neutral, </w:t>
      </w:r>
      <w:proofErr w:type="spellStart"/>
      <w:r w:rsidRPr="000353F3">
        <w:rPr>
          <w:b/>
          <w:highlight w:val="yellow"/>
        </w:rPr>
        <w:t>PublicKeyToken</w:t>
      </w:r>
      <w:proofErr w:type="spellEnd"/>
      <w:r w:rsidRPr="000353F3">
        <w:rPr>
          <w:b/>
          <w:highlight w:val="yellow"/>
        </w:rPr>
        <w:t xml:space="preserve">=31bf3856ad364e35" </w:t>
      </w:r>
      <w:proofErr w:type="spellStart"/>
      <w:r w:rsidRPr="000353F3">
        <w:rPr>
          <w:b/>
          <w:highlight w:val="yellow"/>
        </w:rPr>
        <w:t>preCondition</w:t>
      </w:r>
      <w:proofErr w:type="spellEnd"/>
      <w:r w:rsidRPr="000353F3">
        <w:rPr>
          <w:b/>
          <w:highlight w:val="yellow"/>
        </w:rPr>
        <w:t>="</w:t>
      </w:r>
      <w:proofErr w:type="spellStart"/>
      <w:r w:rsidRPr="000353F3">
        <w:rPr>
          <w:b/>
          <w:highlight w:val="yellow"/>
        </w:rPr>
        <w:t>managedHandler</w:t>
      </w:r>
      <w:proofErr w:type="spellEnd"/>
      <w:r w:rsidRPr="000353F3">
        <w:rPr>
          <w:b/>
          <w:highlight w:val="yellow"/>
        </w:rPr>
        <w:t>" /&gt;</w:t>
      </w:r>
    </w:p>
    <w:p w:rsidR="00A95C92" w:rsidRDefault="000353F3" w:rsidP="000353F3">
      <w:pPr>
        <w:pStyle w:val="ppCodeIndent"/>
      </w:pPr>
      <w:r>
        <w:t>&lt;/modules&gt;</w:t>
      </w:r>
    </w:p>
    <w:p w:rsidR="00A95C92" w:rsidRPr="0066557F" w:rsidRDefault="00A95C92" w:rsidP="00A95C92">
      <w:pPr>
        <w:pStyle w:val="ppNoteIndent"/>
      </w:pPr>
      <w:r w:rsidRPr="0066557F">
        <w:t xml:space="preserve">By adding </w:t>
      </w:r>
      <w:r w:rsidR="000353F3">
        <w:t>these modules, the application can use the WIF infrastructure to handle the OAuth protocol and SWT tokens</w:t>
      </w:r>
      <w:r w:rsidRPr="0066557F">
        <w:t>.</w:t>
      </w:r>
    </w:p>
    <w:p w:rsidR="00A95C92" w:rsidRDefault="00A95C92" w:rsidP="00A95C92">
      <w:pPr>
        <w:pStyle w:val="ppNumberList"/>
      </w:pPr>
      <w:r>
        <w:t xml:space="preserve">As shown in the following highlighted code, add a </w:t>
      </w:r>
      <w:proofErr w:type="spellStart"/>
      <w:r>
        <w:rPr>
          <w:b/>
          <w:bCs/>
        </w:rPr>
        <w:t>microsoft</w:t>
      </w:r>
      <w:r w:rsidRPr="00DE2EE3">
        <w:rPr>
          <w:b/>
          <w:bCs/>
        </w:rPr>
        <w:t>.identityModel</w:t>
      </w:r>
      <w:proofErr w:type="spellEnd"/>
      <w:r>
        <w:t xml:space="preserve"> section to the </w:t>
      </w:r>
      <w:proofErr w:type="spellStart"/>
      <w:r>
        <w:t>Web.config</w:t>
      </w:r>
      <w:proofErr w:type="spellEnd"/>
      <w:r>
        <w:t xml:space="preserve"> file to configure WIF in the a-Order application. This code configures the Adatum </w:t>
      </w:r>
      <w:r w:rsidR="006D77C4">
        <w:t>ACS instance</w:t>
      </w:r>
      <w:r>
        <w:t xml:space="preserve"> as a trusted issuer for the a-Order application.</w:t>
      </w:r>
      <w:r w:rsidR="00D504C3">
        <w:t xml:space="preserve"> </w:t>
      </w:r>
      <w:r w:rsidR="00D504C3" w:rsidRPr="00F50DC0">
        <w:rPr>
          <w:i/>
        </w:rPr>
        <w:t>Notice</w:t>
      </w:r>
      <w:r w:rsidR="00D504C3">
        <w:t xml:space="preserve"> that you must add the Token signing key from ACS as the value of the </w:t>
      </w:r>
      <w:proofErr w:type="spellStart"/>
      <w:r w:rsidR="00D504C3" w:rsidRPr="00D504C3">
        <w:rPr>
          <w:b/>
          <w:bCs/>
        </w:rPr>
        <w:t>s</w:t>
      </w:r>
      <w:r w:rsidR="00CA4AF8">
        <w:rPr>
          <w:b/>
          <w:bCs/>
        </w:rPr>
        <w:t>ervice</w:t>
      </w:r>
      <w:r w:rsidR="00D504C3" w:rsidRPr="00D504C3">
        <w:rPr>
          <w:b/>
          <w:bCs/>
        </w:rPr>
        <w:t>Key</w:t>
      </w:r>
      <w:proofErr w:type="spellEnd"/>
      <w:r w:rsidR="00BB3D51">
        <w:t xml:space="preserve"> attribute and modify the </w:t>
      </w:r>
      <w:proofErr w:type="spellStart"/>
      <w:r w:rsidR="00BB3D51" w:rsidRPr="00BB3D51">
        <w:rPr>
          <w:b/>
          <w:bCs/>
        </w:rPr>
        <w:t>issuerIdentifier</w:t>
      </w:r>
      <w:proofErr w:type="spellEnd"/>
      <w:r w:rsidR="00BB3D51">
        <w:t xml:space="preserve"> attribute with your ACS Service Namespace name (see Task 1, Step 5).</w:t>
      </w:r>
    </w:p>
    <w:p w:rsidR="00D504C3" w:rsidRPr="0066557F" w:rsidRDefault="00D504C3" w:rsidP="00D504C3">
      <w:pPr>
        <w:pStyle w:val="ppNoteIndent"/>
      </w:pPr>
      <w:r w:rsidRPr="00B60BDB">
        <w:rPr>
          <w:b/>
        </w:rPr>
        <w:t>Important</w:t>
      </w:r>
      <w:r>
        <w:t xml:space="preserve">: The value of the </w:t>
      </w:r>
      <w:r w:rsidRPr="000353F3">
        <w:rPr>
          <w:b/>
        </w:rPr>
        <w:t>type</w:t>
      </w:r>
      <w:r>
        <w:t xml:space="preserve"> attributes that are shown split over multiple </w:t>
      </w:r>
      <w:proofErr w:type="gramStart"/>
      <w:r>
        <w:t>lines,</w:t>
      </w:r>
      <w:proofErr w:type="gramEnd"/>
      <w:r>
        <w:t xml:space="preserve"> must be entered on single lines in the </w:t>
      </w:r>
      <w:proofErr w:type="spellStart"/>
      <w:r>
        <w:t>Web.config</w:t>
      </w:r>
      <w:proofErr w:type="spellEnd"/>
      <w:r>
        <w:t xml:space="preserve"> file.</w:t>
      </w:r>
    </w:p>
    <w:p w:rsidR="00A95C92" w:rsidRDefault="00A95C92" w:rsidP="00A95C92">
      <w:pPr>
        <w:pStyle w:val="ppCodeLanguageIndent"/>
      </w:pPr>
      <w:r>
        <w:t>XML</w:t>
      </w:r>
    </w:p>
    <w:p w:rsidR="00A95C92" w:rsidRDefault="00A95C92" w:rsidP="00A95C92">
      <w:pPr>
        <w:pStyle w:val="ppCodeIndent"/>
      </w:pPr>
      <w:r>
        <w:t xml:space="preserve">  &lt;/</w:t>
      </w:r>
      <w:proofErr w:type="spellStart"/>
      <w:r>
        <w:t>system.serviceModel</w:t>
      </w:r>
      <w:proofErr w:type="spellEnd"/>
      <w:r>
        <w:t>&gt;</w:t>
      </w:r>
    </w:p>
    <w:p w:rsidR="006D77C4" w:rsidRPr="00D504C3" w:rsidRDefault="00A95C92" w:rsidP="006D77C4">
      <w:pPr>
        <w:pStyle w:val="ppCodeIndent"/>
        <w:rPr>
          <w:b/>
        </w:rPr>
      </w:pPr>
      <w:r w:rsidRPr="00D504C3">
        <w:rPr>
          <w:b/>
        </w:rPr>
        <w:t xml:space="preserve">  </w:t>
      </w:r>
      <w:r w:rsidR="006D77C4" w:rsidRPr="00D504C3">
        <w:rPr>
          <w:b/>
          <w:highlight w:val="yellow"/>
        </w:rPr>
        <w:t>&lt;</w:t>
      </w:r>
      <w:proofErr w:type="spellStart"/>
      <w:r w:rsidR="006D77C4" w:rsidRPr="00D504C3">
        <w:rPr>
          <w:b/>
          <w:highlight w:val="yellow"/>
        </w:rPr>
        <w:t>microsoft.identityModel</w:t>
      </w:r>
      <w:proofErr w:type="spellEnd"/>
      <w:r w:rsidR="006D77C4" w:rsidRPr="00D504C3">
        <w:rPr>
          <w:b/>
          <w:highlight w:val="yellow"/>
        </w:rPr>
        <w:t>&gt;</w:t>
      </w:r>
    </w:p>
    <w:p w:rsidR="006D77C4" w:rsidRPr="006D77C4" w:rsidRDefault="006D77C4" w:rsidP="006D77C4">
      <w:pPr>
        <w:pStyle w:val="ppCodeIndent"/>
        <w:rPr>
          <w:b/>
        </w:rPr>
      </w:pPr>
      <w:r w:rsidRPr="006D77C4">
        <w:rPr>
          <w:b/>
        </w:rPr>
        <w:t xml:space="preserve">  </w:t>
      </w:r>
      <w:r w:rsidRPr="00D504C3">
        <w:rPr>
          <w:b/>
          <w:highlight w:val="yellow"/>
        </w:rPr>
        <w:t>&lt;service name="OAuth"&gt;</w:t>
      </w:r>
    </w:p>
    <w:p w:rsidR="006D77C4" w:rsidRPr="00D504C3" w:rsidRDefault="006D77C4" w:rsidP="006D77C4">
      <w:pPr>
        <w:pStyle w:val="ppCodeIndent"/>
        <w:rPr>
          <w:b/>
          <w:highlight w:val="yellow"/>
        </w:rPr>
      </w:pPr>
      <w:r w:rsidRPr="006D77C4">
        <w:rPr>
          <w:b/>
        </w:rPr>
        <w:t xml:space="preserve">    </w:t>
      </w:r>
      <w:r w:rsidRPr="00D504C3">
        <w:rPr>
          <w:b/>
          <w:highlight w:val="yellow"/>
        </w:rPr>
        <w:t>&lt;</w:t>
      </w:r>
      <w:proofErr w:type="spellStart"/>
      <w:r w:rsidRPr="00D504C3">
        <w:rPr>
          <w:b/>
          <w:highlight w:val="yellow"/>
        </w:rPr>
        <w:t>audienceUris</w:t>
      </w:r>
      <w:proofErr w:type="spellEnd"/>
      <w:r w:rsidRPr="00D504C3">
        <w:rPr>
          <w:b/>
          <w:highlight w:val="yellow"/>
        </w:rPr>
        <w:t>&gt;</w:t>
      </w:r>
    </w:p>
    <w:p w:rsidR="006D77C4" w:rsidRPr="006D77C4" w:rsidRDefault="006D77C4" w:rsidP="006D77C4">
      <w:pPr>
        <w:pStyle w:val="ppCodeIndent"/>
        <w:rPr>
          <w:b/>
        </w:rPr>
      </w:pPr>
      <w:r w:rsidRPr="006D77C4">
        <w:rPr>
          <w:b/>
        </w:rPr>
        <w:t xml:space="preserve">      </w:t>
      </w:r>
      <w:r w:rsidRPr="00D504C3">
        <w:rPr>
          <w:b/>
          <w:highlight w:val="yellow"/>
        </w:rPr>
        <w:t>&lt;add value="https://localhost/a-Order.Order</w:t>
      </w:r>
      <w:r w:rsidR="00D504C3" w:rsidRPr="00D504C3">
        <w:rPr>
          <w:b/>
          <w:highlight w:val="yellow"/>
        </w:rPr>
        <w:t>Tracking.Services.Lab04.Ex02</w:t>
      </w:r>
      <w:r w:rsidRPr="00D504C3">
        <w:rPr>
          <w:b/>
          <w:highlight w:val="yellow"/>
        </w:rPr>
        <w:t>" /&gt;</w:t>
      </w:r>
    </w:p>
    <w:p w:rsidR="006D77C4" w:rsidRPr="00D504C3" w:rsidRDefault="006D77C4" w:rsidP="006D77C4">
      <w:pPr>
        <w:pStyle w:val="ppCodeIndent"/>
        <w:rPr>
          <w:b/>
          <w:highlight w:val="yellow"/>
        </w:rPr>
      </w:pPr>
      <w:r w:rsidRPr="006D77C4">
        <w:rPr>
          <w:b/>
        </w:rPr>
        <w:t xml:space="preserve">    </w:t>
      </w:r>
      <w:r w:rsidRPr="00D504C3">
        <w:rPr>
          <w:b/>
          <w:highlight w:val="yellow"/>
        </w:rPr>
        <w:t>&lt;/</w:t>
      </w:r>
      <w:proofErr w:type="spellStart"/>
      <w:r w:rsidRPr="00D504C3">
        <w:rPr>
          <w:b/>
          <w:highlight w:val="yellow"/>
        </w:rPr>
        <w:t>audienceUris</w:t>
      </w:r>
      <w:proofErr w:type="spellEnd"/>
      <w:r w:rsidRPr="00D504C3">
        <w:rPr>
          <w:b/>
          <w:highlight w:val="yellow"/>
        </w:rPr>
        <w:t>&gt;</w:t>
      </w:r>
    </w:p>
    <w:p w:rsidR="006D77C4" w:rsidRPr="00D504C3" w:rsidRDefault="006D77C4" w:rsidP="006D77C4">
      <w:pPr>
        <w:pStyle w:val="ppCodeIndent"/>
        <w:rPr>
          <w:b/>
          <w:highlight w:val="yellow"/>
        </w:rPr>
      </w:pPr>
      <w:r w:rsidRPr="006D77C4">
        <w:rPr>
          <w:b/>
        </w:rPr>
        <w:t xml:space="preserve">    </w:t>
      </w:r>
      <w:r w:rsidRPr="00D504C3">
        <w:rPr>
          <w:b/>
          <w:highlight w:val="yellow"/>
        </w:rPr>
        <w:t>&lt;</w:t>
      </w:r>
      <w:proofErr w:type="spellStart"/>
      <w:r w:rsidRPr="00D504C3">
        <w:rPr>
          <w:b/>
          <w:highlight w:val="yellow"/>
        </w:rPr>
        <w:t>securityTokenHandlers</w:t>
      </w:r>
      <w:proofErr w:type="spellEnd"/>
      <w:r w:rsidRPr="00D504C3">
        <w:rPr>
          <w:b/>
          <w:highlight w:val="yellow"/>
        </w:rPr>
        <w:t>&gt;</w:t>
      </w:r>
    </w:p>
    <w:p w:rsidR="006D77C4" w:rsidRPr="006D77C4" w:rsidRDefault="006D77C4" w:rsidP="006D77C4">
      <w:pPr>
        <w:pStyle w:val="ppCodeIndent"/>
        <w:rPr>
          <w:b/>
        </w:rPr>
      </w:pPr>
      <w:r w:rsidRPr="006D77C4">
        <w:rPr>
          <w:b/>
        </w:rPr>
        <w:t xml:space="preserve">      </w:t>
      </w:r>
      <w:r w:rsidRPr="00D504C3">
        <w:rPr>
          <w:b/>
          <w:highlight w:val="yellow"/>
        </w:rPr>
        <w:t>&lt;add type="</w:t>
      </w:r>
      <w:proofErr w:type="spellStart"/>
      <w:r w:rsidRPr="00D504C3">
        <w:rPr>
          <w:b/>
          <w:highlight w:val="yellow"/>
        </w:rPr>
        <w:t>Microsoft.Samples.DPE.OAuth.Tokens.SimpleWebTokenHandler</w:t>
      </w:r>
      <w:proofErr w:type="spellEnd"/>
      <w:r w:rsidRPr="00D504C3">
        <w:rPr>
          <w:b/>
          <w:highlight w:val="yellow"/>
        </w:rPr>
        <w:t xml:space="preserve">, </w:t>
      </w:r>
      <w:proofErr w:type="spellStart"/>
      <w:r w:rsidRPr="00D504C3">
        <w:rPr>
          <w:b/>
          <w:highlight w:val="yellow"/>
        </w:rPr>
        <w:t>Microsoft.Samples.DPE.OAuth</w:t>
      </w:r>
      <w:proofErr w:type="spellEnd"/>
      <w:r w:rsidRPr="00D504C3">
        <w:rPr>
          <w:b/>
          <w:highlight w:val="yellow"/>
        </w:rPr>
        <w:t>" /&gt;</w:t>
      </w:r>
    </w:p>
    <w:p w:rsidR="006D77C4" w:rsidRPr="00D504C3" w:rsidRDefault="006D77C4" w:rsidP="006D77C4">
      <w:pPr>
        <w:pStyle w:val="ppCodeIndent"/>
        <w:rPr>
          <w:b/>
          <w:highlight w:val="yellow"/>
        </w:rPr>
      </w:pPr>
      <w:r w:rsidRPr="006D77C4">
        <w:rPr>
          <w:b/>
        </w:rPr>
        <w:t xml:space="preserve">    </w:t>
      </w:r>
      <w:r w:rsidRPr="00D504C3">
        <w:rPr>
          <w:b/>
          <w:highlight w:val="yellow"/>
        </w:rPr>
        <w:t>&lt;/</w:t>
      </w:r>
      <w:proofErr w:type="spellStart"/>
      <w:r w:rsidRPr="00D504C3">
        <w:rPr>
          <w:b/>
          <w:highlight w:val="yellow"/>
        </w:rPr>
        <w:t>securityTokenHandlers</w:t>
      </w:r>
      <w:proofErr w:type="spellEnd"/>
      <w:r w:rsidRPr="00D504C3">
        <w:rPr>
          <w:b/>
          <w:highlight w:val="yellow"/>
        </w:rPr>
        <w:t>&gt;</w:t>
      </w:r>
    </w:p>
    <w:p w:rsidR="00A13DDE" w:rsidRDefault="006D77C4" w:rsidP="006D77C4">
      <w:pPr>
        <w:pStyle w:val="ppCodeIndent"/>
        <w:rPr>
          <w:b/>
        </w:rPr>
      </w:pPr>
      <w:r w:rsidRPr="006D77C4">
        <w:rPr>
          <w:b/>
        </w:rPr>
        <w:t xml:space="preserve">    </w:t>
      </w:r>
      <w:r w:rsidRPr="00D504C3">
        <w:rPr>
          <w:b/>
          <w:highlight w:val="yellow"/>
        </w:rPr>
        <w:t>&lt;</w:t>
      </w:r>
      <w:proofErr w:type="spellStart"/>
      <w:r w:rsidRPr="00D504C3">
        <w:rPr>
          <w:b/>
          <w:highlight w:val="yellow"/>
        </w:rPr>
        <w:t>issuerTokenResolver</w:t>
      </w:r>
      <w:proofErr w:type="spellEnd"/>
      <w:r w:rsidRPr="00D504C3">
        <w:rPr>
          <w:b/>
          <w:highlight w:val="yellow"/>
        </w:rPr>
        <w:t xml:space="preserve"> type=</w:t>
      </w:r>
    </w:p>
    <w:p w:rsidR="006D77C4" w:rsidRPr="006D77C4" w:rsidRDefault="006D77C4" w:rsidP="006D77C4">
      <w:pPr>
        <w:pStyle w:val="ppCodeIndent"/>
        <w:rPr>
          <w:b/>
        </w:rPr>
      </w:pPr>
      <w:r w:rsidRPr="00D504C3">
        <w:rPr>
          <w:b/>
          <w:highlight w:val="yellow"/>
        </w:rPr>
        <w:t xml:space="preserve">"Microsoft.Samples.DPE.OAuth.ProtectedResource.ConfigurationBasedIssuerTokenResolver, </w:t>
      </w:r>
      <w:proofErr w:type="spellStart"/>
      <w:r w:rsidRPr="00D504C3">
        <w:rPr>
          <w:b/>
          <w:highlight w:val="yellow"/>
        </w:rPr>
        <w:t>Microsoft.Samples.DPE.OAuth</w:t>
      </w:r>
      <w:proofErr w:type="spellEnd"/>
      <w:r w:rsidRPr="00D504C3">
        <w:rPr>
          <w:b/>
          <w:highlight w:val="yellow"/>
        </w:rPr>
        <w:t>"&gt;</w:t>
      </w:r>
    </w:p>
    <w:p w:rsidR="006D77C4" w:rsidRPr="00D504C3" w:rsidRDefault="006D77C4" w:rsidP="006D77C4">
      <w:pPr>
        <w:pStyle w:val="ppCodeIndent"/>
        <w:rPr>
          <w:b/>
          <w:highlight w:val="yellow"/>
        </w:rPr>
      </w:pPr>
      <w:r w:rsidRPr="006D77C4">
        <w:rPr>
          <w:b/>
        </w:rPr>
        <w:t xml:space="preserve">      </w:t>
      </w:r>
      <w:r w:rsidRPr="00D504C3">
        <w:rPr>
          <w:b/>
          <w:highlight w:val="yellow"/>
        </w:rPr>
        <w:t>&lt;</w:t>
      </w:r>
      <w:proofErr w:type="spellStart"/>
      <w:r w:rsidRPr="00D504C3">
        <w:rPr>
          <w:b/>
          <w:highlight w:val="yellow"/>
        </w:rPr>
        <w:t>serviceKeys</w:t>
      </w:r>
      <w:proofErr w:type="spellEnd"/>
      <w:r w:rsidRPr="00D504C3">
        <w:rPr>
          <w:b/>
          <w:highlight w:val="yellow"/>
        </w:rPr>
        <w:t>&gt;</w:t>
      </w:r>
    </w:p>
    <w:p w:rsidR="00A13DDE" w:rsidRDefault="006D77C4" w:rsidP="006D77C4">
      <w:pPr>
        <w:pStyle w:val="ppCodeIndent"/>
        <w:rPr>
          <w:b/>
        </w:rPr>
      </w:pPr>
      <w:r w:rsidRPr="006D77C4">
        <w:rPr>
          <w:b/>
        </w:rPr>
        <w:t xml:space="preserve">        </w:t>
      </w:r>
      <w:r w:rsidRPr="00D504C3">
        <w:rPr>
          <w:b/>
          <w:highlight w:val="yellow"/>
        </w:rPr>
        <w:t xml:space="preserve">&lt;add </w:t>
      </w:r>
      <w:proofErr w:type="spellStart"/>
      <w:r w:rsidRPr="00D504C3">
        <w:rPr>
          <w:b/>
          <w:highlight w:val="yellow"/>
        </w:rPr>
        <w:t>serviceName</w:t>
      </w:r>
      <w:proofErr w:type="spellEnd"/>
      <w:r w:rsidRPr="00D504C3">
        <w:rPr>
          <w:b/>
          <w:highlight w:val="yellow"/>
        </w:rPr>
        <w:t>=</w:t>
      </w:r>
    </w:p>
    <w:p w:rsidR="00213410" w:rsidRDefault="00A13DDE" w:rsidP="006D77C4">
      <w:pPr>
        <w:pStyle w:val="ppCodeIndent"/>
        <w:rPr>
          <w:b/>
        </w:rPr>
      </w:pPr>
      <w:r>
        <w:rPr>
          <w:b/>
        </w:rPr>
        <w:t xml:space="preserve">          </w:t>
      </w:r>
      <w:r w:rsidR="006D77C4" w:rsidRPr="00D504C3">
        <w:rPr>
          <w:b/>
          <w:highlight w:val="yellow"/>
        </w:rPr>
        <w:t>"https://localhost/a-Order.OrderTracking.Services.Lab04.Ex02"</w:t>
      </w:r>
      <w:r w:rsidR="006D77C4" w:rsidRPr="006D77C4">
        <w:rPr>
          <w:b/>
        </w:rPr>
        <w:t xml:space="preserve"> </w:t>
      </w:r>
    </w:p>
    <w:p w:rsidR="006D77C4" w:rsidRPr="00D504C3" w:rsidRDefault="00213410" w:rsidP="006D77C4">
      <w:pPr>
        <w:pStyle w:val="ppCodeIndent"/>
        <w:rPr>
          <w:b/>
          <w:highlight w:val="yellow"/>
        </w:rPr>
      </w:pPr>
      <w:r>
        <w:rPr>
          <w:b/>
        </w:rPr>
        <w:t xml:space="preserve">          </w:t>
      </w:r>
      <w:proofErr w:type="spellStart"/>
      <w:r w:rsidR="006D77C4" w:rsidRPr="00D504C3">
        <w:rPr>
          <w:b/>
          <w:highlight w:val="yellow"/>
        </w:rPr>
        <w:t>serviceKey</w:t>
      </w:r>
      <w:proofErr w:type="spellEnd"/>
      <w:r w:rsidR="006D77C4" w:rsidRPr="00D504C3">
        <w:rPr>
          <w:b/>
          <w:highlight w:val="yellow"/>
        </w:rPr>
        <w:t>="</w:t>
      </w:r>
      <w:r w:rsidR="00D504C3" w:rsidRPr="00D504C3">
        <w:rPr>
          <w:b/>
          <w:highlight w:val="yellow"/>
        </w:rPr>
        <w:t>{</w:t>
      </w:r>
      <w:r w:rsidR="00CA4AF8">
        <w:rPr>
          <w:b/>
          <w:highlight w:val="yellow"/>
        </w:rPr>
        <w:t>t</w:t>
      </w:r>
      <w:r w:rsidR="00D504C3" w:rsidRPr="00D504C3">
        <w:rPr>
          <w:b/>
          <w:highlight w:val="yellow"/>
        </w:rPr>
        <w:t>oken signing key from Task 1, Step 11}</w:t>
      </w:r>
      <w:r w:rsidR="006D77C4" w:rsidRPr="00D504C3">
        <w:rPr>
          <w:b/>
          <w:highlight w:val="yellow"/>
        </w:rPr>
        <w:t>" /&gt;</w:t>
      </w:r>
    </w:p>
    <w:p w:rsidR="006D77C4" w:rsidRPr="006D77C4" w:rsidRDefault="006D77C4" w:rsidP="006D77C4">
      <w:pPr>
        <w:pStyle w:val="ppCodeIndent"/>
        <w:rPr>
          <w:b/>
        </w:rPr>
      </w:pPr>
      <w:r w:rsidRPr="006D77C4">
        <w:rPr>
          <w:b/>
        </w:rPr>
        <w:t xml:space="preserve">      </w:t>
      </w:r>
      <w:r w:rsidRPr="00BB3D51">
        <w:rPr>
          <w:b/>
          <w:highlight w:val="yellow"/>
        </w:rPr>
        <w:t>&lt;/</w:t>
      </w:r>
      <w:proofErr w:type="spellStart"/>
      <w:r w:rsidRPr="00BB3D51">
        <w:rPr>
          <w:b/>
          <w:highlight w:val="yellow"/>
        </w:rPr>
        <w:t>serviceKeys</w:t>
      </w:r>
      <w:proofErr w:type="spellEnd"/>
      <w:r w:rsidRPr="00BB3D51">
        <w:rPr>
          <w:b/>
          <w:highlight w:val="yellow"/>
        </w:rPr>
        <w:t>&gt;</w:t>
      </w:r>
    </w:p>
    <w:p w:rsidR="006D77C4" w:rsidRPr="006D77C4" w:rsidRDefault="006D77C4" w:rsidP="006D77C4">
      <w:pPr>
        <w:pStyle w:val="ppCodeIndent"/>
        <w:rPr>
          <w:b/>
        </w:rPr>
      </w:pPr>
      <w:r w:rsidRPr="006D77C4">
        <w:rPr>
          <w:b/>
        </w:rPr>
        <w:t xml:space="preserve">    </w:t>
      </w:r>
      <w:r w:rsidRPr="00BB3D51">
        <w:rPr>
          <w:b/>
          <w:highlight w:val="yellow"/>
        </w:rPr>
        <w:t>&lt;/</w:t>
      </w:r>
      <w:proofErr w:type="spellStart"/>
      <w:r w:rsidRPr="00BB3D51">
        <w:rPr>
          <w:b/>
          <w:highlight w:val="yellow"/>
        </w:rPr>
        <w:t>issuerTokenResolver</w:t>
      </w:r>
      <w:proofErr w:type="spellEnd"/>
      <w:r w:rsidRPr="00BB3D51">
        <w:rPr>
          <w:b/>
          <w:highlight w:val="yellow"/>
        </w:rPr>
        <w:t>&gt;</w:t>
      </w:r>
    </w:p>
    <w:p w:rsidR="00213410" w:rsidRDefault="006D77C4" w:rsidP="006D77C4">
      <w:pPr>
        <w:pStyle w:val="ppCodeIndent"/>
        <w:rPr>
          <w:b/>
        </w:rPr>
      </w:pPr>
      <w:r w:rsidRPr="006D77C4">
        <w:rPr>
          <w:b/>
        </w:rPr>
        <w:t xml:space="preserve">    </w:t>
      </w:r>
      <w:r w:rsidRPr="00BB3D51">
        <w:rPr>
          <w:b/>
          <w:highlight w:val="yellow"/>
        </w:rPr>
        <w:t>&lt;</w:t>
      </w:r>
      <w:proofErr w:type="spellStart"/>
      <w:r w:rsidRPr="00BB3D51">
        <w:rPr>
          <w:b/>
          <w:highlight w:val="yellow"/>
        </w:rPr>
        <w:t>issuerNameRegistry</w:t>
      </w:r>
      <w:proofErr w:type="spellEnd"/>
      <w:r w:rsidRPr="00BB3D51">
        <w:rPr>
          <w:b/>
          <w:highlight w:val="yellow"/>
        </w:rPr>
        <w:t xml:space="preserve"> type=</w:t>
      </w:r>
    </w:p>
    <w:p w:rsidR="006D77C4" w:rsidRPr="006D77C4" w:rsidRDefault="006D77C4" w:rsidP="006D77C4">
      <w:pPr>
        <w:pStyle w:val="ppCodeIndent"/>
        <w:rPr>
          <w:b/>
        </w:rPr>
      </w:pPr>
      <w:r w:rsidRPr="00BB3D51">
        <w:rPr>
          <w:b/>
          <w:highlight w:val="yellow"/>
        </w:rPr>
        <w:t xml:space="preserve">"Microsoft.Samples.DPE.OAuth.ProtectedResource.SimpleWebTokenTrustedIssuersRegistry, </w:t>
      </w:r>
      <w:proofErr w:type="spellStart"/>
      <w:r w:rsidRPr="00BB3D51">
        <w:rPr>
          <w:b/>
          <w:highlight w:val="yellow"/>
        </w:rPr>
        <w:t>Microsoft.Samples.DPE.OAuth</w:t>
      </w:r>
      <w:proofErr w:type="spellEnd"/>
      <w:r w:rsidRPr="00BB3D51">
        <w:rPr>
          <w:b/>
          <w:highlight w:val="yellow"/>
        </w:rPr>
        <w:t>"&gt;</w:t>
      </w:r>
    </w:p>
    <w:p w:rsidR="006D77C4" w:rsidRPr="00BB3D51" w:rsidRDefault="006D77C4" w:rsidP="006D77C4">
      <w:pPr>
        <w:pStyle w:val="ppCodeIndent"/>
        <w:rPr>
          <w:b/>
          <w:highlight w:val="yellow"/>
        </w:rPr>
      </w:pPr>
      <w:r w:rsidRPr="006D77C4">
        <w:rPr>
          <w:b/>
        </w:rPr>
        <w:lastRenderedPageBreak/>
        <w:t xml:space="preserve">      </w:t>
      </w:r>
      <w:r w:rsidRPr="00BB3D51">
        <w:rPr>
          <w:b/>
          <w:highlight w:val="yellow"/>
        </w:rPr>
        <w:t>&lt;</w:t>
      </w:r>
      <w:proofErr w:type="spellStart"/>
      <w:r w:rsidRPr="00BB3D51">
        <w:rPr>
          <w:b/>
          <w:highlight w:val="yellow"/>
        </w:rPr>
        <w:t>trustedIssuers</w:t>
      </w:r>
      <w:proofErr w:type="spellEnd"/>
      <w:r w:rsidRPr="00BB3D51">
        <w:rPr>
          <w:b/>
          <w:highlight w:val="yellow"/>
        </w:rPr>
        <w:t>&gt;</w:t>
      </w:r>
    </w:p>
    <w:p w:rsidR="00BB3D51" w:rsidRPr="00BB3D51" w:rsidRDefault="006D77C4" w:rsidP="006D77C4">
      <w:pPr>
        <w:pStyle w:val="ppCodeIndent"/>
        <w:rPr>
          <w:b/>
        </w:rPr>
      </w:pPr>
      <w:r w:rsidRPr="006D77C4">
        <w:rPr>
          <w:b/>
        </w:rPr>
        <w:t xml:space="preserve">        </w:t>
      </w:r>
      <w:r w:rsidRPr="00BB3D51">
        <w:rPr>
          <w:b/>
          <w:highlight w:val="yellow"/>
        </w:rPr>
        <w:t xml:space="preserve">&lt;add </w:t>
      </w:r>
      <w:proofErr w:type="spellStart"/>
      <w:r w:rsidRPr="00BB3D51">
        <w:rPr>
          <w:b/>
          <w:highlight w:val="yellow"/>
        </w:rPr>
        <w:t>issuerIdentifier</w:t>
      </w:r>
      <w:proofErr w:type="spellEnd"/>
      <w:r w:rsidRPr="00BB3D51">
        <w:rPr>
          <w:b/>
          <w:highlight w:val="yellow"/>
        </w:rPr>
        <w:t>=</w:t>
      </w:r>
    </w:p>
    <w:p w:rsidR="00213410" w:rsidRDefault="00BB3D51" w:rsidP="006D77C4">
      <w:pPr>
        <w:pStyle w:val="ppCodeIndent"/>
        <w:rPr>
          <w:b/>
        </w:rPr>
      </w:pPr>
      <w:r>
        <w:rPr>
          <w:b/>
          <w:highlight w:val="yellow"/>
        </w:rPr>
        <w:t xml:space="preserve">          </w:t>
      </w:r>
      <w:r w:rsidR="006D77C4" w:rsidRPr="00BB3D51">
        <w:rPr>
          <w:b/>
          <w:highlight w:val="yellow"/>
        </w:rPr>
        <w:t>"https://</w:t>
      </w:r>
      <w:r>
        <w:rPr>
          <w:b/>
          <w:highlight w:val="yellow"/>
        </w:rPr>
        <w:t>{Your ACS Service Namespace name}</w:t>
      </w:r>
      <w:r w:rsidR="006D77C4" w:rsidRPr="00BB3D51">
        <w:rPr>
          <w:b/>
          <w:highlight w:val="yellow"/>
        </w:rPr>
        <w:t>.accesscontrol.windows.net/"</w:t>
      </w:r>
      <w:r w:rsidR="006D77C4" w:rsidRPr="006D77C4">
        <w:rPr>
          <w:b/>
        </w:rPr>
        <w:t xml:space="preserve"> </w:t>
      </w:r>
    </w:p>
    <w:p w:rsidR="006D77C4" w:rsidRPr="00BB3D51" w:rsidRDefault="00213410" w:rsidP="006D77C4">
      <w:pPr>
        <w:pStyle w:val="ppCodeIndent"/>
        <w:rPr>
          <w:b/>
          <w:highlight w:val="yellow"/>
        </w:rPr>
      </w:pPr>
      <w:r>
        <w:rPr>
          <w:b/>
        </w:rPr>
        <w:t xml:space="preserve">          </w:t>
      </w:r>
      <w:r w:rsidR="006D77C4" w:rsidRPr="00BB3D51">
        <w:rPr>
          <w:b/>
          <w:highlight w:val="yellow"/>
        </w:rPr>
        <w:t>name="ACS" /&gt;</w:t>
      </w:r>
    </w:p>
    <w:p w:rsidR="006D77C4" w:rsidRPr="006D77C4" w:rsidRDefault="006D77C4" w:rsidP="006D77C4">
      <w:pPr>
        <w:pStyle w:val="ppCodeIndent"/>
        <w:rPr>
          <w:b/>
        </w:rPr>
      </w:pPr>
      <w:r w:rsidRPr="006D77C4">
        <w:rPr>
          <w:b/>
        </w:rPr>
        <w:t xml:space="preserve">      </w:t>
      </w:r>
      <w:r w:rsidRPr="00BB3D51">
        <w:rPr>
          <w:b/>
          <w:highlight w:val="yellow"/>
        </w:rPr>
        <w:t>&lt;/</w:t>
      </w:r>
      <w:proofErr w:type="spellStart"/>
      <w:r w:rsidRPr="00BB3D51">
        <w:rPr>
          <w:b/>
          <w:highlight w:val="yellow"/>
        </w:rPr>
        <w:t>trustedIssuers</w:t>
      </w:r>
      <w:proofErr w:type="spellEnd"/>
      <w:r w:rsidRPr="00BB3D51">
        <w:rPr>
          <w:b/>
          <w:highlight w:val="yellow"/>
        </w:rPr>
        <w:t>&gt;</w:t>
      </w:r>
    </w:p>
    <w:p w:rsidR="006D77C4" w:rsidRPr="006D77C4" w:rsidRDefault="006D77C4" w:rsidP="006D77C4">
      <w:pPr>
        <w:pStyle w:val="ppCodeIndent"/>
        <w:rPr>
          <w:b/>
        </w:rPr>
      </w:pPr>
      <w:r w:rsidRPr="006D77C4">
        <w:rPr>
          <w:b/>
        </w:rPr>
        <w:t xml:space="preserve">    </w:t>
      </w:r>
      <w:r w:rsidRPr="00BB3D51">
        <w:rPr>
          <w:b/>
          <w:highlight w:val="yellow"/>
        </w:rPr>
        <w:t>&lt;/</w:t>
      </w:r>
      <w:proofErr w:type="spellStart"/>
      <w:r w:rsidRPr="00BB3D51">
        <w:rPr>
          <w:b/>
          <w:highlight w:val="yellow"/>
        </w:rPr>
        <w:t>issuerNameRegistry</w:t>
      </w:r>
      <w:proofErr w:type="spellEnd"/>
      <w:r w:rsidRPr="00BB3D51">
        <w:rPr>
          <w:b/>
          <w:highlight w:val="yellow"/>
        </w:rPr>
        <w:t>&gt;</w:t>
      </w:r>
    </w:p>
    <w:p w:rsidR="006D77C4" w:rsidRPr="00BB3D51" w:rsidRDefault="006D77C4" w:rsidP="006D77C4">
      <w:pPr>
        <w:pStyle w:val="ppCodeIndent"/>
        <w:rPr>
          <w:b/>
          <w:highlight w:val="yellow"/>
        </w:rPr>
      </w:pPr>
      <w:r w:rsidRPr="006D77C4">
        <w:rPr>
          <w:b/>
        </w:rPr>
        <w:t xml:space="preserve">  </w:t>
      </w:r>
      <w:r w:rsidRPr="00BB3D51">
        <w:rPr>
          <w:b/>
          <w:highlight w:val="yellow"/>
        </w:rPr>
        <w:t>&lt;/service&gt;</w:t>
      </w:r>
    </w:p>
    <w:p w:rsidR="00A95C92" w:rsidRPr="00DE2EE3" w:rsidRDefault="006D77C4" w:rsidP="006D77C4">
      <w:pPr>
        <w:pStyle w:val="ppCodeIndent"/>
        <w:rPr>
          <w:b/>
        </w:rPr>
      </w:pPr>
      <w:r w:rsidRPr="00BB3D51">
        <w:rPr>
          <w:b/>
          <w:highlight w:val="yellow"/>
        </w:rPr>
        <w:t>&lt;/</w:t>
      </w:r>
      <w:proofErr w:type="spellStart"/>
      <w:r w:rsidRPr="00BB3D51">
        <w:rPr>
          <w:b/>
          <w:highlight w:val="yellow"/>
        </w:rPr>
        <w:t>microsoft.identityModel</w:t>
      </w:r>
      <w:proofErr w:type="spellEnd"/>
      <w:r w:rsidRPr="00BB3D51">
        <w:rPr>
          <w:b/>
          <w:highlight w:val="yellow"/>
        </w:rPr>
        <w:t>&gt;</w:t>
      </w:r>
    </w:p>
    <w:p w:rsidR="00A95C92" w:rsidRDefault="00A95C92" w:rsidP="00A95C92">
      <w:pPr>
        <w:pStyle w:val="ppCodeIndent"/>
        <w:numPr>
          <w:ilvl w:val="0"/>
          <w:numId w:val="0"/>
        </w:numPr>
        <w:ind w:left="720"/>
      </w:pPr>
      <w:r>
        <w:t>&lt;/configuration&gt;</w:t>
      </w:r>
    </w:p>
    <w:p w:rsidR="00A95C92" w:rsidRDefault="00A95C92" w:rsidP="00A95C92">
      <w:pPr>
        <w:pStyle w:val="ppNumberList"/>
      </w:pPr>
      <w:r>
        <w:t>Close all of the files open in the Visual Studio editor, making sure to save your changes, but keep the solution open so that you are ready to use it in the next task.</w:t>
      </w:r>
    </w:p>
    <w:p w:rsidR="00A95C92" w:rsidRDefault="00A95C92" w:rsidP="00A95C92">
      <w:pPr>
        <w:pStyle w:val="ppListEnd"/>
      </w:pPr>
    </w:p>
    <w:p w:rsidR="00A95C92" w:rsidRDefault="00A95C92" w:rsidP="00A95C92">
      <w:pPr>
        <w:pStyle w:val="ppBodyText"/>
      </w:pPr>
      <w:r>
        <w:t xml:space="preserve">You have now completed this task and you should know </w:t>
      </w:r>
      <w:r w:rsidR="0010136D">
        <w:t xml:space="preserve">how to </w:t>
      </w:r>
      <w:r>
        <w:t xml:space="preserve">modify the </w:t>
      </w:r>
      <w:proofErr w:type="spellStart"/>
      <w:r>
        <w:t>Web.config</w:t>
      </w:r>
      <w:proofErr w:type="spellEnd"/>
      <w:r>
        <w:t xml:space="preserve"> file to use WIF to define a trusted issuer for the relying party application.</w:t>
      </w:r>
    </w:p>
    <w:p w:rsidR="00A95C92" w:rsidRDefault="00A95C92" w:rsidP="00A95C92">
      <w:pPr>
        <w:pStyle w:val="Heading2"/>
      </w:pPr>
      <w:bookmarkStart w:id="17" w:name="_Task_3:_Change_1"/>
      <w:bookmarkEnd w:id="17"/>
      <w:r w:rsidRPr="00A8787B">
        <w:t>Task 3</w:t>
      </w:r>
      <w:r>
        <w:t>:</w:t>
      </w:r>
      <w:r w:rsidRPr="00A8787B">
        <w:t xml:space="preserve"> </w:t>
      </w:r>
      <w:r w:rsidR="00A53AAB">
        <w:t>Add</w:t>
      </w:r>
      <w:r>
        <w:t xml:space="preserve"> the Authorization </w:t>
      </w:r>
      <w:r w:rsidR="00A53AAB">
        <w:t>M</w:t>
      </w:r>
      <w:r>
        <w:t>anger</w:t>
      </w:r>
    </w:p>
    <w:p w:rsidR="00A95C92" w:rsidRPr="0084205A" w:rsidRDefault="00A95C92" w:rsidP="00A95C92">
      <w:pPr>
        <w:pStyle w:val="ppBodyText"/>
      </w:pPr>
      <w:r w:rsidRPr="0084205A">
        <w:t xml:space="preserve">In this task, you will </w:t>
      </w:r>
      <w:r w:rsidR="00D94788">
        <w:t>add a claims-based</w:t>
      </w:r>
      <w:r>
        <w:t xml:space="preserve"> authorization manager </w:t>
      </w:r>
      <w:r w:rsidR="00D94788">
        <w:t>to</w:t>
      </w:r>
      <w:r>
        <w:t xml:space="preserve"> the a-Order application.</w:t>
      </w:r>
    </w:p>
    <w:p w:rsidR="00A95C92" w:rsidRPr="0084205A" w:rsidRDefault="00A95C92" w:rsidP="00A95C92">
      <w:pPr>
        <w:pStyle w:val="ppProcedureStart"/>
      </w:pPr>
      <w:r>
        <w:t xml:space="preserve">To </w:t>
      </w:r>
      <w:r w:rsidR="00D94788">
        <w:t>add</w:t>
      </w:r>
      <w:r>
        <w:t xml:space="preserve"> the </w:t>
      </w:r>
      <w:r w:rsidR="00D94788">
        <w:t>a</w:t>
      </w:r>
      <w:r>
        <w:t>uthorization manger</w:t>
      </w:r>
    </w:p>
    <w:p w:rsidR="00A95C92" w:rsidRPr="005556EF" w:rsidRDefault="00A95C92" w:rsidP="00A95C92">
      <w:pPr>
        <w:pStyle w:val="ppNumberList"/>
      </w:pPr>
      <w:r>
        <w:t xml:space="preserve">Continue with the </w:t>
      </w:r>
      <w:r w:rsidRPr="00E82F06">
        <w:rPr>
          <w:b/>
        </w:rPr>
        <w:t>Lab0</w:t>
      </w:r>
      <w:r>
        <w:rPr>
          <w:b/>
        </w:rPr>
        <w:t>4</w:t>
      </w:r>
      <w:r w:rsidRPr="00E82F06">
        <w:rPr>
          <w:b/>
        </w:rPr>
        <w:t>.Ex0</w:t>
      </w:r>
      <w:r w:rsidR="00D94788">
        <w:rPr>
          <w:b/>
        </w:rPr>
        <w:t>2</w:t>
      </w:r>
      <w:r w:rsidRPr="00E82F06">
        <w:rPr>
          <w:b/>
        </w:rPr>
        <w:t xml:space="preserve"> </w:t>
      </w:r>
      <w:r>
        <w:t>solution you used in the previous task.</w:t>
      </w:r>
    </w:p>
    <w:p w:rsidR="00A95C92" w:rsidRDefault="00A95C92" w:rsidP="00A95C92">
      <w:pPr>
        <w:pStyle w:val="ppNumberList"/>
      </w:pPr>
      <w:r>
        <w:t xml:space="preserve">In Solution Explorer, right-click the </w:t>
      </w:r>
      <w:r>
        <w:rPr>
          <w:b/>
        </w:rPr>
        <w:t>a-Order</w:t>
      </w:r>
      <w:r w:rsidRPr="00725DB7">
        <w:rPr>
          <w:b/>
        </w:rPr>
        <w:t>.</w:t>
      </w:r>
      <w:r>
        <w:rPr>
          <w:b/>
        </w:rPr>
        <w:t>OrderTracking.Services</w:t>
      </w:r>
      <w:r w:rsidRPr="00725DB7">
        <w:rPr>
          <w:b/>
        </w:rPr>
        <w:t>.Lab0</w:t>
      </w:r>
      <w:r>
        <w:rPr>
          <w:b/>
        </w:rPr>
        <w:t>4</w:t>
      </w:r>
      <w:r w:rsidRPr="00725DB7">
        <w:rPr>
          <w:b/>
        </w:rPr>
        <w:t>.Ex0</w:t>
      </w:r>
      <w:r w:rsidR="00D94788">
        <w:rPr>
          <w:b/>
        </w:rPr>
        <w:t>2</w:t>
      </w:r>
      <w:r>
        <w:rPr>
          <w:b/>
        </w:rPr>
        <w:t xml:space="preserve"> </w:t>
      </w:r>
      <w:r>
        <w:t xml:space="preserve">project, click </w:t>
      </w:r>
      <w:r w:rsidRPr="00114EA2">
        <w:rPr>
          <w:b/>
          <w:bCs/>
        </w:rPr>
        <w:t>Add</w:t>
      </w:r>
      <w:r>
        <w:t xml:space="preserve">, and then click </w:t>
      </w:r>
      <w:r>
        <w:rPr>
          <w:b/>
          <w:bCs/>
        </w:rPr>
        <w:t>Class</w:t>
      </w:r>
      <w:r>
        <w:t xml:space="preserve">. In the </w:t>
      </w:r>
      <w:r w:rsidRPr="00114EA2">
        <w:rPr>
          <w:b/>
          <w:bCs/>
        </w:rPr>
        <w:t>Name</w:t>
      </w:r>
      <w:r>
        <w:t xml:space="preserve"> field, type </w:t>
      </w:r>
      <w:proofErr w:type="spellStart"/>
      <w:r w:rsidRPr="00114EA2">
        <w:rPr>
          <w:b/>
          <w:bCs/>
        </w:rPr>
        <w:t>SimpleClaimsAuthorizationManager.cs</w:t>
      </w:r>
      <w:proofErr w:type="spellEnd"/>
      <w:r>
        <w:t xml:space="preserve">, and then click </w:t>
      </w:r>
      <w:r w:rsidRPr="00114EA2">
        <w:rPr>
          <w:b/>
          <w:bCs/>
        </w:rPr>
        <w:t>Add</w:t>
      </w:r>
      <w:r>
        <w:t>.</w:t>
      </w:r>
    </w:p>
    <w:p w:rsidR="00A95C92" w:rsidRDefault="00A95C92" w:rsidP="00A95C92">
      <w:pPr>
        <w:pStyle w:val="ppNumberList"/>
      </w:pPr>
      <w:r>
        <w:t xml:space="preserve">In the code editor, replace the contents of the file with the following code. This defines a </w:t>
      </w:r>
      <w:proofErr w:type="spellStart"/>
      <w:r w:rsidRPr="00D8326A">
        <w:rPr>
          <w:b/>
          <w:bCs/>
        </w:rPr>
        <w:t>CheckAccess</w:t>
      </w:r>
      <w:proofErr w:type="spellEnd"/>
      <w:r>
        <w:t xml:space="preserve"> method to check if the caller is in the </w:t>
      </w:r>
      <w:proofErr w:type="spellStart"/>
      <w:r w:rsidRPr="00D8326A">
        <w:rPr>
          <w:b/>
          <w:bCs/>
        </w:rPr>
        <w:t>OrderTracking</w:t>
      </w:r>
      <w:proofErr w:type="spellEnd"/>
      <w:r>
        <w:t xml:space="preserve"> role. Membership of this role is specified in the claims sent to the Web service by the client application.</w:t>
      </w:r>
    </w:p>
    <w:p w:rsidR="00A95C92" w:rsidRDefault="00A95C92" w:rsidP="00A95C92">
      <w:pPr>
        <w:pStyle w:val="ppCodeLanguageIndent"/>
      </w:pPr>
      <w:r>
        <w:t>C#</w:t>
      </w:r>
    </w:p>
    <w:p w:rsidR="00A95C92" w:rsidRDefault="00A95C92" w:rsidP="00A95C92">
      <w:pPr>
        <w:pStyle w:val="ppCodeIndent"/>
      </w:pPr>
      <w:r>
        <w:t xml:space="preserve">namespace </w:t>
      </w:r>
      <w:proofErr w:type="spellStart"/>
      <w:r>
        <w:t>AOrder.OrderTracking.Services</w:t>
      </w:r>
      <w:proofErr w:type="spellEnd"/>
    </w:p>
    <w:p w:rsidR="00A95C92" w:rsidRDefault="00A95C92" w:rsidP="00A95C92">
      <w:pPr>
        <w:pStyle w:val="ppCodeIndent"/>
      </w:pPr>
      <w:r>
        <w:t>{</w:t>
      </w:r>
    </w:p>
    <w:p w:rsidR="00A95C92" w:rsidRDefault="00A95C92" w:rsidP="00A95C92">
      <w:pPr>
        <w:pStyle w:val="ppCodeIndent"/>
      </w:pPr>
      <w:r>
        <w:t xml:space="preserve">  using </w:t>
      </w:r>
      <w:proofErr w:type="spellStart"/>
      <w:r>
        <w:t>Microsoft.IdentityModel.Claims</w:t>
      </w:r>
      <w:proofErr w:type="spellEnd"/>
      <w:r>
        <w:t>;</w:t>
      </w:r>
    </w:p>
    <w:p w:rsidR="00A95C92" w:rsidRDefault="00A95C92" w:rsidP="00A95C92">
      <w:pPr>
        <w:pStyle w:val="ppCodeIndent"/>
      </w:pPr>
      <w:r>
        <w:t xml:space="preserve">  using </w:t>
      </w:r>
      <w:proofErr w:type="spellStart"/>
      <w:r>
        <w:t>Samples.Web.ClaimsUtilities</w:t>
      </w:r>
      <w:proofErr w:type="spellEnd"/>
      <w:r>
        <w:t>;</w:t>
      </w:r>
    </w:p>
    <w:p w:rsidR="00A95C92" w:rsidRDefault="00A95C92" w:rsidP="00A95C92">
      <w:pPr>
        <w:pStyle w:val="ppCodeIndent"/>
      </w:pPr>
    </w:p>
    <w:p w:rsidR="00A95C92" w:rsidRDefault="00A95C92" w:rsidP="00A95C92">
      <w:pPr>
        <w:pStyle w:val="ppCodeIndent"/>
      </w:pPr>
      <w:r>
        <w:t xml:space="preserve">  public class </w:t>
      </w:r>
      <w:proofErr w:type="spellStart"/>
      <w:r>
        <w:t>SimpleClaimsAuthorizationManager</w:t>
      </w:r>
      <w:proofErr w:type="spellEnd"/>
      <w:r>
        <w:t xml:space="preserve"> : </w:t>
      </w:r>
      <w:proofErr w:type="spellStart"/>
      <w:r>
        <w:t>ClaimsAuthorizationManager</w:t>
      </w:r>
      <w:proofErr w:type="spellEnd"/>
    </w:p>
    <w:p w:rsidR="00A95C92" w:rsidRDefault="00A95C92" w:rsidP="00A95C92">
      <w:pPr>
        <w:pStyle w:val="ppCodeIndent"/>
      </w:pPr>
      <w:r>
        <w:t xml:space="preserve">  {</w:t>
      </w:r>
    </w:p>
    <w:p w:rsidR="00A95C92" w:rsidRDefault="00A95C92" w:rsidP="00A95C92">
      <w:pPr>
        <w:pStyle w:val="ppCodeIndent"/>
      </w:pPr>
      <w:r>
        <w:t xml:space="preserve">    public override </w:t>
      </w:r>
      <w:proofErr w:type="spellStart"/>
      <w:r>
        <w:t>bool</w:t>
      </w:r>
      <w:proofErr w:type="spellEnd"/>
      <w:r>
        <w:t xml:space="preserve"> </w:t>
      </w:r>
      <w:proofErr w:type="spellStart"/>
      <w:r>
        <w:t>CheckAccess</w:t>
      </w:r>
      <w:proofErr w:type="spellEnd"/>
      <w:r>
        <w:t>(</w:t>
      </w:r>
      <w:proofErr w:type="spellStart"/>
      <w:r>
        <w:t>AuthorizationContext</w:t>
      </w:r>
      <w:proofErr w:type="spellEnd"/>
      <w:r>
        <w:t xml:space="preserve"> context)</w:t>
      </w:r>
    </w:p>
    <w:p w:rsidR="00A95C92" w:rsidRDefault="00A95C92" w:rsidP="00A95C92">
      <w:pPr>
        <w:pStyle w:val="ppCodeIndent"/>
      </w:pPr>
      <w:r>
        <w:t xml:space="preserve">    {</w:t>
      </w:r>
    </w:p>
    <w:p w:rsidR="00A95C92" w:rsidRDefault="00A95C92" w:rsidP="00A95C92">
      <w:pPr>
        <w:pStyle w:val="ppCodeIndent"/>
      </w:pPr>
      <w:r>
        <w:t xml:space="preserve">      return </w:t>
      </w:r>
      <w:proofErr w:type="spellStart"/>
      <w:r>
        <w:t>context.Principal.IsInRole</w:t>
      </w:r>
      <w:proofErr w:type="spellEnd"/>
      <w:r>
        <w:t>(</w:t>
      </w:r>
      <w:proofErr w:type="spellStart"/>
      <w:r>
        <w:t>Adatum.Roles.OrderTracker</w:t>
      </w:r>
      <w:proofErr w:type="spellEnd"/>
      <w:r>
        <w:t>);</w:t>
      </w:r>
    </w:p>
    <w:p w:rsidR="00A95C92" w:rsidRDefault="00A95C92" w:rsidP="00A95C92">
      <w:pPr>
        <w:pStyle w:val="ppCodeIndent"/>
      </w:pPr>
      <w:r>
        <w:t xml:space="preserve">    }</w:t>
      </w:r>
    </w:p>
    <w:p w:rsidR="00A95C92" w:rsidRDefault="00A95C92" w:rsidP="00A95C92">
      <w:pPr>
        <w:pStyle w:val="ppCodeIndent"/>
      </w:pPr>
      <w:r>
        <w:t xml:space="preserve">  }</w:t>
      </w:r>
    </w:p>
    <w:p w:rsidR="00A95C92" w:rsidRPr="00D8326A" w:rsidRDefault="00A95C92" w:rsidP="00A95C92">
      <w:pPr>
        <w:pStyle w:val="ppCodeIndent"/>
      </w:pPr>
      <w:r>
        <w:t>}</w:t>
      </w:r>
    </w:p>
    <w:p w:rsidR="00A95C92" w:rsidRDefault="00A95C92" w:rsidP="00A95C92">
      <w:pPr>
        <w:pStyle w:val="ppNumberList"/>
      </w:pPr>
      <w:r>
        <w:t xml:space="preserve">In Visual Studio, open the file </w:t>
      </w:r>
      <w:proofErr w:type="spellStart"/>
      <w:r>
        <w:rPr>
          <w:b/>
        </w:rPr>
        <w:t>OrderTrackingService.cs</w:t>
      </w:r>
      <w:proofErr w:type="spellEnd"/>
      <w:r w:rsidRPr="00D8326A">
        <w:t xml:space="preserve"> file</w:t>
      </w:r>
      <w:r>
        <w:t xml:space="preserve"> from the </w:t>
      </w:r>
      <w:r>
        <w:rPr>
          <w:b/>
        </w:rPr>
        <w:t>a-Order.OrderTracking.Services.Lab04.Ex0</w:t>
      </w:r>
      <w:r w:rsidR="00D94788">
        <w:rPr>
          <w:b/>
        </w:rPr>
        <w:t>2</w:t>
      </w:r>
      <w:r>
        <w:rPr>
          <w:b/>
        </w:rPr>
        <w:t xml:space="preserve"> </w:t>
      </w:r>
      <w:r>
        <w:t xml:space="preserve">project into the code editor window. Using the highlighted code in the following sample, replace the existing code that </w:t>
      </w:r>
      <w:r w:rsidR="0097238B">
        <w:t>hardcoded the name of the organization</w:t>
      </w:r>
      <w:r>
        <w:t xml:space="preserve"> with code that retrieves the organization name from a claim.</w:t>
      </w:r>
    </w:p>
    <w:p w:rsidR="00A95C92" w:rsidRDefault="00A95C92" w:rsidP="00A95C92">
      <w:pPr>
        <w:pStyle w:val="ppCodeLanguageIndent"/>
      </w:pPr>
      <w:r>
        <w:lastRenderedPageBreak/>
        <w:t>C#</w:t>
      </w:r>
    </w:p>
    <w:p w:rsidR="0097238B" w:rsidRDefault="0097238B" w:rsidP="0097238B">
      <w:pPr>
        <w:pStyle w:val="ppCodeIndent"/>
      </w:pPr>
      <w:r>
        <w:t xml:space="preserve">namespace </w:t>
      </w:r>
      <w:proofErr w:type="spellStart"/>
      <w:r>
        <w:t>AOrder.OrderTracking.Services</w:t>
      </w:r>
      <w:proofErr w:type="spellEnd"/>
    </w:p>
    <w:p w:rsidR="0097238B" w:rsidRDefault="0097238B" w:rsidP="0097238B">
      <w:pPr>
        <w:pStyle w:val="ppCodeIndent"/>
      </w:pPr>
      <w:r>
        <w:t>{</w:t>
      </w:r>
    </w:p>
    <w:p w:rsidR="0097238B" w:rsidRDefault="0097238B" w:rsidP="0097238B">
      <w:pPr>
        <w:pStyle w:val="ppCodeIndent"/>
      </w:pPr>
      <w:r>
        <w:t xml:space="preserve">    using </w:t>
      </w:r>
      <w:proofErr w:type="spellStart"/>
      <w:r>
        <w:t>System.Linq</w:t>
      </w:r>
      <w:proofErr w:type="spellEnd"/>
      <w:r>
        <w:t>;</w:t>
      </w:r>
    </w:p>
    <w:p w:rsidR="0097238B" w:rsidRDefault="0097238B" w:rsidP="0097238B">
      <w:pPr>
        <w:pStyle w:val="ppCodeIndent"/>
      </w:pPr>
      <w:r>
        <w:t xml:space="preserve">    using </w:t>
      </w:r>
      <w:proofErr w:type="spellStart"/>
      <w:r>
        <w:t>System.ServiceModel</w:t>
      </w:r>
      <w:proofErr w:type="spellEnd"/>
      <w:r>
        <w:t>;</w:t>
      </w:r>
    </w:p>
    <w:p w:rsidR="0097238B" w:rsidRDefault="0097238B" w:rsidP="0097238B">
      <w:pPr>
        <w:pStyle w:val="ppCodeIndent"/>
      </w:pPr>
      <w:r>
        <w:t xml:space="preserve">    using </w:t>
      </w:r>
      <w:proofErr w:type="spellStart"/>
      <w:r>
        <w:t>System.ServiceModel.Activation</w:t>
      </w:r>
      <w:proofErr w:type="spellEnd"/>
      <w:r>
        <w:t>;</w:t>
      </w:r>
    </w:p>
    <w:p w:rsidR="0097238B" w:rsidRPr="0097238B" w:rsidRDefault="0097238B" w:rsidP="0097238B">
      <w:pPr>
        <w:pStyle w:val="ppCodeIndent"/>
        <w:rPr>
          <w:b/>
        </w:rPr>
      </w:pPr>
      <w:r w:rsidRPr="0097238B">
        <w:rPr>
          <w:b/>
        </w:rPr>
        <w:t xml:space="preserve">    </w:t>
      </w:r>
      <w:r w:rsidRPr="0097238B">
        <w:rPr>
          <w:b/>
          <w:highlight w:val="yellow"/>
        </w:rPr>
        <w:t xml:space="preserve">using </w:t>
      </w:r>
      <w:proofErr w:type="spellStart"/>
      <w:r w:rsidRPr="0097238B">
        <w:rPr>
          <w:b/>
          <w:highlight w:val="yellow"/>
        </w:rPr>
        <w:t>System.Web</w:t>
      </w:r>
      <w:proofErr w:type="spellEnd"/>
      <w:r w:rsidRPr="0097238B">
        <w:rPr>
          <w:b/>
          <w:highlight w:val="yellow"/>
        </w:rPr>
        <w:t>;</w:t>
      </w:r>
    </w:p>
    <w:p w:rsidR="0097238B" w:rsidRDefault="0097238B" w:rsidP="0097238B">
      <w:pPr>
        <w:pStyle w:val="ppCodeIndent"/>
      </w:pPr>
      <w:r>
        <w:t xml:space="preserve">    using </w:t>
      </w:r>
      <w:proofErr w:type="spellStart"/>
      <w:r>
        <w:t>AOrder.OrderTracking.Contracts</w:t>
      </w:r>
      <w:proofErr w:type="spellEnd"/>
      <w:r>
        <w:t>;</w:t>
      </w:r>
    </w:p>
    <w:p w:rsidR="0097238B" w:rsidRDefault="0097238B" w:rsidP="0097238B">
      <w:pPr>
        <w:pStyle w:val="ppCodeIndent"/>
      </w:pPr>
      <w:r>
        <w:t xml:space="preserve">    using </w:t>
      </w:r>
      <w:proofErr w:type="spellStart"/>
      <w:r>
        <w:t>AOrder.OrderTracking.Contracts.Data</w:t>
      </w:r>
      <w:proofErr w:type="spellEnd"/>
      <w:r>
        <w:t>;</w:t>
      </w:r>
    </w:p>
    <w:p w:rsidR="0097238B" w:rsidRDefault="0097238B" w:rsidP="0097238B">
      <w:pPr>
        <w:pStyle w:val="ppCodeIndent"/>
      </w:pPr>
      <w:r>
        <w:t xml:space="preserve">    using </w:t>
      </w:r>
      <w:proofErr w:type="spellStart"/>
      <w:r>
        <w:t>Samples.Web.ClaimsUtilities</w:t>
      </w:r>
      <w:proofErr w:type="spellEnd"/>
      <w:r>
        <w:t>;</w:t>
      </w:r>
    </w:p>
    <w:p w:rsidR="0097238B" w:rsidRDefault="0097238B" w:rsidP="0097238B">
      <w:pPr>
        <w:pStyle w:val="ppCodeIndent"/>
      </w:pPr>
    </w:p>
    <w:p w:rsidR="0097238B" w:rsidRDefault="0097238B" w:rsidP="0097238B">
      <w:pPr>
        <w:pStyle w:val="ppCodeIndent"/>
      </w:pPr>
      <w:r>
        <w:t xml:space="preserve">    [</w:t>
      </w:r>
      <w:proofErr w:type="spellStart"/>
      <w:r>
        <w:t>AspNetCompatibilityRequirements</w:t>
      </w:r>
      <w:proofErr w:type="spellEnd"/>
      <w:r>
        <w:t>(</w:t>
      </w:r>
      <w:proofErr w:type="spellStart"/>
      <w:r>
        <w:t>RequirementsMode</w:t>
      </w:r>
      <w:proofErr w:type="spellEnd"/>
      <w:r>
        <w:t xml:space="preserve"> = </w:t>
      </w:r>
    </w:p>
    <w:p w:rsidR="0097238B" w:rsidRDefault="0097238B" w:rsidP="0097238B">
      <w:pPr>
        <w:pStyle w:val="ppCodeIndent"/>
      </w:pPr>
      <w:r>
        <w:t xml:space="preserve">     </w:t>
      </w:r>
      <w:proofErr w:type="spellStart"/>
      <w:r>
        <w:t>AspNetCompatibilityRequirementsMode.Allowed</w:t>
      </w:r>
      <w:proofErr w:type="spellEnd"/>
      <w:r>
        <w:t>)]</w:t>
      </w:r>
    </w:p>
    <w:p w:rsidR="0097238B" w:rsidRDefault="0097238B" w:rsidP="0097238B">
      <w:pPr>
        <w:pStyle w:val="ppCodeIndent"/>
      </w:pPr>
      <w:r>
        <w:t xml:space="preserve">    [</w:t>
      </w:r>
      <w:proofErr w:type="spellStart"/>
      <w:r>
        <w:t>ServiceBehavior</w:t>
      </w:r>
      <w:proofErr w:type="spellEnd"/>
      <w:r>
        <w:t>(</w:t>
      </w:r>
      <w:proofErr w:type="spellStart"/>
      <w:r>
        <w:t>InstanceContextMode</w:t>
      </w:r>
      <w:proofErr w:type="spellEnd"/>
      <w:r>
        <w:t xml:space="preserve"> = </w:t>
      </w:r>
      <w:proofErr w:type="spellStart"/>
      <w:r>
        <w:t>InstanceContextMode.PerCall</w:t>
      </w:r>
      <w:proofErr w:type="spellEnd"/>
      <w:r>
        <w:t>)]</w:t>
      </w:r>
    </w:p>
    <w:p w:rsidR="0097238B" w:rsidRDefault="0097238B" w:rsidP="0097238B">
      <w:pPr>
        <w:pStyle w:val="ppCodeIndent"/>
      </w:pPr>
      <w:r>
        <w:t xml:space="preserve">    public class </w:t>
      </w:r>
      <w:proofErr w:type="spellStart"/>
      <w:r>
        <w:t>OrderTrackingService</w:t>
      </w:r>
      <w:proofErr w:type="spellEnd"/>
      <w:r>
        <w:t xml:space="preserve"> : </w:t>
      </w:r>
      <w:proofErr w:type="spellStart"/>
      <w:r>
        <w:t>IOrderTrackingService</w:t>
      </w:r>
      <w:proofErr w:type="spellEnd"/>
    </w:p>
    <w:p w:rsidR="0097238B" w:rsidRDefault="0097238B" w:rsidP="0097238B">
      <w:pPr>
        <w:pStyle w:val="ppCodeIndent"/>
      </w:pPr>
      <w:r>
        <w:t xml:space="preserve">    {</w:t>
      </w:r>
    </w:p>
    <w:p w:rsidR="0097238B" w:rsidRDefault="0097238B" w:rsidP="0097238B">
      <w:pPr>
        <w:pStyle w:val="ppCodeIndent"/>
      </w:pPr>
      <w:r>
        <w:t xml:space="preserve">        public Order[] </w:t>
      </w:r>
      <w:proofErr w:type="spellStart"/>
      <w:r>
        <w:t>GetOrdersFromMyOrganization</w:t>
      </w:r>
      <w:proofErr w:type="spellEnd"/>
      <w:r>
        <w:t>()</w:t>
      </w:r>
    </w:p>
    <w:p w:rsidR="0097238B" w:rsidRDefault="0097238B" w:rsidP="0097238B">
      <w:pPr>
        <w:pStyle w:val="ppCodeIndent"/>
      </w:pPr>
      <w:r>
        <w:t xml:space="preserve">        {</w:t>
      </w:r>
    </w:p>
    <w:p w:rsidR="0097238B" w:rsidRPr="0097238B" w:rsidRDefault="0097238B" w:rsidP="0097238B">
      <w:pPr>
        <w:pStyle w:val="ppCodeIndent"/>
        <w:rPr>
          <w:b/>
        </w:rPr>
      </w:pPr>
      <w:r w:rsidRPr="0097238B">
        <w:rPr>
          <w:b/>
        </w:rPr>
        <w:t xml:space="preserve">            </w:t>
      </w:r>
      <w:r w:rsidRPr="0097238B">
        <w:rPr>
          <w:b/>
          <w:highlight w:val="yellow"/>
        </w:rPr>
        <w:t xml:space="preserve">string organization = </w:t>
      </w:r>
      <w:proofErr w:type="spellStart"/>
      <w:r w:rsidRPr="0097238B">
        <w:rPr>
          <w:b/>
          <w:highlight w:val="yellow"/>
        </w:rPr>
        <w:t>ClaimHelper.GetClaimsFromPrincipal</w:t>
      </w:r>
      <w:proofErr w:type="spellEnd"/>
      <w:r w:rsidRPr="0097238B">
        <w:rPr>
          <w:b/>
          <w:highlight w:val="yellow"/>
        </w:rPr>
        <w:t>(</w:t>
      </w:r>
    </w:p>
    <w:p w:rsidR="0097238B" w:rsidRPr="0097238B" w:rsidRDefault="0097238B" w:rsidP="0097238B">
      <w:pPr>
        <w:pStyle w:val="ppCodeIndent"/>
        <w:rPr>
          <w:b/>
        </w:rPr>
      </w:pPr>
      <w:r w:rsidRPr="0097238B">
        <w:rPr>
          <w:b/>
        </w:rPr>
        <w:t xml:space="preserve">              </w:t>
      </w:r>
      <w:proofErr w:type="spellStart"/>
      <w:r w:rsidRPr="0097238B">
        <w:rPr>
          <w:b/>
          <w:highlight w:val="yellow"/>
        </w:rPr>
        <w:t>HttpContext.Current.User</w:t>
      </w:r>
      <w:proofErr w:type="spellEnd"/>
      <w:r w:rsidRPr="0097238B">
        <w:rPr>
          <w:b/>
          <w:highlight w:val="yellow"/>
        </w:rPr>
        <w:t xml:space="preserve">, </w:t>
      </w:r>
      <w:proofErr w:type="spellStart"/>
      <w:r w:rsidRPr="0097238B">
        <w:rPr>
          <w:b/>
          <w:highlight w:val="yellow"/>
        </w:rPr>
        <w:t>Adatum.ClaimTypes.Organization</w:t>
      </w:r>
      <w:proofErr w:type="spellEnd"/>
      <w:r w:rsidRPr="0097238B">
        <w:rPr>
          <w:b/>
          <w:highlight w:val="yellow"/>
        </w:rPr>
        <w:t>).Value;</w:t>
      </w:r>
    </w:p>
    <w:p w:rsidR="0097238B" w:rsidRDefault="0097238B" w:rsidP="0097238B">
      <w:pPr>
        <w:pStyle w:val="ppCodeIndent"/>
      </w:pPr>
    </w:p>
    <w:p w:rsidR="0097238B" w:rsidRDefault="0097238B" w:rsidP="0097238B">
      <w:pPr>
        <w:pStyle w:val="ppCodeIndent"/>
      </w:pPr>
      <w:r>
        <w:t xml:space="preserve">            </w:t>
      </w:r>
      <w:proofErr w:type="spellStart"/>
      <w:r>
        <w:t>var</w:t>
      </w:r>
      <w:proofErr w:type="spellEnd"/>
      <w:r>
        <w:t xml:space="preserve"> repository = new </w:t>
      </w:r>
      <w:proofErr w:type="spellStart"/>
      <w:r>
        <w:t>OrderRepository</w:t>
      </w:r>
      <w:proofErr w:type="spellEnd"/>
      <w:r>
        <w:t>();</w:t>
      </w:r>
    </w:p>
    <w:p w:rsidR="0097238B" w:rsidRDefault="0097238B" w:rsidP="0097238B">
      <w:pPr>
        <w:pStyle w:val="ppCodeIndent"/>
      </w:pPr>
      <w:r>
        <w:t xml:space="preserve">            return </w:t>
      </w:r>
      <w:proofErr w:type="spellStart"/>
      <w:r>
        <w:t>repository.GetOrdersByCompanyName</w:t>
      </w:r>
      <w:proofErr w:type="spellEnd"/>
      <w:r>
        <w:t>(organization).</w:t>
      </w:r>
      <w:proofErr w:type="spellStart"/>
      <w:r>
        <w:t>ToArray</w:t>
      </w:r>
      <w:proofErr w:type="spellEnd"/>
      <w:r>
        <w:t>();</w:t>
      </w:r>
    </w:p>
    <w:p w:rsidR="0097238B" w:rsidRDefault="0097238B" w:rsidP="0097238B">
      <w:pPr>
        <w:pStyle w:val="ppCodeIndent"/>
      </w:pPr>
      <w:r>
        <w:t xml:space="preserve">        }</w:t>
      </w:r>
    </w:p>
    <w:p w:rsidR="0097238B" w:rsidRDefault="0097238B" w:rsidP="0097238B">
      <w:pPr>
        <w:pStyle w:val="ppCodeIndent"/>
      </w:pPr>
      <w:r>
        <w:t xml:space="preserve">    }</w:t>
      </w:r>
    </w:p>
    <w:p w:rsidR="00A95C92" w:rsidRPr="00D8326A" w:rsidRDefault="0097238B" w:rsidP="0097238B">
      <w:pPr>
        <w:pStyle w:val="ppCodeIndent"/>
      </w:pPr>
      <w:r>
        <w:t>}</w:t>
      </w:r>
    </w:p>
    <w:p w:rsidR="00A95C92" w:rsidRDefault="00A95C92" w:rsidP="00A95C92">
      <w:pPr>
        <w:pStyle w:val="ppNumberList"/>
      </w:pPr>
      <w:r>
        <w:t xml:space="preserve">In Visual Studio, open the file </w:t>
      </w:r>
      <w:proofErr w:type="spellStart"/>
      <w:r>
        <w:rPr>
          <w:b/>
        </w:rPr>
        <w:t>Web.config</w:t>
      </w:r>
      <w:proofErr w:type="spellEnd"/>
      <w:r>
        <w:t xml:space="preserve"> from the </w:t>
      </w:r>
      <w:r w:rsidRPr="005C5B0F">
        <w:rPr>
          <w:b/>
        </w:rPr>
        <w:t>a-Order.OrderTracking.Services.Lab04.Ex0</w:t>
      </w:r>
      <w:r w:rsidR="004E6B9A">
        <w:rPr>
          <w:b/>
        </w:rPr>
        <w:t>2</w:t>
      </w:r>
      <w:r>
        <w:t xml:space="preserve"> project into the code editor window.</w:t>
      </w:r>
    </w:p>
    <w:p w:rsidR="00A95C92" w:rsidRDefault="00A95C92" w:rsidP="00A95C92">
      <w:pPr>
        <w:pStyle w:val="ppNumberList"/>
      </w:pPr>
      <w:r>
        <w:t xml:space="preserve">Using the highlighted code in the following snippet, add the </w:t>
      </w:r>
      <w:proofErr w:type="spellStart"/>
      <w:r w:rsidRPr="00785B60">
        <w:rPr>
          <w:b/>
          <w:bCs/>
        </w:rPr>
        <w:t>SimpleClaimsAuthorizationManager</w:t>
      </w:r>
      <w:proofErr w:type="spellEnd"/>
      <w:r>
        <w:t xml:space="preserve"> class to the WIF configuration.</w:t>
      </w:r>
    </w:p>
    <w:p w:rsidR="00A95C92" w:rsidRDefault="00A95C92" w:rsidP="00A95C92">
      <w:pPr>
        <w:pStyle w:val="ppCodeLanguageIndent"/>
      </w:pPr>
      <w:r>
        <w:t>XML</w:t>
      </w:r>
    </w:p>
    <w:p w:rsidR="00A95C92" w:rsidRDefault="00A95C92" w:rsidP="00A95C92">
      <w:pPr>
        <w:pStyle w:val="ppCodeIndent"/>
      </w:pPr>
      <w:r>
        <w:t>&lt;</w:t>
      </w:r>
      <w:proofErr w:type="spellStart"/>
      <w:r>
        <w:t>microsoft.identityModel</w:t>
      </w:r>
      <w:proofErr w:type="spellEnd"/>
      <w:r>
        <w:t>&gt;</w:t>
      </w:r>
    </w:p>
    <w:p w:rsidR="00A95C92" w:rsidRDefault="00A95C92" w:rsidP="00A95C92">
      <w:pPr>
        <w:pStyle w:val="ppCodeIndent"/>
      </w:pPr>
      <w:r>
        <w:t xml:space="preserve">  &lt;service</w:t>
      </w:r>
      <w:r w:rsidR="0097238B">
        <w:t xml:space="preserve"> name="OAuth"</w:t>
      </w:r>
      <w:r>
        <w:t>&gt;</w:t>
      </w:r>
    </w:p>
    <w:p w:rsidR="00A95C92" w:rsidRDefault="00A95C92" w:rsidP="00A95C92">
      <w:pPr>
        <w:pStyle w:val="ppCodeIndent"/>
      </w:pPr>
      <w:r>
        <w:t xml:space="preserve">  …</w:t>
      </w:r>
    </w:p>
    <w:p w:rsidR="00A95C92" w:rsidRPr="00785B60" w:rsidRDefault="00A95C92" w:rsidP="00A95C92">
      <w:pPr>
        <w:pStyle w:val="ppCodeIndent"/>
        <w:rPr>
          <w:b/>
        </w:rPr>
      </w:pPr>
      <w:r w:rsidRPr="00785B60">
        <w:rPr>
          <w:b/>
        </w:rPr>
        <w:t xml:space="preserve">    </w:t>
      </w:r>
      <w:r w:rsidRPr="00785B60">
        <w:rPr>
          <w:b/>
          <w:highlight w:val="yellow"/>
        </w:rPr>
        <w:t>&lt;</w:t>
      </w:r>
      <w:proofErr w:type="spellStart"/>
      <w:r w:rsidRPr="00785B60">
        <w:rPr>
          <w:b/>
          <w:highlight w:val="yellow"/>
        </w:rPr>
        <w:t>claimsAuthorizationManager</w:t>
      </w:r>
      <w:proofErr w:type="spellEnd"/>
      <w:r w:rsidRPr="00785B60">
        <w:rPr>
          <w:b/>
        </w:rPr>
        <w:t xml:space="preserve"> </w:t>
      </w:r>
    </w:p>
    <w:p w:rsidR="00A95C92" w:rsidRPr="00785B60" w:rsidRDefault="00A95C92" w:rsidP="00A95C92">
      <w:pPr>
        <w:pStyle w:val="ppCodeIndent"/>
        <w:rPr>
          <w:b/>
        </w:rPr>
      </w:pPr>
      <w:r w:rsidRPr="00785B60">
        <w:rPr>
          <w:b/>
        </w:rPr>
        <w:t xml:space="preserve">      </w:t>
      </w:r>
      <w:r w:rsidRPr="00785B60">
        <w:rPr>
          <w:b/>
          <w:highlight w:val="yellow"/>
        </w:rPr>
        <w:t>type="AOrder.OrderTracking.Services.SimpleClaimsAuthorizationManager,</w:t>
      </w:r>
      <w:r w:rsidRPr="00785B60">
        <w:rPr>
          <w:b/>
        </w:rPr>
        <w:t xml:space="preserve"> </w:t>
      </w:r>
    </w:p>
    <w:p w:rsidR="00A95C92" w:rsidRPr="00785B60" w:rsidRDefault="00A95C92" w:rsidP="00A95C92">
      <w:pPr>
        <w:pStyle w:val="ppCodeIndent"/>
        <w:rPr>
          <w:b/>
          <w:highlight w:val="yellow"/>
        </w:rPr>
      </w:pPr>
      <w:proofErr w:type="spellStart"/>
      <w:r w:rsidRPr="00785B60">
        <w:rPr>
          <w:b/>
          <w:highlight w:val="yellow"/>
        </w:rPr>
        <w:t>AOrder.OrderTracking.Services</w:t>
      </w:r>
      <w:proofErr w:type="spellEnd"/>
      <w:r w:rsidRPr="00785B60">
        <w:rPr>
          <w:b/>
          <w:highlight w:val="yellow"/>
        </w:rPr>
        <w:t>" /&gt;</w:t>
      </w:r>
    </w:p>
    <w:p w:rsidR="00A95C92" w:rsidRDefault="00A95C92" w:rsidP="00A95C92">
      <w:pPr>
        <w:pStyle w:val="ppCodeIndent"/>
      </w:pPr>
      <w:r>
        <w:t xml:space="preserve">  &lt;/service&gt;</w:t>
      </w:r>
    </w:p>
    <w:p w:rsidR="00A95C92" w:rsidRDefault="00A95C92" w:rsidP="00A95C92">
      <w:pPr>
        <w:pStyle w:val="ppCodeIndent"/>
      </w:pPr>
      <w:r>
        <w:t>&lt;/</w:t>
      </w:r>
      <w:proofErr w:type="spellStart"/>
      <w:r>
        <w:t>microsoft.identityModel</w:t>
      </w:r>
      <w:proofErr w:type="spellEnd"/>
      <w:r>
        <w:t>&gt;</w:t>
      </w:r>
    </w:p>
    <w:p w:rsidR="005C5B0F" w:rsidRPr="00785B60" w:rsidRDefault="005C5B0F" w:rsidP="005C5B0F">
      <w:pPr>
        <w:pStyle w:val="ppNoteIndent"/>
      </w:pPr>
      <w:r w:rsidRPr="00B60BDB">
        <w:rPr>
          <w:b/>
        </w:rPr>
        <w:t>Important</w:t>
      </w:r>
      <w:r>
        <w:t xml:space="preserve">: The value of the </w:t>
      </w:r>
      <w:r w:rsidRPr="000353F3">
        <w:rPr>
          <w:b/>
        </w:rPr>
        <w:t>type</w:t>
      </w:r>
      <w:r>
        <w:t xml:space="preserve"> attribute that is shown split over multiple </w:t>
      </w:r>
      <w:proofErr w:type="gramStart"/>
      <w:r>
        <w:t>lines,</w:t>
      </w:r>
      <w:proofErr w:type="gramEnd"/>
      <w:r>
        <w:t xml:space="preserve"> must be entered on a single line in the </w:t>
      </w:r>
      <w:proofErr w:type="spellStart"/>
      <w:r>
        <w:t>Web.config</w:t>
      </w:r>
      <w:proofErr w:type="spellEnd"/>
      <w:r>
        <w:t xml:space="preserve"> file.</w:t>
      </w:r>
      <w:r w:rsidRPr="00785B60">
        <w:t xml:space="preserve"> </w:t>
      </w:r>
    </w:p>
    <w:p w:rsidR="00A95C92" w:rsidRDefault="00A95C92" w:rsidP="00A95C92">
      <w:pPr>
        <w:pStyle w:val="ppNumberList"/>
      </w:pPr>
      <w:r>
        <w:t xml:space="preserve">In Solution Explorer, right-click the </w:t>
      </w:r>
      <w:r w:rsidRPr="00DA692A">
        <w:rPr>
          <w:b/>
        </w:rPr>
        <w:t>Lab0</w:t>
      </w:r>
      <w:r>
        <w:rPr>
          <w:b/>
        </w:rPr>
        <w:t>4</w:t>
      </w:r>
      <w:r w:rsidRPr="00DA692A">
        <w:rPr>
          <w:b/>
        </w:rPr>
        <w:t>.Ex0</w:t>
      </w:r>
      <w:r w:rsidR="000D0207">
        <w:rPr>
          <w:b/>
        </w:rPr>
        <w:t>2</w:t>
      </w:r>
      <w:r>
        <w:t xml:space="preserve"> solution item and click </w:t>
      </w:r>
      <w:proofErr w:type="gramStart"/>
      <w:r w:rsidRPr="00DA692A">
        <w:rPr>
          <w:b/>
        </w:rPr>
        <w:t>Rebuild</w:t>
      </w:r>
      <w:proofErr w:type="gramEnd"/>
      <w:r w:rsidRPr="00DA692A">
        <w:rPr>
          <w:b/>
        </w:rPr>
        <w:t xml:space="preserve"> solution</w:t>
      </w:r>
      <w:r>
        <w:t>. Correct any errors.</w:t>
      </w:r>
    </w:p>
    <w:p w:rsidR="00A95C92" w:rsidRDefault="00A95C92" w:rsidP="00A95C92">
      <w:pPr>
        <w:pStyle w:val="ppNumberList"/>
      </w:pPr>
      <w:r>
        <w:lastRenderedPageBreak/>
        <w:t>Close all of the files open in the Visual Studio editor, making sure to save your changes, but keep the solution open so that you are ready to use it in the next task.</w:t>
      </w:r>
    </w:p>
    <w:p w:rsidR="00A95C92" w:rsidRDefault="00A95C92" w:rsidP="00A95C92">
      <w:pPr>
        <w:pStyle w:val="ppListEnd"/>
      </w:pPr>
    </w:p>
    <w:p w:rsidR="00A95C92" w:rsidRDefault="00A95C92" w:rsidP="00A95C92">
      <w:pPr>
        <w:pStyle w:val="ppBodyText"/>
      </w:pPr>
      <w:r>
        <w:t xml:space="preserve">You have now completed this task. The changes that you made illustrate the changes that you need to make to a </w:t>
      </w:r>
      <w:r w:rsidR="003B3A4D">
        <w:t>REST</w:t>
      </w:r>
      <w:r>
        <w:t xml:space="preserve">-based Web service </w:t>
      </w:r>
      <w:r w:rsidR="0045332C">
        <w:t>so that it can use a WIF extension to handle SWT tokens and the OAuth protocol</w:t>
      </w:r>
      <w:r>
        <w:t>.</w:t>
      </w:r>
      <w:r w:rsidR="0045332C">
        <w:t xml:space="preserve"> You have also seen how you use claims to implement authorization rules in the service.</w:t>
      </w:r>
    </w:p>
    <w:p w:rsidR="00A95C92" w:rsidRDefault="00A95C92" w:rsidP="00A95C92">
      <w:pPr>
        <w:pStyle w:val="Heading2"/>
      </w:pPr>
      <w:bookmarkStart w:id="18" w:name="_Task_4:_Modify_1"/>
      <w:bookmarkEnd w:id="18"/>
      <w:r w:rsidRPr="00A8787B">
        <w:t>Task 4</w:t>
      </w:r>
      <w:r>
        <w:t>:</w:t>
      </w:r>
      <w:r w:rsidRPr="00A8787B">
        <w:t xml:space="preserve"> </w:t>
      </w:r>
      <w:r>
        <w:t xml:space="preserve">Modify the </w:t>
      </w:r>
      <w:r w:rsidR="0045332C">
        <w:t>C</w:t>
      </w:r>
      <w:r>
        <w:t xml:space="preserve">lient </w:t>
      </w:r>
      <w:r w:rsidR="0045332C">
        <w:t>to Send an SWT Token to the Service</w:t>
      </w:r>
    </w:p>
    <w:p w:rsidR="00A95C92" w:rsidRDefault="00A95C92" w:rsidP="00A95C92">
      <w:pPr>
        <w:pStyle w:val="ppBodyText"/>
      </w:pPr>
      <w:r w:rsidRPr="0084205A">
        <w:t>In this task</w:t>
      </w:r>
      <w:r>
        <w:t>,</w:t>
      </w:r>
      <w:r w:rsidRPr="0084205A">
        <w:t xml:space="preserve"> you will </w:t>
      </w:r>
      <w:r>
        <w:t xml:space="preserve">modify the desktop client to work with your claims-enabled </w:t>
      </w:r>
      <w:r w:rsidR="0045332C">
        <w:t>REST</w:t>
      </w:r>
      <w:r>
        <w:t xml:space="preserve">-based Web service. </w:t>
      </w:r>
      <w:r w:rsidR="0045332C">
        <w:t>You will modify the client to attach an SWT token to the outgoing request to the a-Order Web service. The client application obtains the SWT token from the Adatum ACS namespace</w:t>
      </w:r>
      <w:r w:rsidR="0030491D">
        <w:t xml:space="preserve">, and to obtain an SWT token from ACS the client must send it a SAML token. The client obtains the SAML token from the </w:t>
      </w:r>
      <w:proofErr w:type="spellStart"/>
      <w:r w:rsidR="0030491D">
        <w:t>Litware</w:t>
      </w:r>
      <w:proofErr w:type="spellEnd"/>
      <w:r w:rsidR="0030491D">
        <w:t xml:space="preserve"> simulated issuer.</w:t>
      </w:r>
    </w:p>
    <w:p w:rsidR="0030491D" w:rsidRDefault="0030491D" w:rsidP="00A95C92">
      <w:pPr>
        <w:pStyle w:val="ppBodyText"/>
      </w:pPr>
      <w:r>
        <w:t xml:space="preserve">To handle this process you will add a custom header message inspector class to the client. This class will inspect every outgoing request to the a-Order REST-based service. The custom header message inspector class will first obtain a SAML token by authenticating with the </w:t>
      </w:r>
      <w:proofErr w:type="spellStart"/>
      <w:r>
        <w:t>Litware</w:t>
      </w:r>
      <w:proofErr w:type="spellEnd"/>
      <w:r>
        <w:t xml:space="preserve"> issuer; it will send the SAML token to ACS and obtain an SWT token that it will attach to the outgoing request.</w:t>
      </w:r>
    </w:p>
    <w:p w:rsidR="00A95C92" w:rsidRPr="00921152" w:rsidRDefault="00A95C92" w:rsidP="00A95C92">
      <w:pPr>
        <w:pStyle w:val="ppProcedureStart"/>
      </w:pPr>
      <w:r>
        <w:t xml:space="preserve">To modify the client </w:t>
      </w:r>
      <w:r w:rsidR="0045332C">
        <w:t>to send an SWT token to the service</w:t>
      </w:r>
    </w:p>
    <w:p w:rsidR="00A95C92" w:rsidRDefault="00A95C92" w:rsidP="00A95C92">
      <w:pPr>
        <w:pStyle w:val="ppNumberList"/>
      </w:pPr>
      <w:r>
        <w:t xml:space="preserve">Continue with the </w:t>
      </w:r>
      <w:r w:rsidRPr="00E82F06">
        <w:rPr>
          <w:b/>
        </w:rPr>
        <w:t>Lab0</w:t>
      </w:r>
      <w:r>
        <w:rPr>
          <w:b/>
        </w:rPr>
        <w:t>4</w:t>
      </w:r>
      <w:r w:rsidRPr="00E82F06">
        <w:rPr>
          <w:b/>
        </w:rPr>
        <w:t>.Ex0</w:t>
      </w:r>
      <w:r w:rsidR="0045332C">
        <w:rPr>
          <w:b/>
        </w:rPr>
        <w:t>2</w:t>
      </w:r>
      <w:r w:rsidRPr="00E82F06">
        <w:rPr>
          <w:b/>
        </w:rPr>
        <w:t xml:space="preserve"> </w:t>
      </w:r>
      <w:r>
        <w:t>solution you used in the previous task.</w:t>
      </w:r>
    </w:p>
    <w:p w:rsidR="00A95C92" w:rsidRDefault="00A95C92" w:rsidP="00A95C92">
      <w:pPr>
        <w:pStyle w:val="ppNumberList"/>
      </w:pPr>
      <w:r>
        <w:t xml:space="preserve">In Visual Studio, in the </w:t>
      </w:r>
      <w:r>
        <w:rPr>
          <w:b/>
        </w:rPr>
        <w:t>a-Order</w:t>
      </w:r>
      <w:r w:rsidRPr="00725DB7">
        <w:rPr>
          <w:b/>
        </w:rPr>
        <w:t>.</w:t>
      </w:r>
      <w:r>
        <w:rPr>
          <w:b/>
        </w:rPr>
        <w:t>OrderTracking.Client</w:t>
      </w:r>
      <w:r w:rsidRPr="00725DB7">
        <w:rPr>
          <w:b/>
        </w:rPr>
        <w:t>.Lab0</w:t>
      </w:r>
      <w:r>
        <w:rPr>
          <w:b/>
        </w:rPr>
        <w:t>4</w:t>
      </w:r>
      <w:r w:rsidRPr="00725DB7">
        <w:rPr>
          <w:b/>
        </w:rPr>
        <w:t>.Ex0</w:t>
      </w:r>
      <w:r w:rsidR="0030491D">
        <w:rPr>
          <w:b/>
        </w:rPr>
        <w:t>2</w:t>
      </w:r>
      <w:r>
        <w:rPr>
          <w:b/>
        </w:rPr>
        <w:t xml:space="preserve"> </w:t>
      </w:r>
      <w:r>
        <w:t xml:space="preserve">project, right-click on the </w:t>
      </w:r>
      <w:r w:rsidRPr="00AB7963">
        <w:rPr>
          <w:b/>
        </w:rPr>
        <w:t>References</w:t>
      </w:r>
      <w:r>
        <w:t xml:space="preserve"> folder, and then click on </w:t>
      </w:r>
      <w:r>
        <w:rPr>
          <w:b/>
        </w:rPr>
        <w:t>Add Reference</w:t>
      </w:r>
      <w:r>
        <w:t>.</w:t>
      </w:r>
    </w:p>
    <w:p w:rsidR="00A95C92" w:rsidRDefault="00A95C92" w:rsidP="00A95C92">
      <w:pPr>
        <w:pStyle w:val="ppNumberList"/>
      </w:pPr>
      <w:r>
        <w:t xml:space="preserve">In the </w:t>
      </w:r>
      <w:r w:rsidRPr="002E3EDC">
        <w:rPr>
          <w:b/>
          <w:bCs/>
        </w:rPr>
        <w:t>Add Reference</w:t>
      </w:r>
      <w:r>
        <w:t xml:space="preserve"> dialog, select the </w:t>
      </w:r>
      <w:r w:rsidRPr="002E3EDC">
        <w:rPr>
          <w:b/>
        </w:rPr>
        <w:t>.NET</w:t>
      </w:r>
      <w:r>
        <w:t xml:space="preserve"> tab, and locate the </w:t>
      </w:r>
      <w:proofErr w:type="spellStart"/>
      <w:r w:rsidRPr="002E3EDC">
        <w:rPr>
          <w:b/>
        </w:rPr>
        <w:t>Microsoft.IdentityModel</w:t>
      </w:r>
      <w:proofErr w:type="spellEnd"/>
      <w:r>
        <w:t xml:space="preserve"> component. Clicking on </w:t>
      </w:r>
      <w:r w:rsidRPr="002E3EDC">
        <w:rPr>
          <w:b/>
          <w:bCs/>
        </w:rPr>
        <w:t>Component Name</w:t>
      </w:r>
      <w:r>
        <w:t xml:space="preserve"> will sort the components alphabetically. Select </w:t>
      </w:r>
      <w:proofErr w:type="spellStart"/>
      <w:r w:rsidRPr="002E3EDC">
        <w:rPr>
          <w:b/>
          <w:bCs/>
        </w:rPr>
        <w:t>Microsoft.IdentityModel</w:t>
      </w:r>
      <w:proofErr w:type="spellEnd"/>
      <w:r>
        <w:t xml:space="preserve">, and click </w:t>
      </w:r>
      <w:r w:rsidRPr="002E3EDC">
        <w:rPr>
          <w:b/>
        </w:rPr>
        <w:t>OK</w:t>
      </w:r>
      <w:r>
        <w:t>. This adds a reference to the WIF assembly to the project.</w:t>
      </w:r>
    </w:p>
    <w:p w:rsidR="009418E5" w:rsidRDefault="009418E5" w:rsidP="009418E5">
      <w:pPr>
        <w:pStyle w:val="ppNumberList"/>
      </w:pPr>
      <w:r>
        <w:t xml:space="preserve">In Solution Explorer, right-click the </w:t>
      </w:r>
      <w:r>
        <w:rPr>
          <w:b/>
        </w:rPr>
        <w:t>a-Order</w:t>
      </w:r>
      <w:r w:rsidRPr="00725DB7">
        <w:rPr>
          <w:b/>
        </w:rPr>
        <w:t>.</w:t>
      </w:r>
      <w:r>
        <w:rPr>
          <w:b/>
        </w:rPr>
        <w:t>OrderTracking.Client</w:t>
      </w:r>
      <w:r w:rsidRPr="00725DB7">
        <w:rPr>
          <w:b/>
        </w:rPr>
        <w:t>.Lab0</w:t>
      </w:r>
      <w:r>
        <w:rPr>
          <w:b/>
        </w:rPr>
        <w:t>4</w:t>
      </w:r>
      <w:r w:rsidRPr="00725DB7">
        <w:rPr>
          <w:b/>
        </w:rPr>
        <w:t>.Ex0</w:t>
      </w:r>
      <w:r>
        <w:rPr>
          <w:b/>
        </w:rPr>
        <w:t xml:space="preserve">2 </w:t>
      </w:r>
      <w:r>
        <w:t xml:space="preserve">project, click </w:t>
      </w:r>
      <w:r w:rsidRPr="00114EA2">
        <w:rPr>
          <w:b/>
          <w:bCs/>
        </w:rPr>
        <w:t>Add</w:t>
      </w:r>
      <w:r>
        <w:t xml:space="preserve">, and then click </w:t>
      </w:r>
      <w:r>
        <w:rPr>
          <w:b/>
          <w:bCs/>
        </w:rPr>
        <w:t>Class</w:t>
      </w:r>
      <w:r>
        <w:t xml:space="preserve">. In the </w:t>
      </w:r>
      <w:r w:rsidRPr="00114EA2">
        <w:rPr>
          <w:b/>
          <w:bCs/>
        </w:rPr>
        <w:t>Name</w:t>
      </w:r>
      <w:r>
        <w:t xml:space="preserve"> field, type </w:t>
      </w:r>
      <w:proofErr w:type="spellStart"/>
      <w:r>
        <w:rPr>
          <w:b/>
          <w:bCs/>
        </w:rPr>
        <w:t>CustomHeaderMessageInspector</w:t>
      </w:r>
      <w:r w:rsidRPr="00114EA2">
        <w:rPr>
          <w:b/>
          <w:bCs/>
        </w:rPr>
        <w:t>.cs</w:t>
      </w:r>
      <w:proofErr w:type="spellEnd"/>
      <w:r>
        <w:t xml:space="preserve">, and then click </w:t>
      </w:r>
      <w:r w:rsidRPr="00114EA2">
        <w:rPr>
          <w:b/>
          <w:bCs/>
        </w:rPr>
        <w:t>Add</w:t>
      </w:r>
      <w:r>
        <w:t>.</w:t>
      </w:r>
    </w:p>
    <w:p w:rsidR="009418E5" w:rsidRDefault="009418E5" w:rsidP="009418E5">
      <w:pPr>
        <w:pStyle w:val="ppNumberList"/>
      </w:pPr>
      <w:r>
        <w:t>In the code editor, replace the contents of the file with the following code. This declares a several class level variables</w:t>
      </w:r>
      <w:r w:rsidR="002D2768">
        <w:t xml:space="preserve">, modifies the class to implement the </w:t>
      </w:r>
      <w:proofErr w:type="spellStart"/>
      <w:r w:rsidR="002D2768" w:rsidRPr="002D2768">
        <w:rPr>
          <w:b/>
          <w:bCs/>
        </w:rPr>
        <w:t>IClientMessageInspector</w:t>
      </w:r>
      <w:proofErr w:type="spellEnd"/>
      <w:r w:rsidR="002D2768">
        <w:t xml:space="preserve"> interface, and adds a constructor.</w:t>
      </w:r>
    </w:p>
    <w:p w:rsidR="002D2768" w:rsidRDefault="002D2768" w:rsidP="002D2768">
      <w:pPr>
        <w:pStyle w:val="ppCodeLanguageIndent"/>
      </w:pPr>
      <w:r>
        <w:t>C#</w:t>
      </w:r>
    </w:p>
    <w:p w:rsidR="002D2768" w:rsidRDefault="002D2768" w:rsidP="002D2768">
      <w:pPr>
        <w:pStyle w:val="ppCodeIndent"/>
      </w:pPr>
      <w:r>
        <w:t xml:space="preserve">namespace </w:t>
      </w:r>
      <w:proofErr w:type="spellStart"/>
      <w:r>
        <w:t>AOrder.OrderTracking.Client</w:t>
      </w:r>
      <w:proofErr w:type="spellEnd"/>
    </w:p>
    <w:p w:rsidR="002D2768" w:rsidRDefault="002D2768" w:rsidP="002D2768">
      <w:pPr>
        <w:pStyle w:val="ppCodeIndent"/>
      </w:pPr>
      <w:r>
        <w:t>{</w:t>
      </w:r>
    </w:p>
    <w:p w:rsidR="002D2768" w:rsidRDefault="002D2768" w:rsidP="002D2768">
      <w:pPr>
        <w:pStyle w:val="ppCodeIndent"/>
      </w:pPr>
      <w:r>
        <w:t xml:space="preserve">  using System;</w:t>
      </w:r>
    </w:p>
    <w:p w:rsidR="002D2768" w:rsidRDefault="002D2768" w:rsidP="002D2768">
      <w:pPr>
        <w:pStyle w:val="ppCodeIndent"/>
      </w:pPr>
      <w:r>
        <w:t xml:space="preserve">  using </w:t>
      </w:r>
      <w:proofErr w:type="spellStart"/>
      <w:r>
        <w:t>System.Collections.Generic</w:t>
      </w:r>
      <w:proofErr w:type="spellEnd"/>
      <w:r>
        <w:t>;</w:t>
      </w:r>
    </w:p>
    <w:p w:rsidR="002D2768" w:rsidRDefault="002D2768" w:rsidP="002D2768">
      <w:pPr>
        <w:pStyle w:val="ppCodeIndent"/>
      </w:pPr>
      <w:r>
        <w:t xml:space="preserve">  using </w:t>
      </w:r>
      <w:proofErr w:type="spellStart"/>
      <w:r>
        <w:t>System.Collections.Specialized</w:t>
      </w:r>
      <w:proofErr w:type="spellEnd"/>
      <w:r>
        <w:t>;</w:t>
      </w:r>
    </w:p>
    <w:p w:rsidR="002D2768" w:rsidRDefault="002D2768" w:rsidP="002D2768">
      <w:pPr>
        <w:pStyle w:val="ppCodeIndent"/>
      </w:pPr>
      <w:r>
        <w:t xml:space="preserve">  using </w:t>
      </w:r>
      <w:proofErr w:type="spellStart"/>
      <w:r>
        <w:t>System.IdentityModel.Tokens</w:t>
      </w:r>
      <w:proofErr w:type="spellEnd"/>
      <w:r>
        <w:t>;</w:t>
      </w:r>
    </w:p>
    <w:p w:rsidR="002D2768" w:rsidRDefault="002D2768" w:rsidP="002D2768">
      <w:pPr>
        <w:pStyle w:val="ppCodeIndent"/>
      </w:pPr>
      <w:r>
        <w:t xml:space="preserve">  using System.Net;</w:t>
      </w:r>
    </w:p>
    <w:p w:rsidR="002D2768" w:rsidRDefault="002D2768" w:rsidP="002D2768">
      <w:pPr>
        <w:pStyle w:val="ppCodeIndent"/>
      </w:pPr>
      <w:r>
        <w:t xml:space="preserve">  using </w:t>
      </w:r>
      <w:proofErr w:type="spellStart"/>
      <w:r>
        <w:t>System.ServiceModel</w:t>
      </w:r>
      <w:proofErr w:type="spellEnd"/>
      <w:r>
        <w:t>;</w:t>
      </w:r>
    </w:p>
    <w:p w:rsidR="002D2768" w:rsidRDefault="002D2768" w:rsidP="002D2768">
      <w:pPr>
        <w:pStyle w:val="ppCodeIndent"/>
      </w:pPr>
      <w:r>
        <w:t xml:space="preserve">  using </w:t>
      </w:r>
      <w:proofErr w:type="spellStart"/>
      <w:r>
        <w:t>System.ServiceModel.Channels</w:t>
      </w:r>
      <w:proofErr w:type="spellEnd"/>
      <w:r>
        <w:t>;</w:t>
      </w:r>
    </w:p>
    <w:p w:rsidR="002D2768" w:rsidRDefault="002D2768" w:rsidP="002D2768">
      <w:pPr>
        <w:pStyle w:val="ppCodeIndent"/>
      </w:pPr>
      <w:r>
        <w:t xml:space="preserve">  using </w:t>
      </w:r>
      <w:proofErr w:type="spellStart"/>
      <w:r>
        <w:t>System.ServiceModel.Description</w:t>
      </w:r>
      <w:proofErr w:type="spellEnd"/>
      <w:r>
        <w:t>;</w:t>
      </w:r>
    </w:p>
    <w:p w:rsidR="002D2768" w:rsidRDefault="002D2768" w:rsidP="002D2768">
      <w:pPr>
        <w:pStyle w:val="ppCodeIndent"/>
      </w:pPr>
      <w:r>
        <w:t xml:space="preserve">  using </w:t>
      </w:r>
      <w:proofErr w:type="spellStart"/>
      <w:r>
        <w:t>System.ServiceModel.Dispatcher</w:t>
      </w:r>
      <w:proofErr w:type="spellEnd"/>
      <w:r>
        <w:t>;</w:t>
      </w:r>
    </w:p>
    <w:p w:rsidR="002D2768" w:rsidRDefault="002D2768" w:rsidP="002D2768">
      <w:pPr>
        <w:pStyle w:val="ppCodeIndent"/>
      </w:pPr>
      <w:r>
        <w:lastRenderedPageBreak/>
        <w:t xml:space="preserve">  using </w:t>
      </w:r>
      <w:proofErr w:type="spellStart"/>
      <w:r>
        <w:t>System.ServiceModel.Security</w:t>
      </w:r>
      <w:proofErr w:type="spellEnd"/>
      <w:r>
        <w:t>;</w:t>
      </w:r>
    </w:p>
    <w:p w:rsidR="002D2768" w:rsidRDefault="002D2768" w:rsidP="002D2768">
      <w:pPr>
        <w:pStyle w:val="ppCodeIndent"/>
      </w:pPr>
      <w:r>
        <w:t xml:space="preserve">  using </w:t>
      </w:r>
      <w:proofErr w:type="spellStart"/>
      <w:r>
        <w:t>System.Text</w:t>
      </w:r>
      <w:proofErr w:type="spellEnd"/>
      <w:r>
        <w:t>;</w:t>
      </w:r>
    </w:p>
    <w:p w:rsidR="002D2768" w:rsidRDefault="002D2768" w:rsidP="002D2768">
      <w:pPr>
        <w:pStyle w:val="ppCodeIndent"/>
      </w:pPr>
      <w:r>
        <w:t xml:space="preserve">  using </w:t>
      </w:r>
      <w:proofErr w:type="spellStart"/>
      <w:r>
        <w:t>System.Web.Script.Serialization</w:t>
      </w:r>
      <w:proofErr w:type="spellEnd"/>
      <w:r>
        <w:t>;</w:t>
      </w:r>
    </w:p>
    <w:p w:rsidR="002D2768" w:rsidRDefault="002D2768" w:rsidP="002D2768">
      <w:pPr>
        <w:pStyle w:val="ppCodeIndent"/>
      </w:pPr>
      <w:r>
        <w:t xml:space="preserve">  using </w:t>
      </w:r>
      <w:proofErr w:type="spellStart"/>
      <w:r>
        <w:t>Microsoft.IdentityModel.Protocols.WSTrust</w:t>
      </w:r>
      <w:proofErr w:type="spellEnd"/>
      <w:r>
        <w:t>;</w:t>
      </w:r>
    </w:p>
    <w:p w:rsidR="002D2768" w:rsidRDefault="002D2768" w:rsidP="002D2768">
      <w:pPr>
        <w:pStyle w:val="ppCodeIndent"/>
      </w:pPr>
      <w:r>
        <w:t xml:space="preserve">  using </w:t>
      </w:r>
      <w:proofErr w:type="spellStart"/>
      <w:r>
        <w:t>Microsoft.IdentityModel.Protocols.WSTrust.Bindings</w:t>
      </w:r>
      <w:proofErr w:type="spellEnd"/>
      <w:r>
        <w:t>;</w:t>
      </w:r>
    </w:p>
    <w:p w:rsidR="002D2768" w:rsidRDefault="002D2768" w:rsidP="002D2768">
      <w:pPr>
        <w:pStyle w:val="ppCodeIndent"/>
      </w:pPr>
      <w:r>
        <w:t xml:space="preserve">  using </w:t>
      </w:r>
      <w:proofErr w:type="spellStart"/>
      <w:r>
        <w:t>Microsoft.IdentityModel.SecurityTokenService</w:t>
      </w:r>
      <w:proofErr w:type="spellEnd"/>
      <w:r>
        <w:t>;</w:t>
      </w:r>
    </w:p>
    <w:p w:rsidR="002D2768" w:rsidRDefault="002D2768" w:rsidP="002D2768">
      <w:pPr>
        <w:pStyle w:val="ppCodeIndent"/>
      </w:pPr>
    </w:p>
    <w:p w:rsidR="002D2768" w:rsidRDefault="002D2768" w:rsidP="002D2768">
      <w:pPr>
        <w:pStyle w:val="ppCodeIndent"/>
      </w:pPr>
      <w:r>
        <w:t xml:space="preserve">  public class </w:t>
      </w:r>
      <w:proofErr w:type="spellStart"/>
      <w:r>
        <w:t>CustomHeaderMessageInspector</w:t>
      </w:r>
      <w:proofErr w:type="spellEnd"/>
      <w:r>
        <w:t xml:space="preserve"> : </w:t>
      </w:r>
      <w:proofErr w:type="spellStart"/>
      <w:r>
        <w:t>IClientMessageInspector</w:t>
      </w:r>
      <w:proofErr w:type="spellEnd"/>
    </w:p>
    <w:p w:rsidR="002D2768" w:rsidRDefault="002D2768" w:rsidP="002D2768">
      <w:pPr>
        <w:pStyle w:val="ppCodeIndent"/>
      </w:pPr>
      <w:r>
        <w:t xml:space="preserve">  {</w:t>
      </w:r>
    </w:p>
    <w:p w:rsidR="002D2768" w:rsidRDefault="002D2768" w:rsidP="002D2768">
      <w:pPr>
        <w:pStyle w:val="ppCodeIndent"/>
      </w:pPr>
      <w:r>
        <w:t xml:space="preserve">    private </w:t>
      </w:r>
      <w:proofErr w:type="spellStart"/>
      <w:r>
        <w:t>const</w:t>
      </w:r>
      <w:proofErr w:type="spellEnd"/>
      <w:r>
        <w:t xml:space="preserve"> string </w:t>
      </w:r>
      <w:proofErr w:type="spellStart"/>
      <w:r>
        <w:t>ServiceEndpointFormat</w:t>
      </w:r>
      <w:proofErr w:type="spellEnd"/>
      <w:r>
        <w:t xml:space="preserve"> = </w:t>
      </w:r>
    </w:p>
    <w:p w:rsidR="002D2768" w:rsidRDefault="002D2768" w:rsidP="002D2768">
      <w:pPr>
        <w:pStyle w:val="ppCodeIndent"/>
      </w:pPr>
      <w:r>
        <w:t xml:space="preserve">      "https://{0}.accesscontrol.windows.net";</w:t>
      </w:r>
    </w:p>
    <w:p w:rsidR="002D2768" w:rsidRDefault="002D2768" w:rsidP="002D2768">
      <w:pPr>
        <w:pStyle w:val="ppCodeIndent"/>
      </w:pPr>
      <w:r>
        <w:t xml:space="preserve">    private </w:t>
      </w:r>
      <w:proofErr w:type="spellStart"/>
      <w:r>
        <w:t>readonly</w:t>
      </w:r>
      <w:proofErr w:type="spellEnd"/>
      <w:r>
        <w:t xml:space="preserve"> string </w:t>
      </w:r>
      <w:proofErr w:type="spellStart"/>
      <w:r>
        <w:t>acsRelyingParty</w:t>
      </w:r>
      <w:proofErr w:type="spellEnd"/>
      <w:r>
        <w:t>;</w:t>
      </w:r>
    </w:p>
    <w:p w:rsidR="002D2768" w:rsidRDefault="002D2768" w:rsidP="002D2768">
      <w:pPr>
        <w:pStyle w:val="ppCodeIndent"/>
      </w:pPr>
      <w:r>
        <w:t xml:space="preserve">    private </w:t>
      </w:r>
      <w:proofErr w:type="spellStart"/>
      <w:r>
        <w:t>readonly</w:t>
      </w:r>
      <w:proofErr w:type="spellEnd"/>
      <w:r>
        <w:t xml:space="preserve"> </w:t>
      </w:r>
      <w:proofErr w:type="spellStart"/>
      <w:r>
        <w:t>ClientCredentials</w:t>
      </w:r>
      <w:proofErr w:type="spellEnd"/>
      <w:r>
        <w:t xml:space="preserve"> </w:t>
      </w:r>
      <w:proofErr w:type="spellStart"/>
      <w:r>
        <w:t>clientCredentials</w:t>
      </w:r>
      <w:proofErr w:type="spellEnd"/>
      <w:r>
        <w:t>;</w:t>
      </w:r>
    </w:p>
    <w:p w:rsidR="002D2768" w:rsidRDefault="002D2768" w:rsidP="002D2768">
      <w:pPr>
        <w:pStyle w:val="ppCodeIndent"/>
      </w:pPr>
      <w:r>
        <w:t xml:space="preserve">    private </w:t>
      </w:r>
      <w:proofErr w:type="spellStart"/>
      <w:r>
        <w:t>readonly</w:t>
      </w:r>
      <w:proofErr w:type="spellEnd"/>
      <w:r>
        <w:t xml:space="preserve"> string </w:t>
      </w:r>
      <w:proofErr w:type="spellStart"/>
      <w:r>
        <w:t>serviceEndpoint</w:t>
      </w:r>
      <w:proofErr w:type="spellEnd"/>
      <w:r>
        <w:t>;</w:t>
      </w:r>
    </w:p>
    <w:p w:rsidR="002D2768" w:rsidRDefault="002D2768" w:rsidP="002D2768">
      <w:pPr>
        <w:pStyle w:val="ppCodeIndent"/>
      </w:pPr>
      <w:r>
        <w:t xml:space="preserve">    private </w:t>
      </w:r>
      <w:proofErr w:type="spellStart"/>
      <w:r>
        <w:t>readonly</w:t>
      </w:r>
      <w:proofErr w:type="spellEnd"/>
      <w:r>
        <w:t xml:space="preserve"> string </w:t>
      </w:r>
      <w:proofErr w:type="spellStart"/>
      <w:r>
        <w:t>stsEndpoint</w:t>
      </w:r>
      <w:proofErr w:type="spellEnd"/>
      <w:r>
        <w:t>;</w:t>
      </w:r>
    </w:p>
    <w:p w:rsidR="002D2768" w:rsidRDefault="002D2768" w:rsidP="002D2768">
      <w:pPr>
        <w:pStyle w:val="ppCodeIndent"/>
      </w:pPr>
      <w:r>
        <w:t xml:space="preserve">    private </w:t>
      </w:r>
      <w:proofErr w:type="spellStart"/>
      <w:r>
        <w:t>NameValueCollection</w:t>
      </w:r>
      <w:proofErr w:type="spellEnd"/>
      <w:r>
        <w:t xml:space="preserve"> </w:t>
      </w:r>
      <w:proofErr w:type="spellStart"/>
      <w:r>
        <w:t>oauthToken</w:t>
      </w:r>
      <w:proofErr w:type="spellEnd"/>
      <w:r>
        <w:t>;</w:t>
      </w:r>
    </w:p>
    <w:p w:rsidR="002D2768" w:rsidRDefault="002D2768" w:rsidP="002D2768">
      <w:pPr>
        <w:pStyle w:val="ppCodeIndent"/>
      </w:pPr>
      <w:r>
        <w:t xml:space="preserve">    private </w:t>
      </w:r>
      <w:proofErr w:type="spellStart"/>
      <w:r>
        <w:t>DateTime</w:t>
      </w:r>
      <w:proofErr w:type="spellEnd"/>
      <w:r>
        <w:t xml:space="preserve"> </w:t>
      </w:r>
      <w:proofErr w:type="spellStart"/>
      <w:r>
        <w:t>oauthTokenValidUntil</w:t>
      </w:r>
      <w:proofErr w:type="spellEnd"/>
      <w:r>
        <w:t xml:space="preserve"> = </w:t>
      </w:r>
      <w:proofErr w:type="spellStart"/>
      <w:r>
        <w:t>DateTime.MinValue</w:t>
      </w:r>
      <w:proofErr w:type="spellEnd"/>
      <w:r>
        <w:t>;</w:t>
      </w:r>
    </w:p>
    <w:p w:rsidR="002D2768" w:rsidRDefault="002D2768" w:rsidP="002D2768">
      <w:pPr>
        <w:pStyle w:val="ppCodeIndent"/>
      </w:pPr>
      <w:r>
        <w:t xml:space="preserve">    private </w:t>
      </w:r>
      <w:proofErr w:type="spellStart"/>
      <w:r>
        <w:t>GenericXmlSecurityToken</w:t>
      </w:r>
      <w:proofErr w:type="spellEnd"/>
      <w:r>
        <w:t xml:space="preserve"> </w:t>
      </w:r>
      <w:proofErr w:type="spellStart"/>
      <w:r>
        <w:t>samlToken</w:t>
      </w:r>
      <w:proofErr w:type="spellEnd"/>
      <w:r>
        <w:t>;</w:t>
      </w:r>
    </w:p>
    <w:p w:rsidR="002D2768" w:rsidRDefault="002D2768" w:rsidP="002D2768">
      <w:pPr>
        <w:pStyle w:val="ppCodeIndent"/>
      </w:pPr>
    </w:p>
    <w:p w:rsidR="002D2768" w:rsidRDefault="002D2768" w:rsidP="002D2768">
      <w:pPr>
        <w:pStyle w:val="ppCodeIndent"/>
      </w:pPr>
      <w:r>
        <w:t xml:space="preserve">    public </w:t>
      </w:r>
      <w:proofErr w:type="spellStart"/>
      <w:r>
        <w:t>CustomHeaderMessageInspector</w:t>
      </w:r>
      <w:proofErr w:type="spellEnd"/>
      <w:r>
        <w:t>(</w:t>
      </w:r>
      <w:proofErr w:type="spellStart"/>
      <w:r>
        <w:t>ClientCredentials</w:t>
      </w:r>
      <w:proofErr w:type="spellEnd"/>
      <w:r>
        <w:t xml:space="preserve"> </w:t>
      </w:r>
      <w:proofErr w:type="spellStart"/>
      <w:r>
        <w:t>clientCredentials</w:t>
      </w:r>
      <w:proofErr w:type="spellEnd"/>
      <w:r>
        <w:t xml:space="preserve">, </w:t>
      </w:r>
    </w:p>
    <w:p w:rsidR="002D2768" w:rsidRDefault="002D2768" w:rsidP="002D2768">
      <w:pPr>
        <w:pStyle w:val="ppCodeIndent"/>
      </w:pPr>
      <w:r>
        <w:t xml:space="preserve">      string </w:t>
      </w:r>
      <w:proofErr w:type="spellStart"/>
      <w:r>
        <w:t>acsNamespace</w:t>
      </w:r>
      <w:proofErr w:type="spellEnd"/>
      <w:r>
        <w:t xml:space="preserve">, string </w:t>
      </w:r>
      <w:proofErr w:type="spellStart"/>
      <w:r>
        <w:t>acsRelyingParty</w:t>
      </w:r>
      <w:proofErr w:type="spellEnd"/>
      <w:r>
        <w:t xml:space="preserve">, string </w:t>
      </w:r>
      <w:proofErr w:type="spellStart"/>
      <w:r>
        <w:t>stsEndpoint</w:t>
      </w:r>
      <w:proofErr w:type="spellEnd"/>
      <w:r>
        <w:t>)</w:t>
      </w:r>
    </w:p>
    <w:p w:rsidR="002D2768" w:rsidRDefault="002D2768" w:rsidP="002D2768">
      <w:pPr>
        <w:pStyle w:val="ppCodeIndent"/>
      </w:pPr>
      <w:r>
        <w:t xml:space="preserve">    {</w:t>
      </w:r>
    </w:p>
    <w:p w:rsidR="002D2768" w:rsidRDefault="002D2768" w:rsidP="002D2768">
      <w:pPr>
        <w:pStyle w:val="ppCodeIndent"/>
      </w:pPr>
      <w:r>
        <w:t xml:space="preserve">      </w:t>
      </w:r>
      <w:proofErr w:type="spellStart"/>
      <w:r>
        <w:t>this.clientCredentials</w:t>
      </w:r>
      <w:proofErr w:type="spellEnd"/>
      <w:r>
        <w:t xml:space="preserve"> = </w:t>
      </w:r>
      <w:proofErr w:type="spellStart"/>
      <w:r>
        <w:t>clientCredentials</w:t>
      </w:r>
      <w:proofErr w:type="spellEnd"/>
      <w:r>
        <w:t>;</w:t>
      </w:r>
    </w:p>
    <w:p w:rsidR="002D2768" w:rsidRDefault="002D2768" w:rsidP="002D2768">
      <w:pPr>
        <w:pStyle w:val="ppCodeIndent"/>
      </w:pPr>
      <w:r>
        <w:t xml:space="preserve">      </w:t>
      </w:r>
      <w:proofErr w:type="spellStart"/>
      <w:r>
        <w:t>this.acsRelyingParty</w:t>
      </w:r>
      <w:proofErr w:type="spellEnd"/>
      <w:r>
        <w:t xml:space="preserve"> = </w:t>
      </w:r>
      <w:proofErr w:type="spellStart"/>
      <w:r>
        <w:t>acsRelyingParty</w:t>
      </w:r>
      <w:proofErr w:type="spellEnd"/>
      <w:r>
        <w:t>;</w:t>
      </w:r>
    </w:p>
    <w:p w:rsidR="002D2768" w:rsidRDefault="002D2768" w:rsidP="002D2768">
      <w:pPr>
        <w:pStyle w:val="ppCodeIndent"/>
      </w:pPr>
      <w:r>
        <w:t xml:space="preserve">      </w:t>
      </w:r>
      <w:proofErr w:type="spellStart"/>
      <w:r>
        <w:t>this.stsEndpoint</w:t>
      </w:r>
      <w:proofErr w:type="spellEnd"/>
      <w:r>
        <w:t xml:space="preserve"> = </w:t>
      </w:r>
      <w:proofErr w:type="spellStart"/>
      <w:r>
        <w:t>stsEndpoint</w:t>
      </w:r>
      <w:proofErr w:type="spellEnd"/>
      <w:r>
        <w:t>;</w:t>
      </w:r>
    </w:p>
    <w:p w:rsidR="002D2768" w:rsidRDefault="002D2768" w:rsidP="002D2768">
      <w:pPr>
        <w:pStyle w:val="ppCodeIndent"/>
      </w:pPr>
      <w:r>
        <w:t xml:space="preserve">      </w:t>
      </w:r>
      <w:proofErr w:type="spellStart"/>
      <w:r>
        <w:t>this.serviceEndpoint</w:t>
      </w:r>
      <w:proofErr w:type="spellEnd"/>
      <w:r>
        <w:t xml:space="preserve"> = </w:t>
      </w:r>
      <w:proofErr w:type="spellStart"/>
      <w:r>
        <w:t>string.Format</w:t>
      </w:r>
      <w:proofErr w:type="spellEnd"/>
      <w:r>
        <w:t>(</w:t>
      </w:r>
      <w:proofErr w:type="spellStart"/>
      <w:r>
        <w:t>ServiceEndpointFormat</w:t>
      </w:r>
      <w:proofErr w:type="spellEnd"/>
      <w:r>
        <w:t xml:space="preserve">,              </w:t>
      </w:r>
    </w:p>
    <w:p w:rsidR="002D2768" w:rsidRDefault="002D2768" w:rsidP="002D2768">
      <w:pPr>
        <w:pStyle w:val="ppCodeIndent"/>
      </w:pPr>
      <w:r>
        <w:t xml:space="preserve">        </w:t>
      </w:r>
      <w:proofErr w:type="spellStart"/>
      <w:r>
        <w:t>acsNamespace</w:t>
      </w:r>
      <w:proofErr w:type="spellEnd"/>
      <w:r>
        <w:t>);</w:t>
      </w:r>
    </w:p>
    <w:p w:rsidR="002D2768" w:rsidRDefault="002D2768" w:rsidP="002D2768">
      <w:pPr>
        <w:pStyle w:val="ppCodeIndent"/>
      </w:pPr>
      <w:r>
        <w:t xml:space="preserve">    }</w:t>
      </w:r>
    </w:p>
    <w:p w:rsidR="002D2768" w:rsidRDefault="002D2768" w:rsidP="002D2768">
      <w:pPr>
        <w:pStyle w:val="ppCodeIndent"/>
      </w:pPr>
      <w:r>
        <w:t xml:space="preserve">  }</w:t>
      </w:r>
    </w:p>
    <w:p w:rsidR="002D2768" w:rsidRPr="002D2768" w:rsidRDefault="002D2768" w:rsidP="002D2768">
      <w:pPr>
        <w:pStyle w:val="ppCodeIndent"/>
      </w:pPr>
      <w:r>
        <w:t>}</w:t>
      </w:r>
    </w:p>
    <w:p w:rsidR="00DF4901" w:rsidRPr="00DF4901" w:rsidRDefault="00DF4901" w:rsidP="00A95C92">
      <w:pPr>
        <w:pStyle w:val="ppNumberList"/>
      </w:pPr>
      <w:r>
        <w:t xml:space="preserve">Add the </w:t>
      </w:r>
      <w:proofErr w:type="spellStart"/>
      <w:r w:rsidRPr="00DF4901">
        <w:rPr>
          <w:b/>
          <w:bCs/>
        </w:rPr>
        <w:t>GetSamlToken</w:t>
      </w:r>
      <w:proofErr w:type="spellEnd"/>
      <w:r>
        <w:t xml:space="preserve"> method shown in the following code sample to the </w:t>
      </w:r>
      <w:proofErr w:type="spellStart"/>
      <w:r>
        <w:rPr>
          <w:b/>
          <w:bCs/>
        </w:rPr>
        <w:t>CustomHeaderMessageInspector</w:t>
      </w:r>
      <w:proofErr w:type="spellEnd"/>
      <w:r>
        <w:rPr>
          <w:bCs/>
        </w:rPr>
        <w:t xml:space="preserve"> class. This method will send the user's credentials to the </w:t>
      </w:r>
      <w:proofErr w:type="spellStart"/>
      <w:r>
        <w:rPr>
          <w:bCs/>
        </w:rPr>
        <w:t>Litware</w:t>
      </w:r>
      <w:proofErr w:type="spellEnd"/>
      <w:r>
        <w:rPr>
          <w:bCs/>
        </w:rPr>
        <w:t xml:space="preserve"> identity provider and receive a SAML token in return.</w:t>
      </w:r>
    </w:p>
    <w:p w:rsidR="00DF4901" w:rsidRDefault="00DF4901" w:rsidP="00DF4901">
      <w:pPr>
        <w:pStyle w:val="ppCodeLanguageIndent"/>
      </w:pPr>
      <w:r>
        <w:t>C#</w:t>
      </w:r>
    </w:p>
    <w:p w:rsidR="00DF4901" w:rsidRDefault="00DF4901" w:rsidP="00DF4901">
      <w:pPr>
        <w:pStyle w:val="ppCodeIndent"/>
      </w:pPr>
      <w:r>
        <w:t xml:space="preserve">private static </w:t>
      </w:r>
      <w:proofErr w:type="spellStart"/>
      <w:r>
        <w:t>SecurityToken</w:t>
      </w:r>
      <w:proofErr w:type="spellEnd"/>
      <w:r>
        <w:t xml:space="preserve"> </w:t>
      </w:r>
      <w:proofErr w:type="spellStart"/>
      <w:r>
        <w:t>GetSamlToken</w:t>
      </w:r>
      <w:proofErr w:type="spellEnd"/>
      <w:r>
        <w:t xml:space="preserve">(string realm, string </w:t>
      </w:r>
      <w:proofErr w:type="spellStart"/>
      <w:r>
        <w:t>stsEndpoint</w:t>
      </w:r>
      <w:proofErr w:type="spellEnd"/>
      <w:r>
        <w:t xml:space="preserve">, </w:t>
      </w:r>
    </w:p>
    <w:p w:rsidR="00DF4901" w:rsidRDefault="00DF4901" w:rsidP="00DF4901">
      <w:pPr>
        <w:pStyle w:val="ppCodeIndent"/>
      </w:pPr>
      <w:r>
        <w:t xml:space="preserve">  </w:t>
      </w:r>
      <w:proofErr w:type="spellStart"/>
      <w:r>
        <w:t>ClientCredentials</w:t>
      </w:r>
      <w:proofErr w:type="spellEnd"/>
      <w:r>
        <w:t xml:space="preserve"> </w:t>
      </w:r>
      <w:proofErr w:type="spellStart"/>
      <w:r>
        <w:t>clientCredentials</w:t>
      </w:r>
      <w:proofErr w:type="spellEnd"/>
      <w:r>
        <w:t>)</w:t>
      </w:r>
    </w:p>
    <w:p w:rsidR="00DF4901" w:rsidRDefault="00DF4901" w:rsidP="00DF4901">
      <w:pPr>
        <w:pStyle w:val="ppCodeIndent"/>
      </w:pPr>
      <w:r>
        <w:t>{</w:t>
      </w:r>
    </w:p>
    <w:p w:rsidR="00DF4901" w:rsidRDefault="00DF4901" w:rsidP="00DF4901">
      <w:pPr>
        <w:pStyle w:val="ppCodeIndent"/>
      </w:pPr>
      <w:r>
        <w:t xml:space="preserve">  using (</w:t>
      </w:r>
      <w:proofErr w:type="spellStart"/>
      <w:r>
        <w:t>var</w:t>
      </w:r>
      <w:proofErr w:type="spellEnd"/>
      <w:r>
        <w:t xml:space="preserve"> factory = new </w:t>
      </w:r>
      <w:proofErr w:type="spellStart"/>
      <w:r>
        <w:t>WSTrustChannelFactory</w:t>
      </w:r>
      <w:proofErr w:type="spellEnd"/>
      <w:r>
        <w:t>(</w:t>
      </w:r>
    </w:p>
    <w:p w:rsidR="00DF4901" w:rsidRDefault="00DF4901" w:rsidP="00DF4901">
      <w:pPr>
        <w:pStyle w:val="ppCodeIndent"/>
      </w:pPr>
      <w:r>
        <w:t xml:space="preserve">    new UserNameWSTrustBinding(SecurityMode.TransportWithMessageCredential),</w:t>
      </w:r>
    </w:p>
    <w:p w:rsidR="00DF4901" w:rsidRDefault="00DF4901" w:rsidP="00DF4901">
      <w:pPr>
        <w:pStyle w:val="ppCodeIndent"/>
      </w:pPr>
      <w:r>
        <w:t xml:space="preserve">    new </w:t>
      </w:r>
      <w:proofErr w:type="spellStart"/>
      <w:r>
        <w:t>EndpointAddress</w:t>
      </w:r>
      <w:proofErr w:type="spellEnd"/>
      <w:r>
        <w:t>(new Uri(</w:t>
      </w:r>
      <w:proofErr w:type="spellStart"/>
      <w:r>
        <w:t>stsEndpoint</w:t>
      </w:r>
      <w:proofErr w:type="spellEnd"/>
      <w:r>
        <w:t>))))</w:t>
      </w:r>
    </w:p>
    <w:p w:rsidR="00DF4901" w:rsidRDefault="00DF4901" w:rsidP="00DF4901">
      <w:pPr>
        <w:pStyle w:val="ppCodeIndent"/>
      </w:pPr>
      <w:r>
        <w:t xml:space="preserve">  {</w:t>
      </w:r>
    </w:p>
    <w:p w:rsidR="00DF4901" w:rsidRDefault="00DF4901" w:rsidP="00DF4901">
      <w:pPr>
        <w:pStyle w:val="ppCodeIndent"/>
      </w:pPr>
      <w:r>
        <w:t xml:space="preserve">    </w:t>
      </w:r>
      <w:proofErr w:type="spellStart"/>
      <w:r>
        <w:t>factory.Credentials.UserName.UserName</w:t>
      </w:r>
      <w:proofErr w:type="spellEnd"/>
      <w:r>
        <w:t xml:space="preserve"> = </w:t>
      </w:r>
      <w:proofErr w:type="spellStart"/>
      <w:r>
        <w:t>clientCredentials.UserName.UserName</w:t>
      </w:r>
      <w:proofErr w:type="spellEnd"/>
      <w:r>
        <w:t>;</w:t>
      </w:r>
    </w:p>
    <w:p w:rsidR="00DF4901" w:rsidRDefault="00DF4901" w:rsidP="00DF4901">
      <w:pPr>
        <w:pStyle w:val="ppCodeIndent"/>
      </w:pPr>
      <w:r>
        <w:t xml:space="preserve">    </w:t>
      </w:r>
      <w:proofErr w:type="spellStart"/>
      <w:r>
        <w:t>factory.Credentials.UserName.Password</w:t>
      </w:r>
      <w:proofErr w:type="spellEnd"/>
      <w:r>
        <w:t xml:space="preserve"> = </w:t>
      </w:r>
      <w:proofErr w:type="spellStart"/>
      <w:r>
        <w:t>clientCredentials.UserName.Password</w:t>
      </w:r>
      <w:proofErr w:type="spellEnd"/>
      <w:r>
        <w:t>;</w:t>
      </w:r>
    </w:p>
    <w:p w:rsidR="00DF4901" w:rsidRDefault="00DF4901" w:rsidP="00DF4901">
      <w:pPr>
        <w:pStyle w:val="ppCodeIndent"/>
      </w:pPr>
      <w:r>
        <w:t xml:space="preserve">    </w:t>
      </w:r>
      <w:proofErr w:type="spellStart"/>
      <w:r>
        <w:t>factory.TrustVersion</w:t>
      </w:r>
      <w:proofErr w:type="spellEnd"/>
      <w:r>
        <w:t xml:space="preserve"> = TrustVersion.WSTrust13;</w:t>
      </w:r>
    </w:p>
    <w:p w:rsidR="00DF4901" w:rsidRDefault="00DF4901" w:rsidP="00DF4901">
      <w:pPr>
        <w:pStyle w:val="ppCodeIndent"/>
      </w:pPr>
    </w:p>
    <w:p w:rsidR="00DF4901" w:rsidRDefault="00DF4901" w:rsidP="00DF4901">
      <w:pPr>
        <w:pStyle w:val="ppCodeIndent"/>
      </w:pPr>
      <w:r>
        <w:t xml:space="preserve">    </w:t>
      </w:r>
      <w:proofErr w:type="spellStart"/>
      <w:r>
        <w:t>WSTrustChannel</w:t>
      </w:r>
      <w:proofErr w:type="spellEnd"/>
      <w:r>
        <w:t xml:space="preserve"> channel = null;</w:t>
      </w:r>
    </w:p>
    <w:p w:rsidR="00DF4901" w:rsidRDefault="00DF4901" w:rsidP="00DF4901">
      <w:pPr>
        <w:pStyle w:val="ppCodeIndent"/>
      </w:pPr>
    </w:p>
    <w:p w:rsidR="00DF4901" w:rsidRDefault="00DF4901" w:rsidP="00DF4901">
      <w:pPr>
        <w:pStyle w:val="ppCodeIndent"/>
      </w:pPr>
      <w:r>
        <w:lastRenderedPageBreak/>
        <w:t xml:space="preserve">    try</w:t>
      </w:r>
    </w:p>
    <w:p w:rsidR="00DF4901" w:rsidRDefault="00DF4901" w:rsidP="00DF4901">
      <w:pPr>
        <w:pStyle w:val="ppCodeIndent"/>
      </w:pPr>
      <w:r>
        <w:t xml:space="preserve">    {</w:t>
      </w:r>
    </w:p>
    <w:p w:rsidR="00DF4901" w:rsidRDefault="00DF4901" w:rsidP="00DF4901">
      <w:pPr>
        <w:pStyle w:val="ppCodeIndent"/>
      </w:pPr>
      <w:r>
        <w:t xml:space="preserve">      </w:t>
      </w:r>
      <w:proofErr w:type="spellStart"/>
      <w:r>
        <w:t>var</w:t>
      </w:r>
      <w:proofErr w:type="spellEnd"/>
      <w:r>
        <w:t xml:space="preserve"> </w:t>
      </w:r>
      <w:proofErr w:type="spellStart"/>
      <w:r>
        <w:t>rst</w:t>
      </w:r>
      <w:proofErr w:type="spellEnd"/>
      <w:r>
        <w:t xml:space="preserve"> = new </w:t>
      </w:r>
      <w:proofErr w:type="spellStart"/>
      <w:r>
        <w:t>RequestSecurityToken</w:t>
      </w:r>
      <w:proofErr w:type="spellEnd"/>
    </w:p>
    <w:p w:rsidR="00DF4901" w:rsidRDefault="00DF4901" w:rsidP="00DF4901">
      <w:pPr>
        <w:pStyle w:val="ppCodeIndent"/>
      </w:pPr>
      <w:r>
        <w:t xml:space="preserve">      {</w:t>
      </w:r>
    </w:p>
    <w:p w:rsidR="00DF4901" w:rsidRDefault="00DF4901" w:rsidP="00DF4901">
      <w:pPr>
        <w:pStyle w:val="ppCodeIndent"/>
      </w:pPr>
      <w:r>
        <w:t xml:space="preserve">        </w:t>
      </w:r>
      <w:proofErr w:type="spellStart"/>
      <w:r>
        <w:t>RequestType</w:t>
      </w:r>
      <w:proofErr w:type="spellEnd"/>
      <w:r>
        <w:t xml:space="preserve"> = WSTrust13Constants.RequestTypes.Issue,</w:t>
      </w:r>
    </w:p>
    <w:p w:rsidR="00DF4901" w:rsidRDefault="00DF4901" w:rsidP="00DF4901">
      <w:pPr>
        <w:pStyle w:val="ppCodeIndent"/>
      </w:pPr>
      <w:r>
        <w:t xml:space="preserve">        </w:t>
      </w:r>
      <w:proofErr w:type="spellStart"/>
      <w:r>
        <w:t>AppliesTo</w:t>
      </w:r>
      <w:proofErr w:type="spellEnd"/>
      <w:r>
        <w:t xml:space="preserve"> = new </w:t>
      </w:r>
      <w:proofErr w:type="spellStart"/>
      <w:r>
        <w:t>EndpointAddress</w:t>
      </w:r>
      <w:proofErr w:type="spellEnd"/>
      <w:r>
        <w:t>(realm),</w:t>
      </w:r>
    </w:p>
    <w:p w:rsidR="00DF4901" w:rsidRDefault="00DF4901" w:rsidP="00DF4901">
      <w:pPr>
        <w:pStyle w:val="ppCodeIndent"/>
      </w:pPr>
      <w:r>
        <w:t xml:space="preserve">        </w:t>
      </w:r>
      <w:proofErr w:type="spellStart"/>
      <w:r>
        <w:t>KeyType</w:t>
      </w:r>
      <w:proofErr w:type="spellEnd"/>
      <w:r>
        <w:t xml:space="preserve"> = </w:t>
      </w:r>
      <w:proofErr w:type="spellStart"/>
      <w:r>
        <w:t>KeyTypes.Bearer</w:t>
      </w:r>
      <w:proofErr w:type="spellEnd"/>
      <w:r>
        <w:t>,</w:t>
      </w:r>
    </w:p>
    <w:p w:rsidR="00DF4901" w:rsidRDefault="00DF4901" w:rsidP="00DF4901">
      <w:pPr>
        <w:pStyle w:val="ppCodeIndent"/>
      </w:pPr>
      <w:r>
        <w:t xml:space="preserve">      };</w:t>
      </w:r>
    </w:p>
    <w:p w:rsidR="00DF4901" w:rsidRDefault="00DF4901" w:rsidP="00DF4901">
      <w:pPr>
        <w:pStyle w:val="ppCodeIndent"/>
      </w:pPr>
    </w:p>
    <w:p w:rsidR="00DF4901" w:rsidRDefault="00DF4901" w:rsidP="00DF4901">
      <w:pPr>
        <w:pStyle w:val="ppCodeIndent"/>
      </w:pPr>
      <w:r>
        <w:t xml:space="preserve">      channel = (</w:t>
      </w:r>
      <w:proofErr w:type="spellStart"/>
      <w:r>
        <w:t>WSTrustChannel</w:t>
      </w:r>
      <w:proofErr w:type="spellEnd"/>
      <w:r>
        <w:t>)</w:t>
      </w:r>
      <w:proofErr w:type="spellStart"/>
      <w:r>
        <w:t>factory.CreateChannel</w:t>
      </w:r>
      <w:proofErr w:type="spellEnd"/>
      <w:r>
        <w:t>();</w:t>
      </w:r>
    </w:p>
    <w:p w:rsidR="00DF4901" w:rsidRDefault="00DF4901" w:rsidP="00DF4901">
      <w:pPr>
        <w:pStyle w:val="ppCodeIndent"/>
      </w:pPr>
    </w:p>
    <w:p w:rsidR="00DF4901" w:rsidRDefault="00DF4901" w:rsidP="00DF4901">
      <w:pPr>
        <w:pStyle w:val="ppCodeIndent"/>
      </w:pPr>
      <w:r>
        <w:t xml:space="preserve">      return </w:t>
      </w:r>
      <w:proofErr w:type="spellStart"/>
      <w:r>
        <w:t>channel.Issue</w:t>
      </w:r>
      <w:proofErr w:type="spellEnd"/>
      <w:r>
        <w:t>(</w:t>
      </w:r>
      <w:proofErr w:type="spellStart"/>
      <w:r>
        <w:t>rst</w:t>
      </w:r>
      <w:proofErr w:type="spellEnd"/>
      <w:r>
        <w:t>);</w:t>
      </w:r>
    </w:p>
    <w:p w:rsidR="00DF4901" w:rsidRDefault="00DF4901" w:rsidP="00DF4901">
      <w:pPr>
        <w:pStyle w:val="ppCodeIndent"/>
      </w:pPr>
      <w:r>
        <w:t xml:space="preserve">    }</w:t>
      </w:r>
    </w:p>
    <w:p w:rsidR="00DF4901" w:rsidRDefault="00DF4901" w:rsidP="00DF4901">
      <w:pPr>
        <w:pStyle w:val="ppCodeIndent"/>
      </w:pPr>
      <w:r>
        <w:t xml:space="preserve">    finally</w:t>
      </w:r>
    </w:p>
    <w:p w:rsidR="00DF4901" w:rsidRDefault="00DF4901" w:rsidP="00DF4901">
      <w:pPr>
        <w:pStyle w:val="ppCodeIndent"/>
      </w:pPr>
      <w:r>
        <w:t xml:space="preserve">    {</w:t>
      </w:r>
    </w:p>
    <w:p w:rsidR="00DF4901" w:rsidRDefault="00DF4901" w:rsidP="00DF4901">
      <w:pPr>
        <w:pStyle w:val="ppCodeIndent"/>
      </w:pPr>
      <w:r>
        <w:t xml:space="preserve">      if (channel != null)</w:t>
      </w:r>
    </w:p>
    <w:p w:rsidR="00DF4901" w:rsidRDefault="00DF4901" w:rsidP="00DF4901">
      <w:pPr>
        <w:pStyle w:val="ppCodeIndent"/>
      </w:pPr>
      <w:r>
        <w:t xml:space="preserve">      {</w:t>
      </w:r>
    </w:p>
    <w:p w:rsidR="00DF4901" w:rsidRDefault="00DF4901" w:rsidP="00DF4901">
      <w:pPr>
        <w:pStyle w:val="ppCodeIndent"/>
      </w:pPr>
      <w:r>
        <w:t xml:space="preserve">        </w:t>
      </w:r>
      <w:proofErr w:type="spellStart"/>
      <w:r>
        <w:t>channel.Abort</w:t>
      </w:r>
      <w:proofErr w:type="spellEnd"/>
      <w:r>
        <w:t>();</w:t>
      </w:r>
    </w:p>
    <w:p w:rsidR="00DF4901" w:rsidRDefault="00DF4901" w:rsidP="00DF4901">
      <w:pPr>
        <w:pStyle w:val="ppCodeIndent"/>
      </w:pPr>
      <w:r>
        <w:t xml:space="preserve">      }</w:t>
      </w:r>
    </w:p>
    <w:p w:rsidR="00DF4901" w:rsidRDefault="00DF4901" w:rsidP="00DF4901">
      <w:pPr>
        <w:pStyle w:val="ppCodeIndent"/>
      </w:pPr>
    </w:p>
    <w:p w:rsidR="00DF4901" w:rsidRDefault="00DF4901" w:rsidP="00DF4901">
      <w:pPr>
        <w:pStyle w:val="ppCodeIndent"/>
      </w:pPr>
      <w:r>
        <w:t xml:space="preserve">      </w:t>
      </w:r>
      <w:proofErr w:type="spellStart"/>
      <w:r>
        <w:t>factory.Abort</w:t>
      </w:r>
      <w:proofErr w:type="spellEnd"/>
      <w:r>
        <w:t>();</w:t>
      </w:r>
    </w:p>
    <w:p w:rsidR="00DF4901" w:rsidRDefault="00DF4901" w:rsidP="00DF4901">
      <w:pPr>
        <w:pStyle w:val="ppCodeIndent"/>
      </w:pPr>
      <w:r>
        <w:t xml:space="preserve">    }</w:t>
      </w:r>
    </w:p>
    <w:p w:rsidR="00DF4901" w:rsidRDefault="00DF4901" w:rsidP="00DF4901">
      <w:pPr>
        <w:pStyle w:val="ppCodeIndent"/>
      </w:pPr>
      <w:r>
        <w:t xml:space="preserve">  }</w:t>
      </w:r>
    </w:p>
    <w:p w:rsidR="00DF4901" w:rsidRPr="00DF4901" w:rsidRDefault="00DF4901" w:rsidP="00DF4901">
      <w:pPr>
        <w:pStyle w:val="ppCodeIndent"/>
      </w:pPr>
      <w:r>
        <w:t>}</w:t>
      </w:r>
    </w:p>
    <w:p w:rsidR="00DF4901" w:rsidRPr="00DF4901" w:rsidRDefault="00DF4901" w:rsidP="00DF4901">
      <w:pPr>
        <w:pStyle w:val="ppNumberList"/>
      </w:pPr>
      <w:r>
        <w:t xml:space="preserve">Add the </w:t>
      </w:r>
      <w:proofErr w:type="spellStart"/>
      <w:r w:rsidRPr="00DF4901">
        <w:rPr>
          <w:b/>
          <w:bCs/>
        </w:rPr>
        <w:t>Get</w:t>
      </w:r>
      <w:r>
        <w:rPr>
          <w:b/>
          <w:bCs/>
        </w:rPr>
        <w:t>OAuth</w:t>
      </w:r>
      <w:r w:rsidRPr="00DF4901">
        <w:rPr>
          <w:b/>
          <w:bCs/>
        </w:rPr>
        <w:t>Token</w:t>
      </w:r>
      <w:proofErr w:type="spellEnd"/>
      <w:r>
        <w:t xml:space="preserve"> method shown in the following code sample to the </w:t>
      </w:r>
      <w:proofErr w:type="spellStart"/>
      <w:r>
        <w:rPr>
          <w:b/>
          <w:bCs/>
        </w:rPr>
        <w:t>CustomHeaderMessageInspector</w:t>
      </w:r>
      <w:proofErr w:type="spellEnd"/>
      <w:r>
        <w:rPr>
          <w:bCs/>
        </w:rPr>
        <w:t xml:space="preserve"> class. This method will send the SAML token from the </w:t>
      </w:r>
      <w:proofErr w:type="spellStart"/>
      <w:r>
        <w:rPr>
          <w:bCs/>
        </w:rPr>
        <w:t>Litware</w:t>
      </w:r>
      <w:proofErr w:type="spellEnd"/>
      <w:r>
        <w:rPr>
          <w:bCs/>
        </w:rPr>
        <w:t xml:space="preserve"> identity provider to ACS and receive a SWT token in return.</w:t>
      </w:r>
    </w:p>
    <w:p w:rsidR="00DF4901" w:rsidRDefault="00DF4901" w:rsidP="00DF4901">
      <w:pPr>
        <w:pStyle w:val="ppCodeLanguageIndent"/>
      </w:pPr>
      <w:r>
        <w:t>C#</w:t>
      </w:r>
    </w:p>
    <w:p w:rsidR="00FE134A" w:rsidRDefault="00FE134A" w:rsidP="00FE134A">
      <w:pPr>
        <w:pStyle w:val="ppCodeIndent"/>
      </w:pPr>
      <w:r>
        <w:t xml:space="preserve">private static </w:t>
      </w:r>
      <w:proofErr w:type="spellStart"/>
      <w:r>
        <w:t>NameValueCollection</w:t>
      </w:r>
      <w:proofErr w:type="spellEnd"/>
      <w:r>
        <w:t xml:space="preserve"> </w:t>
      </w:r>
      <w:proofErr w:type="spellStart"/>
      <w:r>
        <w:t>GetOAuthToken</w:t>
      </w:r>
      <w:proofErr w:type="spellEnd"/>
      <w:r>
        <w:t xml:space="preserve">(string </w:t>
      </w:r>
      <w:proofErr w:type="spellStart"/>
      <w:r>
        <w:t>xmlSamlToken</w:t>
      </w:r>
      <w:proofErr w:type="spellEnd"/>
      <w:r>
        <w:t xml:space="preserve">, string </w:t>
      </w:r>
    </w:p>
    <w:p w:rsidR="00FE134A" w:rsidRDefault="00FE134A" w:rsidP="00FE134A">
      <w:pPr>
        <w:pStyle w:val="ppCodeIndent"/>
      </w:pPr>
      <w:r>
        <w:t xml:space="preserve">  </w:t>
      </w:r>
      <w:proofErr w:type="spellStart"/>
      <w:r>
        <w:t>serviceEndpoint</w:t>
      </w:r>
      <w:proofErr w:type="spellEnd"/>
      <w:r>
        <w:t xml:space="preserve">, string </w:t>
      </w:r>
      <w:proofErr w:type="spellStart"/>
      <w:r>
        <w:t>acsRelyingParty</w:t>
      </w:r>
      <w:proofErr w:type="spellEnd"/>
      <w:r>
        <w:t>)</w:t>
      </w:r>
    </w:p>
    <w:p w:rsidR="00FE134A" w:rsidRDefault="00FE134A" w:rsidP="00FE134A">
      <w:pPr>
        <w:pStyle w:val="ppCodeIndent"/>
      </w:pPr>
      <w:r>
        <w:t>{</w:t>
      </w:r>
    </w:p>
    <w:p w:rsidR="00FE134A" w:rsidRDefault="00FE134A" w:rsidP="00FE134A">
      <w:pPr>
        <w:pStyle w:val="ppCodeIndent"/>
      </w:pPr>
      <w:r>
        <w:t xml:space="preserve">  </w:t>
      </w:r>
      <w:proofErr w:type="spellStart"/>
      <w:r>
        <w:t>var</w:t>
      </w:r>
      <w:proofErr w:type="spellEnd"/>
      <w:r>
        <w:t xml:space="preserve"> values = new </w:t>
      </w:r>
      <w:proofErr w:type="spellStart"/>
      <w:r>
        <w:t>NameValueCollection</w:t>
      </w:r>
      <w:proofErr w:type="spellEnd"/>
    </w:p>
    <w:p w:rsidR="00FE134A" w:rsidRDefault="00FE134A" w:rsidP="00FE134A">
      <w:pPr>
        <w:pStyle w:val="ppCodeIndent"/>
      </w:pPr>
      <w:r>
        <w:t xml:space="preserve">                      {</w:t>
      </w:r>
    </w:p>
    <w:p w:rsidR="00FE134A" w:rsidRDefault="00FE134A" w:rsidP="00FE134A">
      <w:pPr>
        <w:pStyle w:val="ppCodeIndent"/>
      </w:pPr>
      <w:r>
        <w:t xml:space="preserve">                        { "</w:t>
      </w:r>
      <w:proofErr w:type="spellStart"/>
      <w:r>
        <w:t>grant_type</w:t>
      </w:r>
      <w:proofErr w:type="spellEnd"/>
      <w:r>
        <w:t xml:space="preserve">", "urn:oasis:names:tc:SAML:2.0:assertion" }, </w:t>
      </w:r>
    </w:p>
    <w:p w:rsidR="00FE134A" w:rsidRDefault="00FE134A" w:rsidP="00FE134A">
      <w:pPr>
        <w:pStyle w:val="ppCodeIndent"/>
      </w:pPr>
      <w:r>
        <w:t xml:space="preserve">                        { "assertion", </w:t>
      </w:r>
      <w:proofErr w:type="spellStart"/>
      <w:r>
        <w:t>xmlSamlToken</w:t>
      </w:r>
      <w:proofErr w:type="spellEnd"/>
      <w:r>
        <w:t xml:space="preserve"> },</w:t>
      </w:r>
    </w:p>
    <w:p w:rsidR="00FE134A" w:rsidRDefault="00FE134A" w:rsidP="00FE134A">
      <w:pPr>
        <w:pStyle w:val="ppCodeIndent"/>
      </w:pPr>
      <w:r>
        <w:t xml:space="preserve">                        { "scope", </w:t>
      </w:r>
      <w:proofErr w:type="spellStart"/>
      <w:r>
        <w:t>acsRelyingParty</w:t>
      </w:r>
      <w:proofErr w:type="spellEnd"/>
      <w:r>
        <w:t xml:space="preserve"> }</w:t>
      </w:r>
    </w:p>
    <w:p w:rsidR="00FE134A" w:rsidRDefault="00FE134A" w:rsidP="00FE134A">
      <w:pPr>
        <w:pStyle w:val="ppCodeIndent"/>
      </w:pPr>
    </w:p>
    <w:p w:rsidR="00FE134A" w:rsidRDefault="00FE134A" w:rsidP="00FE134A">
      <w:pPr>
        <w:pStyle w:val="ppCodeIndent"/>
      </w:pPr>
      <w:r>
        <w:t xml:space="preserve">                      };</w:t>
      </w:r>
    </w:p>
    <w:p w:rsidR="00FE134A" w:rsidRDefault="00FE134A" w:rsidP="00FE134A">
      <w:pPr>
        <w:pStyle w:val="ppCodeIndent"/>
      </w:pPr>
    </w:p>
    <w:p w:rsidR="00FE134A" w:rsidRDefault="00FE134A" w:rsidP="00FE134A">
      <w:pPr>
        <w:pStyle w:val="ppCodeIndent"/>
      </w:pPr>
      <w:r>
        <w:t xml:space="preserve">  </w:t>
      </w:r>
      <w:proofErr w:type="spellStart"/>
      <w:r>
        <w:t>var</w:t>
      </w:r>
      <w:proofErr w:type="spellEnd"/>
      <w:r>
        <w:t xml:space="preserve"> client = new </w:t>
      </w:r>
      <w:proofErr w:type="spellStart"/>
      <w:r>
        <w:t>WebClient</w:t>
      </w:r>
      <w:proofErr w:type="spellEnd"/>
      <w:r>
        <w:t xml:space="preserve"> { </w:t>
      </w:r>
      <w:proofErr w:type="spellStart"/>
      <w:r>
        <w:t>BaseAddress</w:t>
      </w:r>
      <w:proofErr w:type="spellEnd"/>
      <w:r>
        <w:t xml:space="preserve"> = </w:t>
      </w:r>
      <w:proofErr w:type="spellStart"/>
      <w:r>
        <w:t>serviceEndpoint</w:t>
      </w:r>
      <w:proofErr w:type="spellEnd"/>
      <w:r>
        <w:t xml:space="preserve"> };</w:t>
      </w:r>
    </w:p>
    <w:p w:rsidR="00FE134A" w:rsidRDefault="00FE134A" w:rsidP="00FE134A">
      <w:pPr>
        <w:pStyle w:val="ppCodeIndent"/>
      </w:pPr>
      <w:r>
        <w:t xml:space="preserve">  byte[] </w:t>
      </w:r>
      <w:proofErr w:type="spellStart"/>
      <w:r>
        <w:t>acsTokenResponse</w:t>
      </w:r>
      <w:proofErr w:type="spellEnd"/>
      <w:r>
        <w:t xml:space="preserve"> = </w:t>
      </w:r>
      <w:proofErr w:type="spellStart"/>
      <w:r>
        <w:t>client.UploadValues</w:t>
      </w:r>
      <w:proofErr w:type="spellEnd"/>
      <w:r>
        <w:t>("v2/OAuth2-13", "POST", values);</w:t>
      </w:r>
    </w:p>
    <w:p w:rsidR="00FE134A" w:rsidRDefault="00FE134A" w:rsidP="00FE134A">
      <w:pPr>
        <w:pStyle w:val="ppCodeIndent"/>
      </w:pPr>
      <w:r>
        <w:t xml:space="preserve">  string </w:t>
      </w:r>
      <w:proofErr w:type="spellStart"/>
      <w:r>
        <w:t>acsToken</w:t>
      </w:r>
      <w:proofErr w:type="spellEnd"/>
      <w:r>
        <w:t xml:space="preserve"> = Encoding.UTF8.GetString(</w:t>
      </w:r>
      <w:proofErr w:type="spellStart"/>
      <w:r>
        <w:t>acsTokenResponse</w:t>
      </w:r>
      <w:proofErr w:type="spellEnd"/>
      <w:r>
        <w:t>);</w:t>
      </w:r>
    </w:p>
    <w:p w:rsidR="00FE134A" w:rsidRDefault="00FE134A" w:rsidP="00FE134A">
      <w:pPr>
        <w:pStyle w:val="ppCodeIndent"/>
      </w:pPr>
      <w:r>
        <w:t xml:space="preserve">  </w:t>
      </w:r>
      <w:proofErr w:type="spellStart"/>
      <w:r>
        <w:t>var</w:t>
      </w:r>
      <w:proofErr w:type="spellEnd"/>
      <w:r>
        <w:t xml:space="preserve"> tokens = new </w:t>
      </w:r>
      <w:proofErr w:type="spellStart"/>
      <w:r>
        <w:t>NameValueCollection</w:t>
      </w:r>
      <w:proofErr w:type="spellEnd"/>
      <w:r>
        <w:t>();</w:t>
      </w:r>
    </w:p>
    <w:p w:rsidR="00FE134A" w:rsidRDefault="00FE134A" w:rsidP="00FE134A">
      <w:pPr>
        <w:pStyle w:val="ppCodeIndent"/>
      </w:pPr>
      <w:r>
        <w:t xml:space="preserve">  </w:t>
      </w:r>
      <w:proofErr w:type="spellStart"/>
      <w:r>
        <w:t>var</w:t>
      </w:r>
      <w:proofErr w:type="spellEnd"/>
      <w:r>
        <w:t xml:space="preserve"> </w:t>
      </w:r>
      <w:proofErr w:type="spellStart"/>
      <w:r>
        <w:t>json</w:t>
      </w:r>
      <w:proofErr w:type="spellEnd"/>
      <w:r>
        <w:t xml:space="preserve"> = new </w:t>
      </w:r>
      <w:proofErr w:type="spellStart"/>
      <w:r>
        <w:t>JavaScriptSerializer</w:t>
      </w:r>
      <w:proofErr w:type="spellEnd"/>
      <w:r>
        <w:t>();</w:t>
      </w:r>
    </w:p>
    <w:p w:rsidR="00FE134A" w:rsidRDefault="00FE134A" w:rsidP="00FE134A">
      <w:pPr>
        <w:pStyle w:val="ppCodeIndent"/>
      </w:pPr>
      <w:r>
        <w:t xml:space="preserve">  </w:t>
      </w:r>
      <w:proofErr w:type="spellStart"/>
      <w:r>
        <w:t>var</w:t>
      </w:r>
      <w:proofErr w:type="spellEnd"/>
      <w:r>
        <w:t xml:space="preserve"> parsed = </w:t>
      </w:r>
      <w:proofErr w:type="spellStart"/>
      <w:r>
        <w:t>json.DeserializeObject</w:t>
      </w:r>
      <w:proofErr w:type="spellEnd"/>
      <w:r>
        <w:t>(</w:t>
      </w:r>
      <w:proofErr w:type="spellStart"/>
      <w:r>
        <w:t>acsToken</w:t>
      </w:r>
      <w:proofErr w:type="spellEnd"/>
      <w:r>
        <w:t>) as Dictionary&lt;string, object&gt;;</w:t>
      </w:r>
    </w:p>
    <w:p w:rsidR="00FE134A" w:rsidRDefault="00FE134A" w:rsidP="00FE134A">
      <w:pPr>
        <w:pStyle w:val="ppCodeIndent"/>
      </w:pPr>
      <w:r>
        <w:t xml:space="preserve">  </w:t>
      </w:r>
      <w:proofErr w:type="spellStart"/>
      <w:r>
        <w:t>foreach</w:t>
      </w:r>
      <w:proofErr w:type="spellEnd"/>
      <w:r>
        <w:t xml:space="preserve"> (</w:t>
      </w:r>
      <w:proofErr w:type="spellStart"/>
      <w:r>
        <w:t>var</w:t>
      </w:r>
      <w:proofErr w:type="spellEnd"/>
      <w:r>
        <w:t xml:space="preserve"> item in parsed)</w:t>
      </w:r>
    </w:p>
    <w:p w:rsidR="00FE134A" w:rsidRDefault="00FE134A" w:rsidP="00FE134A">
      <w:pPr>
        <w:pStyle w:val="ppCodeIndent"/>
      </w:pPr>
      <w:r>
        <w:t xml:space="preserve">  {</w:t>
      </w:r>
    </w:p>
    <w:p w:rsidR="00FE134A" w:rsidRDefault="00FE134A" w:rsidP="00FE134A">
      <w:pPr>
        <w:pStyle w:val="ppCodeIndent"/>
      </w:pPr>
      <w:r>
        <w:lastRenderedPageBreak/>
        <w:t xml:space="preserve">    </w:t>
      </w:r>
      <w:proofErr w:type="spellStart"/>
      <w:r>
        <w:t>tokens.Add</w:t>
      </w:r>
      <w:proofErr w:type="spellEnd"/>
      <w:r>
        <w:t>(</w:t>
      </w:r>
      <w:proofErr w:type="spellStart"/>
      <w:r>
        <w:t>item.Key</w:t>
      </w:r>
      <w:proofErr w:type="spellEnd"/>
      <w:r>
        <w:t xml:space="preserve">, </w:t>
      </w:r>
      <w:proofErr w:type="spellStart"/>
      <w:r>
        <w:t>item.Value.ToString</w:t>
      </w:r>
      <w:proofErr w:type="spellEnd"/>
      <w:r>
        <w:t>());</w:t>
      </w:r>
    </w:p>
    <w:p w:rsidR="00FE134A" w:rsidRDefault="00FE134A" w:rsidP="00FE134A">
      <w:pPr>
        <w:pStyle w:val="ppCodeIndent"/>
      </w:pPr>
      <w:r>
        <w:t xml:space="preserve">  }</w:t>
      </w:r>
    </w:p>
    <w:p w:rsidR="00FE134A" w:rsidRDefault="00FE134A" w:rsidP="00FE134A">
      <w:pPr>
        <w:pStyle w:val="ppCodeIndent"/>
      </w:pPr>
    </w:p>
    <w:p w:rsidR="00FE134A" w:rsidRDefault="00FE134A" w:rsidP="00FE134A">
      <w:pPr>
        <w:pStyle w:val="ppCodeIndent"/>
      </w:pPr>
      <w:r>
        <w:t xml:space="preserve">  return tokens;</w:t>
      </w:r>
    </w:p>
    <w:p w:rsidR="00DF4901" w:rsidRPr="00DF4901" w:rsidRDefault="00FE134A" w:rsidP="00FE134A">
      <w:pPr>
        <w:pStyle w:val="ppCodeIndent"/>
      </w:pPr>
      <w:r>
        <w:t>}</w:t>
      </w:r>
    </w:p>
    <w:p w:rsidR="00DF4901" w:rsidRPr="00FE134A" w:rsidRDefault="00FE134A" w:rsidP="00A95C92">
      <w:pPr>
        <w:pStyle w:val="ppNumberList"/>
      </w:pPr>
      <w:r>
        <w:t xml:space="preserve">Add implementations of the </w:t>
      </w:r>
      <w:proofErr w:type="spellStart"/>
      <w:r w:rsidRPr="00FE134A">
        <w:rPr>
          <w:b/>
          <w:bCs/>
        </w:rPr>
        <w:t>BeforeSendRequest</w:t>
      </w:r>
      <w:proofErr w:type="spellEnd"/>
      <w:r>
        <w:t xml:space="preserve"> and </w:t>
      </w:r>
      <w:proofErr w:type="spellStart"/>
      <w:r w:rsidRPr="00FE134A">
        <w:rPr>
          <w:b/>
          <w:bCs/>
        </w:rPr>
        <w:t>AfterReceiveReply</w:t>
      </w:r>
      <w:proofErr w:type="spellEnd"/>
      <w:r>
        <w:t xml:space="preserve"> methods to the </w:t>
      </w:r>
      <w:proofErr w:type="spellStart"/>
      <w:r>
        <w:rPr>
          <w:b/>
          <w:bCs/>
        </w:rPr>
        <w:t>CustomHeaderMessageInspector</w:t>
      </w:r>
      <w:proofErr w:type="spellEnd"/>
      <w:r>
        <w:rPr>
          <w:bCs/>
        </w:rPr>
        <w:t xml:space="preserve"> class. The </w:t>
      </w:r>
      <w:proofErr w:type="spellStart"/>
      <w:r w:rsidRPr="00FE134A">
        <w:rPr>
          <w:b/>
          <w:bCs/>
        </w:rPr>
        <w:t>BeforeSendRequest</w:t>
      </w:r>
      <w:proofErr w:type="spellEnd"/>
      <w:r>
        <w:rPr>
          <w:bCs/>
        </w:rPr>
        <w:t xml:space="preserve"> method orchestrates the process of obtaining the SAML token from the </w:t>
      </w:r>
      <w:proofErr w:type="spellStart"/>
      <w:r>
        <w:rPr>
          <w:bCs/>
        </w:rPr>
        <w:t>Litware</w:t>
      </w:r>
      <w:proofErr w:type="spellEnd"/>
      <w:r>
        <w:rPr>
          <w:bCs/>
        </w:rPr>
        <w:t xml:space="preserve"> issuer, the SWT token from ACS, and adding the SWT token to the outgoing authorization header.</w:t>
      </w:r>
    </w:p>
    <w:p w:rsidR="00FE134A" w:rsidRDefault="00FE134A" w:rsidP="00FE134A">
      <w:pPr>
        <w:pStyle w:val="ppCodeLanguageIndent"/>
      </w:pPr>
      <w:r>
        <w:t>C#</w:t>
      </w:r>
    </w:p>
    <w:p w:rsidR="00FE134A" w:rsidRDefault="00FE134A" w:rsidP="00FE134A">
      <w:pPr>
        <w:pStyle w:val="ppCodeIndent"/>
      </w:pPr>
      <w:r>
        <w:t xml:space="preserve">public void </w:t>
      </w:r>
      <w:proofErr w:type="spellStart"/>
      <w:r>
        <w:t>AfterReceiveReply</w:t>
      </w:r>
      <w:proofErr w:type="spellEnd"/>
      <w:r>
        <w:t xml:space="preserve">(ref Message reply, object </w:t>
      </w:r>
      <w:proofErr w:type="spellStart"/>
      <w:r>
        <w:t>correlationState</w:t>
      </w:r>
      <w:proofErr w:type="spellEnd"/>
      <w:r>
        <w:t>)</w:t>
      </w:r>
    </w:p>
    <w:p w:rsidR="00FE134A" w:rsidRDefault="00FE134A" w:rsidP="00FE134A">
      <w:pPr>
        <w:pStyle w:val="ppCodeIndent"/>
      </w:pPr>
      <w:r>
        <w:t>{</w:t>
      </w:r>
    </w:p>
    <w:p w:rsidR="00FE134A" w:rsidRDefault="00FE134A" w:rsidP="00FE134A">
      <w:pPr>
        <w:pStyle w:val="ppCodeIndent"/>
      </w:pPr>
      <w:r>
        <w:t>}</w:t>
      </w:r>
    </w:p>
    <w:p w:rsidR="00FE134A" w:rsidRDefault="00FE134A" w:rsidP="00FE134A">
      <w:pPr>
        <w:pStyle w:val="ppCodeIndent"/>
      </w:pPr>
    </w:p>
    <w:p w:rsidR="00FE134A" w:rsidRDefault="00FE134A" w:rsidP="00FE134A">
      <w:pPr>
        <w:pStyle w:val="ppCodeIndent"/>
      </w:pPr>
      <w:r>
        <w:t xml:space="preserve">public object </w:t>
      </w:r>
      <w:proofErr w:type="spellStart"/>
      <w:r>
        <w:t>BeforeSendRequest</w:t>
      </w:r>
      <w:proofErr w:type="spellEnd"/>
      <w:r>
        <w:t xml:space="preserve">(ref Message request, </w:t>
      </w:r>
      <w:proofErr w:type="spellStart"/>
      <w:r>
        <w:t>IClientChannel</w:t>
      </w:r>
      <w:proofErr w:type="spellEnd"/>
      <w:r>
        <w:t xml:space="preserve"> channel)</w:t>
      </w:r>
    </w:p>
    <w:p w:rsidR="00FE134A" w:rsidRDefault="00FE134A" w:rsidP="00FE134A">
      <w:pPr>
        <w:pStyle w:val="ppCodeIndent"/>
      </w:pPr>
      <w:r>
        <w:t>{</w:t>
      </w:r>
    </w:p>
    <w:p w:rsidR="00FE134A" w:rsidRDefault="00FE134A" w:rsidP="00FE134A">
      <w:pPr>
        <w:pStyle w:val="ppCodeIndent"/>
      </w:pPr>
      <w:r>
        <w:t xml:space="preserve">  // Making sure we have a </w:t>
      </w:r>
      <w:proofErr w:type="spellStart"/>
      <w:r>
        <w:t>HttpRequestMessageProperty</w:t>
      </w:r>
      <w:proofErr w:type="spellEnd"/>
    </w:p>
    <w:p w:rsidR="00FE134A" w:rsidRDefault="00FE134A" w:rsidP="00FE134A">
      <w:pPr>
        <w:pStyle w:val="ppCodeIndent"/>
      </w:pPr>
      <w:r>
        <w:t xml:space="preserve">  </w:t>
      </w:r>
      <w:proofErr w:type="spellStart"/>
      <w:r>
        <w:t>HttpRequestMessageProperty</w:t>
      </w:r>
      <w:proofErr w:type="spellEnd"/>
      <w:r>
        <w:t xml:space="preserve"> </w:t>
      </w:r>
      <w:proofErr w:type="spellStart"/>
      <w:r>
        <w:t>httpRequestMessageProperty</w:t>
      </w:r>
      <w:proofErr w:type="spellEnd"/>
      <w:r>
        <w:t>;</w:t>
      </w:r>
    </w:p>
    <w:p w:rsidR="00FE134A" w:rsidRDefault="00FE134A" w:rsidP="00FE134A">
      <w:pPr>
        <w:pStyle w:val="ppCodeIndent"/>
      </w:pPr>
      <w:r>
        <w:t xml:space="preserve">  if (request.Properties.ContainsKey(HttpRequestMessageProperty.Name))</w:t>
      </w:r>
    </w:p>
    <w:p w:rsidR="00FE134A" w:rsidRDefault="00FE134A" w:rsidP="00FE134A">
      <w:pPr>
        <w:pStyle w:val="ppCodeIndent"/>
      </w:pPr>
      <w:r>
        <w:t xml:space="preserve">  {</w:t>
      </w:r>
    </w:p>
    <w:p w:rsidR="00FE134A" w:rsidRDefault="00FE134A" w:rsidP="00FE134A">
      <w:pPr>
        <w:pStyle w:val="ppCodeIndent"/>
      </w:pPr>
      <w:r>
        <w:t xml:space="preserve">    </w:t>
      </w:r>
      <w:proofErr w:type="spellStart"/>
      <w:r>
        <w:t>httpRequestMessageProperty</w:t>
      </w:r>
      <w:proofErr w:type="spellEnd"/>
      <w:r>
        <w:t xml:space="preserve"> = </w:t>
      </w:r>
      <w:proofErr w:type="spellStart"/>
      <w:r>
        <w:t>request.Properties</w:t>
      </w:r>
      <w:proofErr w:type="spellEnd"/>
      <w:r>
        <w:t>[</w:t>
      </w:r>
      <w:proofErr w:type="spellStart"/>
      <w:r>
        <w:t>HttpRequestMessageProperty.Name</w:t>
      </w:r>
      <w:proofErr w:type="spellEnd"/>
      <w:r>
        <w:t xml:space="preserve">] </w:t>
      </w:r>
    </w:p>
    <w:p w:rsidR="00FE134A" w:rsidRDefault="00FE134A" w:rsidP="00FE134A">
      <w:pPr>
        <w:pStyle w:val="ppCodeIndent"/>
      </w:pPr>
      <w:r>
        <w:t xml:space="preserve">      as </w:t>
      </w:r>
      <w:proofErr w:type="spellStart"/>
      <w:r>
        <w:t>HttpRequestMessageProperty</w:t>
      </w:r>
      <w:proofErr w:type="spellEnd"/>
      <w:r>
        <w:t>;</w:t>
      </w:r>
    </w:p>
    <w:p w:rsidR="00FE134A" w:rsidRDefault="00FE134A" w:rsidP="00FE134A">
      <w:pPr>
        <w:pStyle w:val="ppCodeIndent"/>
      </w:pPr>
      <w:r>
        <w:t xml:space="preserve">    if (</w:t>
      </w:r>
      <w:proofErr w:type="spellStart"/>
      <w:r>
        <w:t>httpRequestMessageProperty</w:t>
      </w:r>
      <w:proofErr w:type="spellEnd"/>
      <w:r>
        <w:t xml:space="preserve"> == null)</w:t>
      </w:r>
    </w:p>
    <w:p w:rsidR="00FE134A" w:rsidRDefault="00FE134A" w:rsidP="00FE134A">
      <w:pPr>
        <w:pStyle w:val="ppCodeIndent"/>
      </w:pPr>
      <w:r>
        <w:t xml:space="preserve">    {</w:t>
      </w:r>
    </w:p>
    <w:p w:rsidR="00FE134A" w:rsidRDefault="00FE134A" w:rsidP="00FE134A">
      <w:pPr>
        <w:pStyle w:val="ppCodeIndent"/>
      </w:pPr>
      <w:r>
        <w:t xml:space="preserve">      </w:t>
      </w:r>
      <w:proofErr w:type="spellStart"/>
      <w:r>
        <w:t>httpRequestMessageProperty</w:t>
      </w:r>
      <w:proofErr w:type="spellEnd"/>
      <w:r>
        <w:t xml:space="preserve"> = new </w:t>
      </w:r>
      <w:proofErr w:type="spellStart"/>
      <w:r>
        <w:t>HttpRequestMessageProperty</w:t>
      </w:r>
      <w:proofErr w:type="spellEnd"/>
      <w:r>
        <w:t>();</w:t>
      </w:r>
    </w:p>
    <w:p w:rsidR="00FE134A" w:rsidRDefault="00FE134A" w:rsidP="00FE134A">
      <w:pPr>
        <w:pStyle w:val="ppCodeIndent"/>
      </w:pPr>
      <w:r>
        <w:t xml:space="preserve">      </w:t>
      </w:r>
      <w:proofErr w:type="spellStart"/>
      <w:r>
        <w:t>request.Properties.Add</w:t>
      </w:r>
      <w:proofErr w:type="spellEnd"/>
      <w:r>
        <w:t>(</w:t>
      </w:r>
      <w:proofErr w:type="spellStart"/>
      <w:r>
        <w:t>HttpRequestMessageProperty.Name</w:t>
      </w:r>
      <w:proofErr w:type="spellEnd"/>
      <w:r>
        <w:t xml:space="preserve">, </w:t>
      </w:r>
    </w:p>
    <w:p w:rsidR="00FE134A" w:rsidRDefault="00FE134A" w:rsidP="00FE134A">
      <w:pPr>
        <w:pStyle w:val="ppCodeIndent"/>
      </w:pPr>
      <w:r>
        <w:t xml:space="preserve">        </w:t>
      </w:r>
      <w:proofErr w:type="spellStart"/>
      <w:r>
        <w:t>httpRequestMessageProperty</w:t>
      </w:r>
      <w:proofErr w:type="spellEnd"/>
      <w:r>
        <w:t>);</w:t>
      </w:r>
    </w:p>
    <w:p w:rsidR="00FE134A" w:rsidRDefault="00FE134A" w:rsidP="00FE134A">
      <w:pPr>
        <w:pStyle w:val="ppCodeIndent"/>
      </w:pPr>
      <w:r>
        <w:t xml:space="preserve">    }</w:t>
      </w:r>
    </w:p>
    <w:p w:rsidR="00FE134A" w:rsidRDefault="00FE134A" w:rsidP="00FE134A">
      <w:pPr>
        <w:pStyle w:val="ppCodeIndent"/>
      </w:pPr>
      <w:r>
        <w:t xml:space="preserve">  }</w:t>
      </w:r>
    </w:p>
    <w:p w:rsidR="00FE134A" w:rsidRDefault="00FE134A" w:rsidP="00FE134A">
      <w:pPr>
        <w:pStyle w:val="ppCodeIndent"/>
      </w:pPr>
      <w:r>
        <w:t xml:space="preserve">  else</w:t>
      </w:r>
    </w:p>
    <w:p w:rsidR="00FE134A" w:rsidRDefault="00FE134A" w:rsidP="00FE134A">
      <w:pPr>
        <w:pStyle w:val="ppCodeIndent"/>
      </w:pPr>
      <w:r>
        <w:t xml:space="preserve">  {</w:t>
      </w:r>
    </w:p>
    <w:p w:rsidR="00FE134A" w:rsidRDefault="00FE134A" w:rsidP="00FE134A">
      <w:pPr>
        <w:pStyle w:val="ppCodeIndent"/>
      </w:pPr>
      <w:r>
        <w:t xml:space="preserve">    </w:t>
      </w:r>
      <w:proofErr w:type="spellStart"/>
      <w:r>
        <w:t>httpRequestMessageProperty</w:t>
      </w:r>
      <w:proofErr w:type="spellEnd"/>
      <w:r>
        <w:t xml:space="preserve"> = new </w:t>
      </w:r>
      <w:proofErr w:type="spellStart"/>
      <w:r>
        <w:t>HttpRequestMessageProperty</w:t>
      </w:r>
      <w:proofErr w:type="spellEnd"/>
      <w:r>
        <w:t>();</w:t>
      </w:r>
    </w:p>
    <w:p w:rsidR="00FE134A" w:rsidRDefault="00FE134A" w:rsidP="00FE134A">
      <w:pPr>
        <w:pStyle w:val="ppCodeIndent"/>
      </w:pPr>
      <w:r>
        <w:t xml:space="preserve">    </w:t>
      </w:r>
      <w:proofErr w:type="spellStart"/>
      <w:r>
        <w:t>request.Properties.Add</w:t>
      </w:r>
      <w:proofErr w:type="spellEnd"/>
      <w:r>
        <w:t>(</w:t>
      </w:r>
      <w:proofErr w:type="spellStart"/>
      <w:r>
        <w:t>HttpRequestMessageProperty.Name</w:t>
      </w:r>
      <w:proofErr w:type="spellEnd"/>
      <w:r>
        <w:t xml:space="preserve">, </w:t>
      </w:r>
    </w:p>
    <w:p w:rsidR="00FE134A" w:rsidRDefault="00FE134A" w:rsidP="00FE134A">
      <w:pPr>
        <w:pStyle w:val="ppCodeIndent"/>
      </w:pPr>
      <w:r>
        <w:t xml:space="preserve">      </w:t>
      </w:r>
      <w:proofErr w:type="spellStart"/>
      <w:r>
        <w:t>httpRequestMessageProperty</w:t>
      </w:r>
      <w:proofErr w:type="spellEnd"/>
      <w:r>
        <w:t>);</w:t>
      </w:r>
    </w:p>
    <w:p w:rsidR="00FE134A" w:rsidRDefault="00FE134A" w:rsidP="00FE134A">
      <w:pPr>
        <w:pStyle w:val="ppCodeIndent"/>
      </w:pPr>
      <w:r>
        <w:t xml:space="preserve">  }</w:t>
      </w:r>
    </w:p>
    <w:p w:rsidR="00FE134A" w:rsidRDefault="00FE134A" w:rsidP="00FE134A">
      <w:pPr>
        <w:pStyle w:val="ppCodeIndent"/>
      </w:pPr>
    </w:p>
    <w:p w:rsidR="00FE134A" w:rsidRDefault="00FE134A" w:rsidP="00FE134A">
      <w:pPr>
        <w:pStyle w:val="ppCodeIndent"/>
      </w:pPr>
      <w:r>
        <w:t xml:space="preserve">  // Get SWT token from ACS if no token has been requested before or the saved one </w:t>
      </w:r>
    </w:p>
    <w:p w:rsidR="00FE134A" w:rsidRDefault="00FE134A" w:rsidP="00FE134A">
      <w:pPr>
        <w:pStyle w:val="ppCodeIndent"/>
      </w:pPr>
      <w:r>
        <w:t xml:space="preserve">  // has expired</w:t>
      </w:r>
    </w:p>
    <w:p w:rsidR="00FE134A" w:rsidRDefault="00FE134A" w:rsidP="00FE134A">
      <w:pPr>
        <w:pStyle w:val="ppCodeIndent"/>
      </w:pPr>
      <w:r>
        <w:t xml:space="preserve">  if (</w:t>
      </w:r>
      <w:proofErr w:type="spellStart"/>
      <w:r>
        <w:t>oauthToken</w:t>
      </w:r>
      <w:proofErr w:type="spellEnd"/>
      <w:r>
        <w:t xml:space="preserve"> == null || </w:t>
      </w:r>
      <w:proofErr w:type="spellStart"/>
      <w:r>
        <w:t>oauthTokenValidUntil</w:t>
      </w:r>
      <w:proofErr w:type="spellEnd"/>
      <w:r>
        <w:t xml:space="preserve"> == </w:t>
      </w:r>
      <w:proofErr w:type="spellStart"/>
      <w:r>
        <w:t>DateTime.MinValue</w:t>
      </w:r>
      <w:proofErr w:type="spellEnd"/>
      <w:r>
        <w:t xml:space="preserve"> || </w:t>
      </w:r>
    </w:p>
    <w:p w:rsidR="00FE134A" w:rsidRDefault="00FE134A" w:rsidP="00FE134A">
      <w:pPr>
        <w:pStyle w:val="ppCodeIndent"/>
      </w:pPr>
      <w:r>
        <w:t xml:space="preserve">      </w:t>
      </w:r>
      <w:proofErr w:type="spellStart"/>
      <w:r>
        <w:t>DateTime.UtcNow</w:t>
      </w:r>
      <w:proofErr w:type="spellEnd"/>
      <w:r>
        <w:t xml:space="preserve"> &gt; </w:t>
      </w:r>
      <w:proofErr w:type="spellStart"/>
      <w:r>
        <w:t>oauthTokenValidUntil</w:t>
      </w:r>
      <w:proofErr w:type="spellEnd"/>
      <w:r>
        <w:t>)</w:t>
      </w:r>
    </w:p>
    <w:p w:rsidR="00FE134A" w:rsidRDefault="00FE134A" w:rsidP="00FE134A">
      <w:pPr>
        <w:pStyle w:val="ppCodeIndent"/>
      </w:pPr>
      <w:r>
        <w:t xml:space="preserve">  {</w:t>
      </w:r>
    </w:p>
    <w:p w:rsidR="00FE134A" w:rsidRDefault="00FE134A" w:rsidP="00FE134A">
      <w:pPr>
        <w:pStyle w:val="ppCodeIndent"/>
      </w:pPr>
      <w:r>
        <w:t xml:space="preserve">    // Get SAML token from </w:t>
      </w:r>
      <w:proofErr w:type="spellStart"/>
      <w:r>
        <w:t>Litware</w:t>
      </w:r>
      <w:proofErr w:type="spellEnd"/>
    </w:p>
    <w:p w:rsidR="00FE134A" w:rsidRDefault="00FE134A" w:rsidP="00FE134A">
      <w:pPr>
        <w:pStyle w:val="ppCodeIndent"/>
      </w:pPr>
      <w:r>
        <w:t xml:space="preserve">    if (</w:t>
      </w:r>
      <w:proofErr w:type="spellStart"/>
      <w:r>
        <w:t>samlToken</w:t>
      </w:r>
      <w:proofErr w:type="spellEnd"/>
      <w:r>
        <w:t xml:space="preserve"> == null)</w:t>
      </w:r>
    </w:p>
    <w:p w:rsidR="00FE134A" w:rsidRDefault="00FE134A" w:rsidP="00FE134A">
      <w:pPr>
        <w:pStyle w:val="ppCodeIndent"/>
      </w:pPr>
      <w:r>
        <w:t xml:space="preserve">    {</w:t>
      </w:r>
    </w:p>
    <w:p w:rsidR="00FE134A" w:rsidRDefault="00FE134A" w:rsidP="00FE134A">
      <w:pPr>
        <w:pStyle w:val="ppCodeIndent"/>
      </w:pPr>
      <w:r>
        <w:t xml:space="preserve">      </w:t>
      </w:r>
      <w:proofErr w:type="spellStart"/>
      <w:r>
        <w:t>samlToken</w:t>
      </w:r>
      <w:proofErr w:type="spellEnd"/>
      <w:r>
        <w:t xml:space="preserve"> = </w:t>
      </w:r>
      <w:proofErr w:type="spellStart"/>
      <w:r>
        <w:t>GetSamlToken</w:t>
      </w:r>
      <w:proofErr w:type="spellEnd"/>
      <w:r>
        <w:t>(</w:t>
      </w:r>
      <w:proofErr w:type="spellStart"/>
      <w:r>
        <w:t>this.serviceEndpoint</w:t>
      </w:r>
      <w:proofErr w:type="spellEnd"/>
      <w:r>
        <w:t xml:space="preserve">, </w:t>
      </w:r>
      <w:proofErr w:type="spellStart"/>
      <w:r>
        <w:t>this.stsEndpoint</w:t>
      </w:r>
      <w:proofErr w:type="spellEnd"/>
      <w:r>
        <w:t xml:space="preserve">, </w:t>
      </w:r>
    </w:p>
    <w:p w:rsidR="00FE134A" w:rsidRDefault="00FE134A" w:rsidP="00FE134A">
      <w:pPr>
        <w:pStyle w:val="ppCodeIndent"/>
      </w:pPr>
      <w:r>
        <w:t xml:space="preserve">        </w:t>
      </w:r>
      <w:proofErr w:type="spellStart"/>
      <w:r>
        <w:t>this.clientCredentials</w:t>
      </w:r>
      <w:proofErr w:type="spellEnd"/>
      <w:r>
        <w:t xml:space="preserve">) as </w:t>
      </w:r>
      <w:proofErr w:type="spellStart"/>
      <w:r>
        <w:t>GenericXmlSecurityToken</w:t>
      </w:r>
      <w:proofErr w:type="spellEnd"/>
      <w:r>
        <w:t>;</w:t>
      </w:r>
    </w:p>
    <w:p w:rsidR="00FE134A" w:rsidRDefault="00FE134A" w:rsidP="00FE134A">
      <w:pPr>
        <w:pStyle w:val="ppCodeIndent"/>
      </w:pPr>
      <w:r>
        <w:t xml:space="preserve">    }</w:t>
      </w:r>
    </w:p>
    <w:p w:rsidR="00FE134A" w:rsidRDefault="00FE134A" w:rsidP="00FE134A">
      <w:pPr>
        <w:pStyle w:val="ppCodeIndent"/>
      </w:pPr>
    </w:p>
    <w:p w:rsidR="00FE134A" w:rsidRDefault="00FE134A" w:rsidP="00FE134A">
      <w:pPr>
        <w:pStyle w:val="ppCodeIndent"/>
      </w:pPr>
      <w:r>
        <w:t xml:space="preserve">    </w:t>
      </w:r>
      <w:proofErr w:type="spellStart"/>
      <w:r>
        <w:t>int</w:t>
      </w:r>
      <w:proofErr w:type="spellEnd"/>
      <w:r>
        <w:t xml:space="preserve"> </w:t>
      </w:r>
      <w:proofErr w:type="spellStart"/>
      <w:r>
        <w:t>timesTriedCallingAcs</w:t>
      </w:r>
      <w:proofErr w:type="spellEnd"/>
      <w:r>
        <w:t>;</w:t>
      </w:r>
    </w:p>
    <w:p w:rsidR="00FE134A" w:rsidRDefault="00FE134A" w:rsidP="00FE134A">
      <w:pPr>
        <w:pStyle w:val="ppCodeIndent"/>
      </w:pPr>
      <w:r>
        <w:t xml:space="preserve">    </w:t>
      </w:r>
      <w:proofErr w:type="spellStart"/>
      <w:r>
        <w:t>const</w:t>
      </w:r>
      <w:proofErr w:type="spellEnd"/>
      <w:r>
        <w:t xml:space="preserve"> </w:t>
      </w:r>
      <w:proofErr w:type="spellStart"/>
      <w:r>
        <w:t>int</w:t>
      </w:r>
      <w:proofErr w:type="spellEnd"/>
      <w:r>
        <w:t xml:space="preserve"> </w:t>
      </w:r>
      <w:proofErr w:type="spellStart"/>
      <w:r>
        <w:t>maxTimesToTryCallingAcs</w:t>
      </w:r>
      <w:proofErr w:type="spellEnd"/>
      <w:r>
        <w:t xml:space="preserve"> = 2;</w:t>
      </w:r>
    </w:p>
    <w:p w:rsidR="00FE134A" w:rsidRDefault="00FE134A" w:rsidP="00FE134A">
      <w:pPr>
        <w:pStyle w:val="ppCodeIndent"/>
      </w:pPr>
      <w:r>
        <w:t xml:space="preserve">    for (</w:t>
      </w:r>
      <w:proofErr w:type="spellStart"/>
      <w:r>
        <w:t>timesTriedCallingAcs</w:t>
      </w:r>
      <w:proofErr w:type="spellEnd"/>
      <w:r>
        <w:t xml:space="preserve"> = 1; </w:t>
      </w:r>
      <w:proofErr w:type="spellStart"/>
      <w:r>
        <w:t>timesTriedCallingAcs</w:t>
      </w:r>
      <w:proofErr w:type="spellEnd"/>
      <w:r>
        <w:t xml:space="preserve"> &lt;= </w:t>
      </w:r>
      <w:proofErr w:type="spellStart"/>
      <w:r>
        <w:t>maxTimesToTryCallingAcs</w:t>
      </w:r>
      <w:proofErr w:type="spellEnd"/>
      <w:r>
        <w:t xml:space="preserve">; </w:t>
      </w:r>
    </w:p>
    <w:p w:rsidR="00FE134A" w:rsidRDefault="00FE134A" w:rsidP="00FE134A">
      <w:pPr>
        <w:pStyle w:val="ppCodeIndent"/>
      </w:pPr>
      <w:r>
        <w:t xml:space="preserve">         </w:t>
      </w:r>
      <w:proofErr w:type="spellStart"/>
      <w:r>
        <w:t>timesTriedCallingAcs</w:t>
      </w:r>
      <w:proofErr w:type="spellEnd"/>
      <w:r>
        <w:t>++)</w:t>
      </w:r>
    </w:p>
    <w:p w:rsidR="00FE134A" w:rsidRDefault="00FE134A" w:rsidP="00FE134A">
      <w:pPr>
        <w:pStyle w:val="ppCodeIndent"/>
      </w:pPr>
      <w:r>
        <w:t xml:space="preserve">    {</w:t>
      </w:r>
    </w:p>
    <w:p w:rsidR="00FE134A" w:rsidRDefault="00FE134A" w:rsidP="00FE134A">
      <w:pPr>
        <w:pStyle w:val="ppCodeIndent"/>
      </w:pPr>
      <w:r>
        <w:t xml:space="preserve">      try</w:t>
      </w:r>
    </w:p>
    <w:p w:rsidR="00FE134A" w:rsidRDefault="00FE134A" w:rsidP="00FE134A">
      <w:pPr>
        <w:pStyle w:val="ppCodeIndent"/>
      </w:pPr>
      <w:r>
        <w:t xml:space="preserve">      {</w:t>
      </w:r>
    </w:p>
    <w:p w:rsidR="00FE134A" w:rsidRDefault="00FE134A" w:rsidP="00FE134A">
      <w:pPr>
        <w:pStyle w:val="ppCodeIndent"/>
      </w:pPr>
      <w:r>
        <w:t xml:space="preserve">        // Get OAuth from ACS authenticating with the SAML token from </w:t>
      </w:r>
      <w:proofErr w:type="spellStart"/>
      <w:r>
        <w:t>Litware</w:t>
      </w:r>
      <w:proofErr w:type="spellEnd"/>
    </w:p>
    <w:p w:rsidR="00FE134A" w:rsidRDefault="00FE134A" w:rsidP="00FE134A">
      <w:pPr>
        <w:pStyle w:val="ppCodeIndent"/>
      </w:pPr>
      <w:r>
        <w:t xml:space="preserve">        </w:t>
      </w:r>
      <w:proofErr w:type="spellStart"/>
      <w:r>
        <w:t>oauthToken</w:t>
      </w:r>
      <w:proofErr w:type="spellEnd"/>
      <w:r>
        <w:t xml:space="preserve"> = </w:t>
      </w:r>
      <w:proofErr w:type="spellStart"/>
      <w:r>
        <w:t>GetOAuthToken</w:t>
      </w:r>
      <w:proofErr w:type="spellEnd"/>
      <w:r>
        <w:t>(</w:t>
      </w:r>
      <w:proofErr w:type="spellStart"/>
      <w:r>
        <w:t>samlToken.TokenXml.OuterXml</w:t>
      </w:r>
      <w:proofErr w:type="spellEnd"/>
      <w:r>
        <w:t xml:space="preserve">, </w:t>
      </w:r>
      <w:proofErr w:type="spellStart"/>
      <w:r>
        <w:t>this.serviceEndpoint</w:t>
      </w:r>
      <w:proofErr w:type="spellEnd"/>
      <w:r>
        <w:t xml:space="preserve">, </w:t>
      </w:r>
    </w:p>
    <w:p w:rsidR="00FE134A" w:rsidRDefault="00FE134A" w:rsidP="00FE134A">
      <w:pPr>
        <w:pStyle w:val="ppCodeIndent"/>
      </w:pPr>
      <w:r>
        <w:t xml:space="preserve">          </w:t>
      </w:r>
      <w:proofErr w:type="spellStart"/>
      <w:r>
        <w:t>this.acsRelyingParty</w:t>
      </w:r>
      <w:proofErr w:type="spellEnd"/>
      <w:r>
        <w:t>);</w:t>
      </w:r>
    </w:p>
    <w:p w:rsidR="00FE134A" w:rsidRDefault="00FE134A" w:rsidP="00FE134A">
      <w:pPr>
        <w:pStyle w:val="ppCodeIndent"/>
      </w:pPr>
      <w:r>
        <w:t xml:space="preserve">        break;</w:t>
      </w:r>
    </w:p>
    <w:p w:rsidR="00FE134A" w:rsidRDefault="00FE134A" w:rsidP="00FE134A">
      <w:pPr>
        <w:pStyle w:val="ppCodeIndent"/>
      </w:pPr>
      <w:r>
        <w:t xml:space="preserve">      }</w:t>
      </w:r>
    </w:p>
    <w:p w:rsidR="00FE134A" w:rsidRDefault="00FE134A" w:rsidP="00FE134A">
      <w:pPr>
        <w:pStyle w:val="ppCodeIndent"/>
      </w:pPr>
      <w:r>
        <w:t xml:space="preserve">      catch (</w:t>
      </w:r>
      <w:proofErr w:type="spellStart"/>
      <w:r>
        <w:t>WebException</w:t>
      </w:r>
      <w:proofErr w:type="spellEnd"/>
      <w:r>
        <w:t>)</w:t>
      </w:r>
    </w:p>
    <w:p w:rsidR="00FE134A" w:rsidRDefault="00FE134A" w:rsidP="00FE134A">
      <w:pPr>
        <w:pStyle w:val="ppCodeIndent"/>
      </w:pPr>
      <w:r>
        <w:t xml:space="preserve">      {</w:t>
      </w:r>
    </w:p>
    <w:p w:rsidR="00FE134A" w:rsidRDefault="00FE134A" w:rsidP="00FE134A">
      <w:pPr>
        <w:pStyle w:val="ppCodeIndent"/>
      </w:pPr>
      <w:r>
        <w:t xml:space="preserve">        if (</w:t>
      </w:r>
      <w:proofErr w:type="spellStart"/>
      <w:r>
        <w:t>timesTriedCallingAcs</w:t>
      </w:r>
      <w:proofErr w:type="spellEnd"/>
      <w:r>
        <w:t xml:space="preserve"> == 1)</w:t>
      </w:r>
    </w:p>
    <w:p w:rsidR="00FE134A" w:rsidRDefault="00FE134A" w:rsidP="00FE134A">
      <w:pPr>
        <w:pStyle w:val="ppCodeIndent"/>
      </w:pPr>
      <w:r>
        <w:t xml:space="preserve">        {</w:t>
      </w:r>
    </w:p>
    <w:p w:rsidR="00FE134A" w:rsidRDefault="00FE134A" w:rsidP="00FE134A">
      <w:pPr>
        <w:pStyle w:val="ppCodeIndent"/>
      </w:pPr>
      <w:r>
        <w:t xml:space="preserve">           // Refresh the SAML token from </w:t>
      </w:r>
      <w:proofErr w:type="spellStart"/>
      <w:r>
        <w:t>Litware</w:t>
      </w:r>
      <w:proofErr w:type="spellEnd"/>
      <w:r>
        <w:t xml:space="preserve"> because it may be expired before   </w:t>
      </w:r>
    </w:p>
    <w:p w:rsidR="00FE134A" w:rsidRDefault="00FE134A" w:rsidP="00FE134A">
      <w:pPr>
        <w:pStyle w:val="ppCodeIndent"/>
      </w:pPr>
      <w:r>
        <w:t xml:space="preserve">           // calling ACS again</w:t>
      </w:r>
    </w:p>
    <w:p w:rsidR="00FE134A" w:rsidRDefault="00FE134A" w:rsidP="00FE134A">
      <w:pPr>
        <w:pStyle w:val="ppCodeIndent"/>
      </w:pPr>
      <w:r>
        <w:t xml:space="preserve">           </w:t>
      </w:r>
      <w:proofErr w:type="spellStart"/>
      <w:r>
        <w:t>samlToken</w:t>
      </w:r>
      <w:proofErr w:type="spellEnd"/>
      <w:r>
        <w:t xml:space="preserve"> = </w:t>
      </w:r>
      <w:proofErr w:type="spellStart"/>
      <w:r>
        <w:t>GetSamlToken</w:t>
      </w:r>
      <w:proofErr w:type="spellEnd"/>
      <w:r>
        <w:t>(</w:t>
      </w:r>
      <w:proofErr w:type="spellStart"/>
      <w:r>
        <w:t>this.serviceEndpoint</w:t>
      </w:r>
      <w:proofErr w:type="spellEnd"/>
      <w:r>
        <w:t xml:space="preserve">, </w:t>
      </w:r>
      <w:proofErr w:type="spellStart"/>
      <w:r>
        <w:t>this.stsEndpoint</w:t>
      </w:r>
      <w:proofErr w:type="spellEnd"/>
      <w:r>
        <w:t xml:space="preserve">, </w:t>
      </w:r>
    </w:p>
    <w:p w:rsidR="00FE134A" w:rsidRDefault="00FE134A" w:rsidP="00FE134A">
      <w:pPr>
        <w:pStyle w:val="ppCodeIndent"/>
      </w:pPr>
      <w:r>
        <w:t xml:space="preserve">             </w:t>
      </w:r>
      <w:proofErr w:type="spellStart"/>
      <w:r>
        <w:t>this.clientCredentials</w:t>
      </w:r>
      <w:proofErr w:type="spellEnd"/>
      <w:r>
        <w:t xml:space="preserve">) as </w:t>
      </w:r>
      <w:proofErr w:type="spellStart"/>
      <w:r>
        <w:t>GenericXmlSecurityToken</w:t>
      </w:r>
      <w:proofErr w:type="spellEnd"/>
      <w:r>
        <w:t>;</w:t>
      </w:r>
    </w:p>
    <w:p w:rsidR="00FE134A" w:rsidRDefault="00FE134A" w:rsidP="00FE134A">
      <w:pPr>
        <w:pStyle w:val="ppCodeIndent"/>
      </w:pPr>
      <w:r>
        <w:t xml:space="preserve">        }</w:t>
      </w:r>
    </w:p>
    <w:p w:rsidR="00FE134A" w:rsidRDefault="00FE134A" w:rsidP="00FE134A">
      <w:pPr>
        <w:pStyle w:val="ppCodeIndent"/>
      </w:pPr>
      <w:r>
        <w:t xml:space="preserve">      }</w:t>
      </w:r>
    </w:p>
    <w:p w:rsidR="00FE134A" w:rsidRDefault="00FE134A" w:rsidP="00FE134A">
      <w:pPr>
        <w:pStyle w:val="ppCodeIndent"/>
      </w:pPr>
      <w:r>
        <w:t xml:space="preserve">    }</w:t>
      </w:r>
    </w:p>
    <w:p w:rsidR="00FE134A" w:rsidRDefault="00FE134A" w:rsidP="00FE134A">
      <w:pPr>
        <w:pStyle w:val="ppCodeIndent"/>
      </w:pPr>
    </w:p>
    <w:p w:rsidR="00FE134A" w:rsidRDefault="00FE134A" w:rsidP="00FE134A">
      <w:pPr>
        <w:pStyle w:val="ppCodeIndent"/>
      </w:pPr>
      <w:r>
        <w:t xml:space="preserve">    if (</w:t>
      </w:r>
      <w:proofErr w:type="spellStart"/>
      <w:r>
        <w:t>timesTriedCallingAcs</w:t>
      </w:r>
      <w:proofErr w:type="spellEnd"/>
      <w:r>
        <w:t xml:space="preserve"> &gt; </w:t>
      </w:r>
      <w:proofErr w:type="spellStart"/>
      <w:r>
        <w:t>maxTimesToTryCallingAcs</w:t>
      </w:r>
      <w:proofErr w:type="spellEnd"/>
      <w:r>
        <w:t>)</w:t>
      </w:r>
    </w:p>
    <w:p w:rsidR="00FE134A" w:rsidRDefault="00FE134A" w:rsidP="00FE134A">
      <w:pPr>
        <w:pStyle w:val="ppCodeIndent"/>
      </w:pPr>
      <w:r>
        <w:t xml:space="preserve">    {</w:t>
      </w:r>
    </w:p>
    <w:p w:rsidR="00FE134A" w:rsidRDefault="00FE134A" w:rsidP="00FE134A">
      <w:pPr>
        <w:pStyle w:val="ppCodeIndent"/>
      </w:pPr>
      <w:r>
        <w:t xml:space="preserve">      </w:t>
      </w:r>
      <w:proofErr w:type="gramStart"/>
      <w:r>
        <w:t>throw</w:t>
      </w:r>
      <w:proofErr w:type="gramEnd"/>
      <w:r>
        <w:t xml:space="preserve"> new </w:t>
      </w:r>
      <w:proofErr w:type="spellStart"/>
      <w:r>
        <w:t>ApplicationException</w:t>
      </w:r>
      <w:proofErr w:type="spellEnd"/>
      <w:r>
        <w:t xml:space="preserve">("Unable to get a token from ACS with the token issued by </w:t>
      </w:r>
      <w:proofErr w:type="spellStart"/>
      <w:r>
        <w:t>Litware</w:t>
      </w:r>
      <w:proofErr w:type="spellEnd"/>
      <w:r>
        <w:t>. This may be caused by an incorrect date and time in this computer.");</w:t>
      </w:r>
    </w:p>
    <w:p w:rsidR="00FE134A" w:rsidRDefault="00FE134A" w:rsidP="00FE134A">
      <w:pPr>
        <w:pStyle w:val="ppCodeIndent"/>
      </w:pPr>
      <w:r>
        <w:t xml:space="preserve">    }</w:t>
      </w:r>
    </w:p>
    <w:p w:rsidR="00FE134A" w:rsidRDefault="00FE134A" w:rsidP="00FE134A">
      <w:pPr>
        <w:pStyle w:val="ppCodeIndent"/>
      </w:pPr>
    </w:p>
    <w:p w:rsidR="00FE134A" w:rsidRDefault="00FE134A" w:rsidP="00FE134A">
      <w:pPr>
        <w:pStyle w:val="ppCodeIndent"/>
      </w:pPr>
      <w:r>
        <w:t xml:space="preserve">    </w:t>
      </w:r>
      <w:proofErr w:type="spellStart"/>
      <w:r>
        <w:t>var</w:t>
      </w:r>
      <w:proofErr w:type="spellEnd"/>
      <w:r>
        <w:t xml:space="preserve"> </w:t>
      </w:r>
      <w:proofErr w:type="spellStart"/>
      <w:r>
        <w:t>tokenExpiresIn</w:t>
      </w:r>
      <w:proofErr w:type="spellEnd"/>
      <w:r>
        <w:t xml:space="preserve"> = </w:t>
      </w:r>
      <w:proofErr w:type="spellStart"/>
      <w:r>
        <w:t>double.Parse</w:t>
      </w:r>
      <w:proofErr w:type="spellEnd"/>
      <w:r>
        <w:t>(</w:t>
      </w:r>
      <w:proofErr w:type="spellStart"/>
      <w:r>
        <w:t>oauthToken</w:t>
      </w:r>
      <w:proofErr w:type="spellEnd"/>
      <w:r>
        <w:t>["</w:t>
      </w:r>
      <w:proofErr w:type="spellStart"/>
      <w:r>
        <w:t>expires_in</w:t>
      </w:r>
      <w:proofErr w:type="spellEnd"/>
      <w:r>
        <w:t>"]);</w:t>
      </w:r>
    </w:p>
    <w:p w:rsidR="00FE134A" w:rsidRDefault="00FE134A" w:rsidP="00FE134A">
      <w:pPr>
        <w:pStyle w:val="ppCodeIndent"/>
      </w:pPr>
      <w:r>
        <w:t xml:space="preserve">    </w:t>
      </w:r>
      <w:proofErr w:type="spellStart"/>
      <w:r>
        <w:t>oauthTokenValidUntil</w:t>
      </w:r>
      <w:proofErr w:type="spellEnd"/>
      <w:r>
        <w:t xml:space="preserve"> = </w:t>
      </w:r>
      <w:proofErr w:type="spellStart"/>
      <w:r>
        <w:t>DateTime.UtcNow</w:t>
      </w:r>
      <w:proofErr w:type="spellEnd"/>
      <w:r>
        <w:t xml:space="preserve"> + </w:t>
      </w:r>
      <w:proofErr w:type="spellStart"/>
      <w:r>
        <w:t>TimeSpan.FromSeconds</w:t>
      </w:r>
      <w:proofErr w:type="spellEnd"/>
      <w:r>
        <w:t>(</w:t>
      </w:r>
      <w:proofErr w:type="spellStart"/>
      <w:r>
        <w:t>tokenExpiresIn</w:t>
      </w:r>
      <w:proofErr w:type="spellEnd"/>
      <w:r>
        <w:t>);</w:t>
      </w:r>
    </w:p>
    <w:p w:rsidR="00FE134A" w:rsidRDefault="00FE134A" w:rsidP="00FE134A">
      <w:pPr>
        <w:pStyle w:val="ppCodeIndent"/>
      </w:pPr>
      <w:r>
        <w:t xml:space="preserve">  }</w:t>
      </w:r>
    </w:p>
    <w:p w:rsidR="00FE134A" w:rsidRDefault="00FE134A" w:rsidP="00FE134A">
      <w:pPr>
        <w:pStyle w:val="ppCodeIndent"/>
      </w:pPr>
    </w:p>
    <w:p w:rsidR="00FE134A" w:rsidRDefault="00FE134A" w:rsidP="00FE134A">
      <w:pPr>
        <w:pStyle w:val="ppCodeIndent"/>
      </w:pPr>
      <w:r>
        <w:t xml:space="preserve">  // Add the token to the request's authorization header</w:t>
      </w:r>
    </w:p>
    <w:p w:rsidR="00FE134A" w:rsidRDefault="00FE134A" w:rsidP="00FE134A">
      <w:pPr>
        <w:pStyle w:val="ppCodeIndent"/>
      </w:pPr>
      <w:r>
        <w:t xml:space="preserve">  </w:t>
      </w:r>
      <w:proofErr w:type="spellStart"/>
      <w:r>
        <w:t>var</w:t>
      </w:r>
      <w:proofErr w:type="spellEnd"/>
      <w:r>
        <w:t xml:space="preserve"> </w:t>
      </w:r>
      <w:proofErr w:type="spellStart"/>
      <w:r>
        <w:t>oauthAuthorizationHeader</w:t>
      </w:r>
      <w:proofErr w:type="spellEnd"/>
      <w:r>
        <w:t xml:space="preserve"> = </w:t>
      </w:r>
      <w:proofErr w:type="spellStart"/>
      <w:r>
        <w:t>string.Format</w:t>
      </w:r>
      <w:proofErr w:type="spellEnd"/>
      <w:r>
        <w:t xml:space="preserve">("Bearer {0}", </w:t>
      </w:r>
    </w:p>
    <w:p w:rsidR="00FE134A" w:rsidRDefault="00FE134A" w:rsidP="00FE134A">
      <w:pPr>
        <w:pStyle w:val="ppCodeIndent"/>
      </w:pPr>
      <w:r>
        <w:t xml:space="preserve">    </w:t>
      </w:r>
      <w:proofErr w:type="spellStart"/>
      <w:r>
        <w:t>oauthToken</w:t>
      </w:r>
      <w:proofErr w:type="spellEnd"/>
      <w:r>
        <w:t>["</w:t>
      </w:r>
      <w:proofErr w:type="spellStart"/>
      <w:r>
        <w:t>access_token</w:t>
      </w:r>
      <w:proofErr w:type="spellEnd"/>
      <w:r>
        <w:t>"]);</w:t>
      </w:r>
    </w:p>
    <w:p w:rsidR="00FE134A" w:rsidRDefault="00FE134A" w:rsidP="00FE134A">
      <w:pPr>
        <w:pStyle w:val="ppCodeIndent"/>
      </w:pPr>
      <w:r>
        <w:t xml:space="preserve">  httpRequestMessageProperty.Headers.Add(HttpRequestHeader.Authorization, </w:t>
      </w:r>
    </w:p>
    <w:p w:rsidR="00FE134A" w:rsidRDefault="00FE134A" w:rsidP="00FE134A">
      <w:pPr>
        <w:pStyle w:val="ppCodeIndent"/>
      </w:pPr>
      <w:r>
        <w:t xml:space="preserve">    </w:t>
      </w:r>
      <w:proofErr w:type="spellStart"/>
      <w:r>
        <w:t>oauthAuthorizationHeader</w:t>
      </w:r>
      <w:proofErr w:type="spellEnd"/>
      <w:r>
        <w:t>);</w:t>
      </w:r>
    </w:p>
    <w:p w:rsidR="00FE134A" w:rsidRDefault="00FE134A" w:rsidP="00FE134A">
      <w:pPr>
        <w:pStyle w:val="ppCodeIndent"/>
      </w:pPr>
    </w:p>
    <w:p w:rsidR="00FE134A" w:rsidRDefault="00FE134A" w:rsidP="00FE134A">
      <w:pPr>
        <w:pStyle w:val="ppCodeIndent"/>
      </w:pPr>
      <w:r>
        <w:t xml:space="preserve">  return null;</w:t>
      </w:r>
    </w:p>
    <w:p w:rsidR="00FE134A" w:rsidRDefault="00FE134A" w:rsidP="00FE134A">
      <w:pPr>
        <w:pStyle w:val="ppCodeIndent"/>
      </w:pPr>
      <w:r>
        <w:t>}</w:t>
      </w:r>
    </w:p>
    <w:p w:rsidR="00FE134A" w:rsidRPr="00FE134A" w:rsidRDefault="00FE134A" w:rsidP="00FE134A">
      <w:pPr>
        <w:pStyle w:val="ppNoteIndent"/>
      </w:pPr>
      <w:r>
        <w:t xml:space="preserve">This code also caches the SWT token from ACS so the application does not have to visit the </w:t>
      </w:r>
      <w:proofErr w:type="spellStart"/>
      <w:r>
        <w:t>Litware</w:t>
      </w:r>
      <w:proofErr w:type="spellEnd"/>
      <w:r>
        <w:t xml:space="preserve"> issuer or ACS for every request.</w:t>
      </w:r>
    </w:p>
    <w:p w:rsidR="00686949" w:rsidRDefault="00686949" w:rsidP="00686949">
      <w:pPr>
        <w:pStyle w:val="ppNumberList"/>
      </w:pPr>
      <w:r>
        <w:lastRenderedPageBreak/>
        <w:t xml:space="preserve">In Solution Explorer, right-click the </w:t>
      </w:r>
      <w:r>
        <w:rPr>
          <w:b/>
        </w:rPr>
        <w:t>a-Order</w:t>
      </w:r>
      <w:r w:rsidRPr="00725DB7">
        <w:rPr>
          <w:b/>
        </w:rPr>
        <w:t>.</w:t>
      </w:r>
      <w:r>
        <w:rPr>
          <w:b/>
        </w:rPr>
        <w:t>OrderTracking.Client</w:t>
      </w:r>
      <w:r w:rsidRPr="00725DB7">
        <w:rPr>
          <w:b/>
        </w:rPr>
        <w:t>.Lab0</w:t>
      </w:r>
      <w:r>
        <w:rPr>
          <w:b/>
        </w:rPr>
        <w:t>4</w:t>
      </w:r>
      <w:r w:rsidRPr="00725DB7">
        <w:rPr>
          <w:b/>
        </w:rPr>
        <w:t>.Ex0</w:t>
      </w:r>
      <w:r>
        <w:rPr>
          <w:b/>
        </w:rPr>
        <w:t xml:space="preserve">2 </w:t>
      </w:r>
      <w:r>
        <w:t xml:space="preserve">project, click </w:t>
      </w:r>
      <w:r w:rsidRPr="00114EA2">
        <w:rPr>
          <w:b/>
          <w:bCs/>
        </w:rPr>
        <w:t>Add</w:t>
      </w:r>
      <w:r>
        <w:t xml:space="preserve">, and then click </w:t>
      </w:r>
      <w:r>
        <w:rPr>
          <w:b/>
          <w:bCs/>
        </w:rPr>
        <w:t>Class</w:t>
      </w:r>
      <w:r>
        <w:t xml:space="preserve">. In the </w:t>
      </w:r>
      <w:r w:rsidRPr="00114EA2">
        <w:rPr>
          <w:b/>
          <w:bCs/>
        </w:rPr>
        <w:t>Name</w:t>
      </w:r>
      <w:r>
        <w:t xml:space="preserve"> field, type </w:t>
      </w:r>
      <w:proofErr w:type="spellStart"/>
      <w:r>
        <w:rPr>
          <w:b/>
          <w:bCs/>
        </w:rPr>
        <w:t>CustomHeaderBehavior</w:t>
      </w:r>
      <w:r w:rsidRPr="00114EA2">
        <w:rPr>
          <w:b/>
          <w:bCs/>
        </w:rPr>
        <w:t>.cs</w:t>
      </w:r>
      <w:proofErr w:type="spellEnd"/>
      <w:r>
        <w:t xml:space="preserve">, and then click </w:t>
      </w:r>
      <w:r w:rsidRPr="00114EA2">
        <w:rPr>
          <w:b/>
          <w:bCs/>
        </w:rPr>
        <w:t>Add</w:t>
      </w:r>
      <w:r>
        <w:t>.</w:t>
      </w:r>
    </w:p>
    <w:p w:rsidR="00686949" w:rsidRDefault="00686949" w:rsidP="00686949">
      <w:pPr>
        <w:pStyle w:val="ppNumberList"/>
      </w:pPr>
      <w:r>
        <w:t xml:space="preserve">In the code editor, replace the contents of the file with the following code. This declares a several class level variables, modifies the class to implement the </w:t>
      </w:r>
      <w:proofErr w:type="spellStart"/>
      <w:r w:rsidRPr="002D2768">
        <w:rPr>
          <w:b/>
          <w:bCs/>
        </w:rPr>
        <w:t>I</w:t>
      </w:r>
      <w:r>
        <w:rPr>
          <w:b/>
          <w:bCs/>
        </w:rPr>
        <w:t>EndpointBehavior</w:t>
      </w:r>
      <w:proofErr w:type="spellEnd"/>
      <w:r>
        <w:t xml:space="preserve"> interface, adds a constructor, and adds a </w:t>
      </w:r>
      <w:proofErr w:type="spellStart"/>
      <w:r w:rsidRPr="00686949">
        <w:rPr>
          <w:b/>
          <w:bCs/>
        </w:rPr>
        <w:t>CustomHeaderMessageInspector</w:t>
      </w:r>
      <w:proofErr w:type="spellEnd"/>
      <w:r>
        <w:t xml:space="preserve"> instance to the client runtime.</w:t>
      </w:r>
    </w:p>
    <w:p w:rsidR="00686949" w:rsidRDefault="00686949" w:rsidP="00686949">
      <w:pPr>
        <w:pStyle w:val="ppCodeLanguageIndent"/>
      </w:pPr>
      <w:r>
        <w:t>C#</w:t>
      </w:r>
    </w:p>
    <w:p w:rsidR="00686949" w:rsidRDefault="00686949" w:rsidP="00686949">
      <w:pPr>
        <w:pStyle w:val="ppCodeIndent"/>
      </w:pPr>
      <w:r>
        <w:t xml:space="preserve">namespace </w:t>
      </w:r>
      <w:proofErr w:type="spellStart"/>
      <w:r>
        <w:t>AOrder.OrderTracking.Client</w:t>
      </w:r>
      <w:proofErr w:type="spellEnd"/>
    </w:p>
    <w:p w:rsidR="00686949" w:rsidRDefault="00686949" w:rsidP="00686949">
      <w:pPr>
        <w:pStyle w:val="ppCodeIndent"/>
      </w:pPr>
      <w:r>
        <w:t>{</w:t>
      </w:r>
    </w:p>
    <w:p w:rsidR="00686949" w:rsidRDefault="00686949" w:rsidP="00686949">
      <w:pPr>
        <w:pStyle w:val="ppCodeIndent"/>
      </w:pPr>
      <w:r>
        <w:t xml:space="preserve">  using </w:t>
      </w:r>
      <w:proofErr w:type="spellStart"/>
      <w:r>
        <w:t>System.ServiceModel.Channels</w:t>
      </w:r>
      <w:proofErr w:type="spellEnd"/>
      <w:r>
        <w:t>;</w:t>
      </w:r>
    </w:p>
    <w:p w:rsidR="00686949" w:rsidRDefault="00686949" w:rsidP="00686949">
      <w:pPr>
        <w:pStyle w:val="ppCodeIndent"/>
      </w:pPr>
      <w:r>
        <w:t xml:space="preserve">  using </w:t>
      </w:r>
      <w:proofErr w:type="spellStart"/>
      <w:r>
        <w:t>System.ServiceModel.Description</w:t>
      </w:r>
      <w:proofErr w:type="spellEnd"/>
      <w:r>
        <w:t>;</w:t>
      </w:r>
    </w:p>
    <w:p w:rsidR="00686949" w:rsidRDefault="00686949" w:rsidP="00686949">
      <w:pPr>
        <w:pStyle w:val="ppCodeIndent"/>
      </w:pPr>
      <w:r>
        <w:t xml:space="preserve">  using </w:t>
      </w:r>
      <w:proofErr w:type="spellStart"/>
      <w:r>
        <w:t>System.ServiceModel.Dispatcher</w:t>
      </w:r>
      <w:proofErr w:type="spellEnd"/>
      <w:r>
        <w:t>;</w:t>
      </w:r>
    </w:p>
    <w:p w:rsidR="00686949" w:rsidRDefault="00686949" w:rsidP="00686949">
      <w:pPr>
        <w:pStyle w:val="ppCodeIndent"/>
      </w:pPr>
    </w:p>
    <w:p w:rsidR="00686949" w:rsidRDefault="00686949" w:rsidP="00686949">
      <w:pPr>
        <w:pStyle w:val="ppCodeIndent"/>
      </w:pPr>
      <w:r>
        <w:t xml:space="preserve">  public class </w:t>
      </w:r>
      <w:proofErr w:type="spellStart"/>
      <w:r>
        <w:t>CustomHeaderBehavior</w:t>
      </w:r>
      <w:proofErr w:type="spellEnd"/>
      <w:r>
        <w:t xml:space="preserve"> : </w:t>
      </w:r>
      <w:proofErr w:type="spellStart"/>
      <w:r>
        <w:t>IEndpointBehavior</w:t>
      </w:r>
      <w:proofErr w:type="spellEnd"/>
    </w:p>
    <w:p w:rsidR="00686949" w:rsidRDefault="00686949" w:rsidP="00686949">
      <w:pPr>
        <w:pStyle w:val="ppCodeIndent"/>
      </w:pPr>
      <w:r>
        <w:t xml:space="preserve">  {</w:t>
      </w:r>
    </w:p>
    <w:p w:rsidR="00686949" w:rsidRDefault="00686949" w:rsidP="00686949">
      <w:pPr>
        <w:pStyle w:val="ppCodeIndent"/>
      </w:pPr>
      <w:r>
        <w:t xml:space="preserve">    private </w:t>
      </w:r>
      <w:proofErr w:type="spellStart"/>
      <w:r>
        <w:t>readonly</w:t>
      </w:r>
      <w:proofErr w:type="spellEnd"/>
      <w:r>
        <w:t xml:space="preserve"> string </w:t>
      </w:r>
      <w:proofErr w:type="spellStart"/>
      <w:r>
        <w:t>acsNamespace</w:t>
      </w:r>
      <w:proofErr w:type="spellEnd"/>
      <w:r>
        <w:t>;</w:t>
      </w:r>
    </w:p>
    <w:p w:rsidR="00686949" w:rsidRDefault="00686949" w:rsidP="00686949">
      <w:pPr>
        <w:pStyle w:val="ppCodeIndent"/>
      </w:pPr>
      <w:r>
        <w:t xml:space="preserve">    private </w:t>
      </w:r>
      <w:proofErr w:type="spellStart"/>
      <w:r>
        <w:t>readonly</w:t>
      </w:r>
      <w:proofErr w:type="spellEnd"/>
      <w:r>
        <w:t xml:space="preserve"> string </w:t>
      </w:r>
      <w:proofErr w:type="spellStart"/>
      <w:r>
        <w:t>acsRelyingParty</w:t>
      </w:r>
      <w:proofErr w:type="spellEnd"/>
      <w:r>
        <w:t>;</w:t>
      </w:r>
    </w:p>
    <w:p w:rsidR="00686949" w:rsidRDefault="00686949" w:rsidP="00686949">
      <w:pPr>
        <w:pStyle w:val="ppCodeIndent"/>
      </w:pPr>
      <w:r>
        <w:t xml:space="preserve">    private </w:t>
      </w:r>
      <w:proofErr w:type="spellStart"/>
      <w:r>
        <w:t>readonly</w:t>
      </w:r>
      <w:proofErr w:type="spellEnd"/>
      <w:r>
        <w:t xml:space="preserve"> </w:t>
      </w:r>
      <w:proofErr w:type="spellStart"/>
      <w:r>
        <w:t>ClientCredentials</w:t>
      </w:r>
      <w:proofErr w:type="spellEnd"/>
      <w:r>
        <w:t xml:space="preserve"> </w:t>
      </w:r>
      <w:proofErr w:type="spellStart"/>
      <w:r>
        <w:t>clientCredentials</w:t>
      </w:r>
      <w:proofErr w:type="spellEnd"/>
      <w:r>
        <w:t>;</w:t>
      </w:r>
    </w:p>
    <w:p w:rsidR="00686949" w:rsidRDefault="00686949" w:rsidP="00686949">
      <w:pPr>
        <w:pStyle w:val="ppCodeIndent"/>
      </w:pPr>
      <w:r>
        <w:t xml:space="preserve">    private </w:t>
      </w:r>
      <w:proofErr w:type="spellStart"/>
      <w:r>
        <w:t>readonly</w:t>
      </w:r>
      <w:proofErr w:type="spellEnd"/>
      <w:r>
        <w:t xml:space="preserve"> string </w:t>
      </w:r>
      <w:proofErr w:type="spellStart"/>
      <w:r>
        <w:t>stsEndpoint</w:t>
      </w:r>
      <w:proofErr w:type="spellEnd"/>
      <w:r>
        <w:t>;</w:t>
      </w:r>
    </w:p>
    <w:p w:rsidR="00686949" w:rsidRDefault="00686949" w:rsidP="00686949">
      <w:pPr>
        <w:pStyle w:val="ppCodeIndent"/>
      </w:pPr>
    </w:p>
    <w:p w:rsidR="00686949" w:rsidRDefault="00686949" w:rsidP="00686949">
      <w:pPr>
        <w:pStyle w:val="ppCodeIndent"/>
      </w:pPr>
      <w:r>
        <w:t xml:space="preserve">    public </w:t>
      </w:r>
      <w:proofErr w:type="spellStart"/>
      <w:r>
        <w:t>CustomHeaderBehavior</w:t>
      </w:r>
      <w:proofErr w:type="spellEnd"/>
      <w:r>
        <w:t>(</w:t>
      </w:r>
      <w:proofErr w:type="spellStart"/>
      <w:r>
        <w:t>ClientCredentials</w:t>
      </w:r>
      <w:proofErr w:type="spellEnd"/>
      <w:r>
        <w:t xml:space="preserve"> </w:t>
      </w:r>
      <w:proofErr w:type="spellStart"/>
      <w:r>
        <w:t>clientCredentials</w:t>
      </w:r>
      <w:proofErr w:type="spellEnd"/>
      <w:r>
        <w:t xml:space="preserve">, string </w:t>
      </w:r>
    </w:p>
    <w:p w:rsidR="00686949" w:rsidRDefault="00686949" w:rsidP="00686949">
      <w:pPr>
        <w:pStyle w:val="ppCodeIndent"/>
      </w:pPr>
      <w:r>
        <w:t xml:space="preserve">      </w:t>
      </w:r>
      <w:proofErr w:type="spellStart"/>
      <w:r>
        <w:t>acsNamespace</w:t>
      </w:r>
      <w:proofErr w:type="spellEnd"/>
      <w:r>
        <w:t xml:space="preserve">, string </w:t>
      </w:r>
      <w:proofErr w:type="spellStart"/>
      <w:r>
        <w:t>acsRelyingParty</w:t>
      </w:r>
      <w:proofErr w:type="spellEnd"/>
      <w:r>
        <w:t xml:space="preserve">, string </w:t>
      </w:r>
      <w:proofErr w:type="spellStart"/>
      <w:r>
        <w:t>stsEndpoint</w:t>
      </w:r>
      <w:proofErr w:type="spellEnd"/>
      <w:r>
        <w:t>)</w:t>
      </w:r>
    </w:p>
    <w:p w:rsidR="00686949" w:rsidRDefault="00686949" w:rsidP="00686949">
      <w:pPr>
        <w:pStyle w:val="ppCodeIndent"/>
      </w:pPr>
      <w:r>
        <w:t xml:space="preserve">    {</w:t>
      </w:r>
    </w:p>
    <w:p w:rsidR="00686949" w:rsidRDefault="00686949" w:rsidP="00686949">
      <w:pPr>
        <w:pStyle w:val="ppCodeIndent"/>
      </w:pPr>
      <w:r>
        <w:t xml:space="preserve">      </w:t>
      </w:r>
      <w:proofErr w:type="spellStart"/>
      <w:r>
        <w:t>this.clientCredentials</w:t>
      </w:r>
      <w:proofErr w:type="spellEnd"/>
      <w:r>
        <w:t xml:space="preserve"> = </w:t>
      </w:r>
      <w:proofErr w:type="spellStart"/>
      <w:r>
        <w:t>clientCredentials</w:t>
      </w:r>
      <w:proofErr w:type="spellEnd"/>
      <w:r>
        <w:t>;</w:t>
      </w:r>
    </w:p>
    <w:p w:rsidR="00686949" w:rsidRDefault="00686949" w:rsidP="00686949">
      <w:pPr>
        <w:pStyle w:val="ppCodeIndent"/>
      </w:pPr>
      <w:r>
        <w:t xml:space="preserve">      </w:t>
      </w:r>
      <w:proofErr w:type="spellStart"/>
      <w:r>
        <w:t>this.acsNamespace</w:t>
      </w:r>
      <w:proofErr w:type="spellEnd"/>
      <w:r>
        <w:t xml:space="preserve"> = </w:t>
      </w:r>
      <w:proofErr w:type="spellStart"/>
      <w:r>
        <w:t>acsNamespace</w:t>
      </w:r>
      <w:proofErr w:type="spellEnd"/>
      <w:r>
        <w:t>;</w:t>
      </w:r>
    </w:p>
    <w:p w:rsidR="00686949" w:rsidRDefault="00686949" w:rsidP="00686949">
      <w:pPr>
        <w:pStyle w:val="ppCodeIndent"/>
      </w:pPr>
      <w:r>
        <w:t xml:space="preserve">      </w:t>
      </w:r>
      <w:proofErr w:type="spellStart"/>
      <w:r>
        <w:t>this.acsRelyingParty</w:t>
      </w:r>
      <w:proofErr w:type="spellEnd"/>
      <w:r>
        <w:t xml:space="preserve"> = </w:t>
      </w:r>
      <w:proofErr w:type="spellStart"/>
      <w:r>
        <w:t>acsRelyingParty</w:t>
      </w:r>
      <w:proofErr w:type="spellEnd"/>
      <w:r>
        <w:t>;</w:t>
      </w:r>
    </w:p>
    <w:p w:rsidR="00686949" w:rsidRDefault="00686949" w:rsidP="00686949">
      <w:pPr>
        <w:pStyle w:val="ppCodeIndent"/>
      </w:pPr>
      <w:r>
        <w:t xml:space="preserve">      </w:t>
      </w:r>
      <w:proofErr w:type="spellStart"/>
      <w:r>
        <w:t>this.stsEndpoint</w:t>
      </w:r>
      <w:proofErr w:type="spellEnd"/>
      <w:r>
        <w:t xml:space="preserve"> = </w:t>
      </w:r>
      <w:proofErr w:type="spellStart"/>
      <w:r>
        <w:t>stsEndpoint</w:t>
      </w:r>
      <w:proofErr w:type="spellEnd"/>
      <w:r>
        <w:t>;</w:t>
      </w:r>
    </w:p>
    <w:p w:rsidR="00686949" w:rsidRDefault="00686949" w:rsidP="00686949">
      <w:pPr>
        <w:pStyle w:val="ppCodeIndent"/>
      </w:pPr>
      <w:r>
        <w:t xml:space="preserve">    }</w:t>
      </w:r>
    </w:p>
    <w:p w:rsidR="00686949" w:rsidRDefault="00686949" w:rsidP="00686949">
      <w:pPr>
        <w:pStyle w:val="ppCodeIndent"/>
      </w:pPr>
    </w:p>
    <w:p w:rsidR="00686949" w:rsidRDefault="00686949" w:rsidP="00686949">
      <w:pPr>
        <w:pStyle w:val="ppCodeIndent"/>
      </w:pPr>
      <w:r>
        <w:t xml:space="preserve">    public void </w:t>
      </w:r>
      <w:proofErr w:type="spellStart"/>
      <w:r>
        <w:t>AddBindingParameters</w:t>
      </w:r>
      <w:proofErr w:type="spellEnd"/>
      <w:r>
        <w:t>(</w:t>
      </w:r>
      <w:proofErr w:type="spellStart"/>
      <w:r>
        <w:t>ServiceEndpoint</w:t>
      </w:r>
      <w:proofErr w:type="spellEnd"/>
      <w:r>
        <w:t xml:space="preserve"> endpoint, </w:t>
      </w:r>
    </w:p>
    <w:p w:rsidR="00686949" w:rsidRDefault="00686949" w:rsidP="00686949">
      <w:pPr>
        <w:pStyle w:val="ppCodeIndent"/>
      </w:pPr>
      <w:r>
        <w:t xml:space="preserve">      </w:t>
      </w:r>
      <w:proofErr w:type="spellStart"/>
      <w:r>
        <w:t>BindingParameterCollection</w:t>
      </w:r>
      <w:proofErr w:type="spellEnd"/>
      <w:r>
        <w:t xml:space="preserve"> </w:t>
      </w:r>
      <w:proofErr w:type="spellStart"/>
      <w:r>
        <w:t>bindingParameters</w:t>
      </w:r>
      <w:proofErr w:type="spellEnd"/>
      <w:r>
        <w:t>)</w:t>
      </w:r>
    </w:p>
    <w:p w:rsidR="00686949" w:rsidRDefault="00686949" w:rsidP="00686949">
      <w:pPr>
        <w:pStyle w:val="ppCodeIndent"/>
      </w:pPr>
      <w:r>
        <w:t xml:space="preserve">    {</w:t>
      </w:r>
    </w:p>
    <w:p w:rsidR="00686949" w:rsidRDefault="00686949" w:rsidP="00686949">
      <w:pPr>
        <w:pStyle w:val="ppCodeIndent"/>
      </w:pPr>
      <w:r>
        <w:t xml:space="preserve">    }</w:t>
      </w:r>
    </w:p>
    <w:p w:rsidR="00686949" w:rsidRDefault="00686949" w:rsidP="00686949">
      <w:pPr>
        <w:pStyle w:val="ppCodeIndent"/>
      </w:pPr>
    </w:p>
    <w:p w:rsidR="00686949" w:rsidRDefault="00686949" w:rsidP="00686949">
      <w:pPr>
        <w:pStyle w:val="ppCodeIndent"/>
      </w:pPr>
      <w:r>
        <w:t xml:space="preserve">    public void </w:t>
      </w:r>
      <w:proofErr w:type="spellStart"/>
      <w:r>
        <w:t>ApplyClientBehavior</w:t>
      </w:r>
      <w:proofErr w:type="spellEnd"/>
      <w:r>
        <w:t>(</w:t>
      </w:r>
      <w:proofErr w:type="spellStart"/>
      <w:r>
        <w:t>ServiceEndpoint</w:t>
      </w:r>
      <w:proofErr w:type="spellEnd"/>
      <w:r>
        <w:t xml:space="preserve"> endpoint, </w:t>
      </w:r>
    </w:p>
    <w:p w:rsidR="00686949" w:rsidRDefault="00686949" w:rsidP="00686949">
      <w:pPr>
        <w:pStyle w:val="ppCodeIndent"/>
      </w:pPr>
      <w:r>
        <w:t xml:space="preserve">      </w:t>
      </w:r>
      <w:proofErr w:type="spellStart"/>
      <w:r>
        <w:t>ClientRuntime</w:t>
      </w:r>
      <w:proofErr w:type="spellEnd"/>
      <w:r>
        <w:t xml:space="preserve"> </w:t>
      </w:r>
      <w:proofErr w:type="spellStart"/>
      <w:r>
        <w:t>clientRuntime</w:t>
      </w:r>
      <w:proofErr w:type="spellEnd"/>
      <w:r>
        <w:t>)</w:t>
      </w:r>
    </w:p>
    <w:p w:rsidR="00686949" w:rsidRDefault="00686949" w:rsidP="00686949">
      <w:pPr>
        <w:pStyle w:val="ppCodeIndent"/>
      </w:pPr>
      <w:r>
        <w:t xml:space="preserve">    {</w:t>
      </w:r>
    </w:p>
    <w:p w:rsidR="00686949" w:rsidRDefault="00686949" w:rsidP="00686949">
      <w:pPr>
        <w:pStyle w:val="ppCodeIndent"/>
      </w:pPr>
      <w:r>
        <w:t xml:space="preserve">      </w:t>
      </w:r>
      <w:proofErr w:type="spellStart"/>
      <w:r>
        <w:t>var</w:t>
      </w:r>
      <w:proofErr w:type="spellEnd"/>
      <w:r>
        <w:t xml:space="preserve"> </w:t>
      </w:r>
      <w:proofErr w:type="spellStart"/>
      <w:r>
        <w:t>customHeaderMessageInspector</w:t>
      </w:r>
      <w:proofErr w:type="spellEnd"/>
      <w:r>
        <w:t xml:space="preserve"> = </w:t>
      </w:r>
    </w:p>
    <w:p w:rsidR="00686949" w:rsidRDefault="00686949" w:rsidP="00686949">
      <w:pPr>
        <w:pStyle w:val="ppCodeIndent"/>
      </w:pPr>
      <w:r>
        <w:t xml:space="preserve">        new </w:t>
      </w:r>
      <w:proofErr w:type="spellStart"/>
      <w:r>
        <w:t>CustomHeaderMessageInspector</w:t>
      </w:r>
      <w:proofErr w:type="spellEnd"/>
      <w:r>
        <w:t>(</w:t>
      </w:r>
      <w:proofErr w:type="spellStart"/>
      <w:r>
        <w:t>this.clientCredentials</w:t>
      </w:r>
      <w:proofErr w:type="spellEnd"/>
      <w:r>
        <w:t xml:space="preserve">, </w:t>
      </w:r>
      <w:proofErr w:type="spellStart"/>
      <w:r>
        <w:t>this.acsNamespace</w:t>
      </w:r>
      <w:proofErr w:type="spellEnd"/>
      <w:r>
        <w:t xml:space="preserve">, </w:t>
      </w:r>
    </w:p>
    <w:p w:rsidR="00686949" w:rsidRDefault="00686949" w:rsidP="00686949">
      <w:pPr>
        <w:pStyle w:val="ppCodeIndent"/>
      </w:pPr>
      <w:r>
        <w:t xml:space="preserve">        </w:t>
      </w:r>
      <w:proofErr w:type="spellStart"/>
      <w:r>
        <w:t>this.acsRelyingParty</w:t>
      </w:r>
      <w:proofErr w:type="spellEnd"/>
      <w:r>
        <w:t xml:space="preserve">, </w:t>
      </w:r>
      <w:proofErr w:type="spellStart"/>
      <w:r>
        <w:t>this.stsEndpoint</w:t>
      </w:r>
      <w:proofErr w:type="spellEnd"/>
      <w:r>
        <w:t>);</w:t>
      </w:r>
    </w:p>
    <w:p w:rsidR="00686949" w:rsidRDefault="00686949" w:rsidP="00686949">
      <w:pPr>
        <w:pStyle w:val="ppCodeIndent"/>
      </w:pPr>
      <w:r>
        <w:t xml:space="preserve">      clientRuntime.MessageInspectors.Add(customHeaderMessageInspector);</w:t>
      </w:r>
    </w:p>
    <w:p w:rsidR="00686949" w:rsidRDefault="00686949" w:rsidP="00686949">
      <w:pPr>
        <w:pStyle w:val="ppCodeIndent"/>
      </w:pPr>
      <w:r>
        <w:t xml:space="preserve">    }</w:t>
      </w:r>
    </w:p>
    <w:p w:rsidR="00686949" w:rsidRDefault="00686949" w:rsidP="00686949">
      <w:pPr>
        <w:pStyle w:val="ppCodeIndent"/>
      </w:pPr>
    </w:p>
    <w:p w:rsidR="00686949" w:rsidRDefault="00686949" w:rsidP="00686949">
      <w:pPr>
        <w:pStyle w:val="ppCodeIndent"/>
      </w:pPr>
      <w:r>
        <w:t xml:space="preserve">    public void </w:t>
      </w:r>
      <w:proofErr w:type="spellStart"/>
      <w:r>
        <w:t>ApplyDispatchBehavior</w:t>
      </w:r>
      <w:proofErr w:type="spellEnd"/>
      <w:r>
        <w:t>(</w:t>
      </w:r>
      <w:proofErr w:type="spellStart"/>
      <w:r>
        <w:t>ServiceEndpoint</w:t>
      </w:r>
      <w:proofErr w:type="spellEnd"/>
      <w:r>
        <w:t xml:space="preserve"> endpoint,</w:t>
      </w:r>
    </w:p>
    <w:p w:rsidR="00686949" w:rsidRDefault="00686949" w:rsidP="00686949">
      <w:pPr>
        <w:pStyle w:val="ppCodeIndent"/>
      </w:pPr>
      <w:r>
        <w:t xml:space="preserve">      </w:t>
      </w:r>
      <w:proofErr w:type="spellStart"/>
      <w:r>
        <w:t>EndpointDispatcher</w:t>
      </w:r>
      <w:proofErr w:type="spellEnd"/>
      <w:r>
        <w:t xml:space="preserve"> </w:t>
      </w:r>
      <w:proofErr w:type="spellStart"/>
      <w:r>
        <w:t>endpointDispatcher</w:t>
      </w:r>
      <w:proofErr w:type="spellEnd"/>
      <w:r>
        <w:t>)</w:t>
      </w:r>
    </w:p>
    <w:p w:rsidR="00686949" w:rsidRDefault="00686949" w:rsidP="00686949">
      <w:pPr>
        <w:pStyle w:val="ppCodeIndent"/>
      </w:pPr>
      <w:r>
        <w:t xml:space="preserve">    {</w:t>
      </w:r>
    </w:p>
    <w:p w:rsidR="00686949" w:rsidRDefault="00686949" w:rsidP="00686949">
      <w:pPr>
        <w:pStyle w:val="ppCodeIndent"/>
      </w:pPr>
      <w:r>
        <w:t xml:space="preserve">    }</w:t>
      </w:r>
    </w:p>
    <w:p w:rsidR="00686949" w:rsidRDefault="00686949" w:rsidP="00686949">
      <w:pPr>
        <w:pStyle w:val="ppCodeIndent"/>
      </w:pPr>
    </w:p>
    <w:p w:rsidR="00686949" w:rsidRDefault="00686949" w:rsidP="00686949">
      <w:pPr>
        <w:pStyle w:val="ppCodeIndent"/>
      </w:pPr>
      <w:r>
        <w:lastRenderedPageBreak/>
        <w:t xml:space="preserve">    public void Validate(</w:t>
      </w:r>
      <w:proofErr w:type="spellStart"/>
      <w:r>
        <w:t>ServiceEndpoint</w:t>
      </w:r>
      <w:proofErr w:type="spellEnd"/>
      <w:r>
        <w:t xml:space="preserve"> endpoint)</w:t>
      </w:r>
    </w:p>
    <w:p w:rsidR="00686949" w:rsidRDefault="00686949" w:rsidP="00686949">
      <w:pPr>
        <w:pStyle w:val="ppCodeIndent"/>
      </w:pPr>
      <w:r>
        <w:t xml:space="preserve">    {</w:t>
      </w:r>
    </w:p>
    <w:p w:rsidR="00686949" w:rsidRDefault="00686949" w:rsidP="00686949">
      <w:pPr>
        <w:pStyle w:val="ppCodeIndent"/>
      </w:pPr>
      <w:r>
        <w:t xml:space="preserve">    }</w:t>
      </w:r>
    </w:p>
    <w:p w:rsidR="00686949" w:rsidRDefault="00686949" w:rsidP="00686949">
      <w:pPr>
        <w:pStyle w:val="ppCodeIndent"/>
      </w:pPr>
      <w:r>
        <w:t xml:space="preserve">  }</w:t>
      </w:r>
    </w:p>
    <w:p w:rsidR="00686949" w:rsidRDefault="00686949" w:rsidP="00686949">
      <w:pPr>
        <w:pStyle w:val="ppCodeIndent"/>
      </w:pPr>
      <w:r>
        <w:t>}</w:t>
      </w:r>
    </w:p>
    <w:p w:rsidR="00686949" w:rsidRDefault="00686949" w:rsidP="00686949">
      <w:pPr>
        <w:pStyle w:val="ppNumberList"/>
      </w:pPr>
      <w:r>
        <w:t xml:space="preserve">In Visual Studio, open the file </w:t>
      </w:r>
      <w:proofErr w:type="spellStart"/>
      <w:r>
        <w:rPr>
          <w:b/>
        </w:rPr>
        <w:t>OrderTrackingServiceClient.cs</w:t>
      </w:r>
      <w:proofErr w:type="spellEnd"/>
      <w:r w:rsidRPr="00D8326A">
        <w:t xml:space="preserve"> file</w:t>
      </w:r>
      <w:r>
        <w:t xml:space="preserve"> from the </w:t>
      </w:r>
      <w:r>
        <w:rPr>
          <w:b/>
        </w:rPr>
        <w:t>a-Order.OrderTracking.</w:t>
      </w:r>
      <w:r w:rsidR="004F2FD5">
        <w:rPr>
          <w:b/>
        </w:rPr>
        <w:t>Client</w:t>
      </w:r>
      <w:r>
        <w:rPr>
          <w:b/>
        </w:rPr>
        <w:t xml:space="preserve">.Lab04.Ex02 </w:t>
      </w:r>
      <w:r>
        <w:t xml:space="preserve">project into the code editor window. Using the highlighted code in the following sample, </w:t>
      </w:r>
      <w:r w:rsidR="004F2FD5">
        <w:t xml:space="preserve">modify the class to add a new </w:t>
      </w:r>
      <w:proofErr w:type="spellStart"/>
      <w:r w:rsidR="004F2FD5" w:rsidRPr="004F2FD5">
        <w:rPr>
          <w:b/>
          <w:bCs/>
        </w:rPr>
        <w:t>CustomHeaderBehavior</w:t>
      </w:r>
      <w:proofErr w:type="spellEnd"/>
      <w:r w:rsidR="004F2FD5">
        <w:t xml:space="preserve"> instance to the channel factory</w:t>
      </w:r>
      <w:r>
        <w:t>.</w:t>
      </w:r>
    </w:p>
    <w:p w:rsidR="00686949" w:rsidRDefault="00686949" w:rsidP="00686949">
      <w:pPr>
        <w:pStyle w:val="ppCodeLanguageIndent"/>
      </w:pPr>
      <w:r>
        <w:t>C#</w:t>
      </w:r>
    </w:p>
    <w:p w:rsidR="004F2FD5" w:rsidRDefault="004F2FD5" w:rsidP="004F2FD5">
      <w:pPr>
        <w:pStyle w:val="ppCodeIndent"/>
      </w:pPr>
      <w:r>
        <w:t xml:space="preserve">public class </w:t>
      </w:r>
      <w:proofErr w:type="spellStart"/>
      <w:r>
        <w:t>OrderTrackingServiceClient</w:t>
      </w:r>
      <w:proofErr w:type="spellEnd"/>
      <w:r>
        <w:t xml:space="preserve"> : </w:t>
      </w:r>
      <w:proofErr w:type="spellStart"/>
      <w:r>
        <w:t>ClientBase</w:t>
      </w:r>
      <w:proofErr w:type="spellEnd"/>
      <w:r>
        <w:t>&lt;</w:t>
      </w:r>
      <w:proofErr w:type="spellStart"/>
      <w:r>
        <w:t>IOrderTrackingService</w:t>
      </w:r>
      <w:proofErr w:type="spellEnd"/>
      <w:r>
        <w:t xml:space="preserve">&gt;, </w:t>
      </w:r>
    </w:p>
    <w:p w:rsidR="004F2FD5" w:rsidRDefault="004F2FD5" w:rsidP="004F2FD5">
      <w:pPr>
        <w:pStyle w:val="ppCodeIndent"/>
      </w:pPr>
      <w:r>
        <w:t xml:space="preserve">  </w:t>
      </w:r>
      <w:proofErr w:type="spellStart"/>
      <w:r>
        <w:t>IOrderTrackingService</w:t>
      </w:r>
      <w:proofErr w:type="spellEnd"/>
    </w:p>
    <w:p w:rsidR="004F2FD5" w:rsidRDefault="004F2FD5" w:rsidP="004F2FD5">
      <w:pPr>
        <w:pStyle w:val="ppCodeIndent"/>
      </w:pPr>
      <w:r>
        <w:t>{</w:t>
      </w:r>
    </w:p>
    <w:p w:rsidR="004F2FD5" w:rsidRPr="004F2FD5" w:rsidRDefault="004F2FD5" w:rsidP="004F2FD5">
      <w:pPr>
        <w:pStyle w:val="ppCodeIndent"/>
        <w:rPr>
          <w:b/>
          <w:highlight w:val="yellow"/>
        </w:rPr>
      </w:pPr>
      <w:r w:rsidRPr="004F2FD5">
        <w:rPr>
          <w:b/>
        </w:rPr>
        <w:t xml:space="preserve">  </w:t>
      </w:r>
      <w:r w:rsidRPr="004F2FD5">
        <w:rPr>
          <w:b/>
          <w:highlight w:val="yellow"/>
        </w:rPr>
        <w:t xml:space="preserve">private </w:t>
      </w:r>
      <w:proofErr w:type="spellStart"/>
      <w:r w:rsidRPr="004F2FD5">
        <w:rPr>
          <w:b/>
          <w:highlight w:val="yellow"/>
        </w:rPr>
        <w:t>readonly</w:t>
      </w:r>
      <w:proofErr w:type="spellEnd"/>
      <w:r w:rsidRPr="004F2FD5">
        <w:rPr>
          <w:b/>
          <w:highlight w:val="yellow"/>
        </w:rPr>
        <w:t xml:space="preserve"> string </w:t>
      </w:r>
      <w:proofErr w:type="spellStart"/>
      <w:r w:rsidRPr="004F2FD5">
        <w:rPr>
          <w:b/>
          <w:highlight w:val="yellow"/>
        </w:rPr>
        <w:t>acsNamespace</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r w:rsidRPr="004F2FD5">
        <w:rPr>
          <w:b/>
          <w:highlight w:val="yellow"/>
        </w:rPr>
        <w:t xml:space="preserve">private </w:t>
      </w:r>
      <w:proofErr w:type="spellStart"/>
      <w:r w:rsidRPr="004F2FD5">
        <w:rPr>
          <w:b/>
          <w:highlight w:val="yellow"/>
        </w:rPr>
        <w:t>readonly</w:t>
      </w:r>
      <w:proofErr w:type="spellEnd"/>
      <w:r w:rsidRPr="004F2FD5">
        <w:rPr>
          <w:b/>
          <w:highlight w:val="yellow"/>
        </w:rPr>
        <w:t xml:space="preserve"> string </w:t>
      </w:r>
      <w:proofErr w:type="spellStart"/>
      <w:r w:rsidRPr="004F2FD5">
        <w:rPr>
          <w:b/>
          <w:highlight w:val="yellow"/>
        </w:rPr>
        <w:t>acsRelyingParty</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r w:rsidRPr="004F2FD5">
        <w:rPr>
          <w:b/>
          <w:highlight w:val="yellow"/>
        </w:rPr>
        <w:t xml:space="preserve">private </w:t>
      </w:r>
      <w:proofErr w:type="spellStart"/>
      <w:r w:rsidRPr="004F2FD5">
        <w:rPr>
          <w:b/>
          <w:highlight w:val="yellow"/>
        </w:rPr>
        <w:t>readonly</w:t>
      </w:r>
      <w:proofErr w:type="spellEnd"/>
      <w:r w:rsidRPr="004F2FD5">
        <w:rPr>
          <w:b/>
          <w:highlight w:val="yellow"/>
        </w:rPr>
        <w:t xml:space="preserve"> string </w:t>
      </w:r>
      <w:proofErr w:type="spellStart"/>
      <w:r w:rsidRPr="004F2FD5">
        <w:rPr>
          <w:b/>
          <w:highlight w:val="yellow"/>
        </w:rPr>
        <w:t>stsEndpoint</w:t>
      </w:r>
      <w:proofErr w:type="spellEnd"/>
      <w:r w:rsidRPr="004F2FD5">
        <w:rPr>
          <w:b/>
          <w:highlight w:val="yellow"/>
        </w:rPr>
        <w:t>;</w:t>
      </w:r>
    </w:p>
    <w:p w:rsidR="004F2FD5" w:rsidRDefault="004F2FD5" w:rsidP="004F2FD5">
      <w:pPr>
        <w:pStyle w:val="ppCodeIndent"/>
      </w:pPr>
    </w:p>
    <w:p w:rsidR="004F2FD5" w:rsidRPr="004F2FD5" w:rsidRDefault="004F2FD5" w:rsidP="004F2FD5">
      <w:pPr>
        <w:pStyle w:val="ppCodeIndent"/>
        <w:rPr>
          <w:b/>
          <w:highlight w:val="yellow"/>
        </w:rPr>
      </w:pPr>
      <w:r w:rsidRPr="004F2FD5">
        <w:rPr>
          <w:b/>
        </w:rPr>
        <w:t xml:space="preserve">  </w:t>
      </w:r>
      <w:r w:rsidRPr="004F2FD5">
        <w:rPr>
          <w:b/>
          <w:highlight w:val="yellow"/>
        </w:rPr>
        <w:t xml:space="preserve">public </w:t>
      </w:r>
      <w:proofErr w:type="spellStart"/>
      <w:r w:rsidRPr="004F2FD5">
        <w:rPr>
          <w:b/>
          <w:highlight w:val="yellow"/>
        </w:rPr>
        <w:t>OrderTrackingServiceClient</w:t>
      </w:r>
      <w:proofErr w:type="spellEnd"/>
      <w:r w:rsidRPr="004F2FD5">
        <w:rPr>
          <w:b/>
          <w:highlight w:val="yellow"/>
        </w:rPr>
        <w:t xml:space="preserve">(string </w:t>
      </w:r>
      <w:proofErr w:type="spellStart"/>
      <w:r w:rsidRPr="004F2FD5">
        <w:rPr>
          <w:b/>
          <w:highlight w:val="yellow"/>
        </w:rPr>
        <w:t>acsNamespace</w:t>
      </w:r>
      <w:proofErr w:type="spellEnd"/>
      <w:r w:rsidRPr="004F2FD5">
        <w:rPr>
          <w:b/>
          <w:highlight w:val="yellow"/>
        </w:rPr>
        <w:t xml:space="preserve">, string </w:t>
      </w:r>
      <w:proofErr w:type="spellStart"/>
      <w:r w:rsidRPr="004F2FD5">
        <w:rPr>
          <w:b/>
          <w:highlight w:val="yellow"/>
        </w:rPr>
        <w:t>acsRelyingParty</w:t>
      </w:r>
      <w:proofErr w:type="spellEnd"/>
      <w:r w:rsidRPr="004F2FD5">
        <w:rPr>
          <w:b/>
          <w:highlight w:val="yellow"/>
        </w:rPr>
        <w:t xml:space="preserve">, </w:t>
      </w:r>
    </w:p>
    <w:p w:rsidR="004F2FD5" w:rsidRPr="004F2FD5" w:rsidRDefault="004F2FD5" w:rsidP="004F2FD5">
      <w:pPr>
        <w:pStyle w:val="ppCodeIndent"/>
        <w:rPr>
          <w:b/>
          <w:highlight w:val="yellow"/>
        </w:rPr>
      </w:pPr>
      <w:r w:rsidRPr="004F2FD5">
        <w:rPr>
          <w:b/>
        </w:rPr>
        <w:t xml:space="preserve">    </w:t>
      </w:r>
      <w:r w:rsidRPr="004F2FD5">
        <w:rPr>
          <w:b/>
          <w:highlight w:val="yellow"/>
        </w:rPr>
        <w:t xml:space="preserve">string </w:t>
      </w:r>
      <w:proofErr w:type="spellStart"/>
      <w:r w:rsidRPr="004F2FD5">
        <w:rPr>
          <w:b/>
          <w:highlight w:val="yellow"/>
        </w:rPr>
        <w:t>stsEndpoint</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r w:rsidRPr="004F2FD5">
        <w:rPr>
          <w:b/>
          <w:highlight w:val="yellow"/>
        </w:rPr>
        <w:t>{</w:t>
      </w:r>
    </w:p>
    <w:p w:rsidR="004F2FD5" w:rsidRPr="004F2FD5" w:rsidRDefault="004F2FD5" w:rsidP="004F2FD5">
      <w:pPr>
        <w:pStyle w:val="ppCodeIndent"/>
        <w:rPr>
          <w:b/>
          <w:highlight w:val="yellow"/>
        </w:rPr>
      </w:pPr>
      <w:r w:rsidRPr="004F2FD5">
        <w:rPr>
          <w:b/>
        </w:rPr>
        <w:t xml:space="preserve">    </w:t>
      </w:r>
      <w:proofErr w:type="spellStart"/>
      <w:r w:rsidRPr="004F2FD5">
        <w:rPr>
          <w:b/>
          <w:highlight w:val="yellow"/>
        </w:rPr>
        <w:t>this.acsNamespace</w:t>
      </w:r>
      <w:proofErr w:type="spellEnd"/>
      <w:r w:rsidRPr="004F2FD5">
        <w:rPr>
          <w:b/>
          <w:highlight w:val="yellow"/>
        </w:rPr>
        <w:t xml:space="preserve"> = </w:t>
      </w:r>
      <w:proofErr w:type="spellStart"/>
      <w:r w:rsidRPr="004F2FD5">
        <w:rPr>
          <w:b/>
          <w:highlight w:val="yellow"/>
        </w:rPr>
        <w:t>acsNamespace</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proofErr w:type="spellStart"/>
      <w:r w:rsidRPr="004F2FD5">
        <w:rPr>
          <w:b/>
          <w:highlight w:val="yellow"/>
        </w:rPr>
        <w:t>this.acsRelyingParty</w:t>
      </w:r>
      <w:proofErr w:type="spellEnd"/>
      <w:r w:rsidRPr="004F2FD5">
        <w:rPr>
          <w:b/>
          <w:highlight w:val="yellow"/>
        </w:rPr>
        <w:t xml:space="preserve"> = </w:t>
      </w:r>
      <w:proofErr w:type="spellStart"/>
      <w:r w:rsidRPr="004F2FD5">
        <w:rPr>
          <w:b/>
          <w:highlight w:val="yellow"/>
        </w:rPr>
        <w:t>acsRelyingParty</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proofErr w:type="spellStart"/>
      <w:r w:rsidRPr="004F2FD5">
        <w:rPr>
          <w:b/>
          <w:highlight w:val="yellow"/>
        </w:rPr>
        <w:t>this.stsEndpoint</w:t>
      </w:r>
      <w:proofErr w:type="spellEnd"/>
      <w:r w:rsidRPr="004F2FD5">
        <w:rPr>
          <w:b/>
          <w:highlight w:val="yellow"/>
        </w:rPr>
        <w:t xml:space="preserve"> = </w:t>
      </w:r>
      <w:proofErr w:type="spellStart"/>
      <w:r w:rsidRPr="004F2FD5">
        <w:rPr>
          <w:b/>
          <w:highlight w:val="yellow"/>
        </w:rPr>
        <w:t>stsEndpoint</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r w:rsidRPr="004F2FD5">
        <w:rPr>
          <w:b/>
          <w:highlight w:val="yellow"/>
        </w:rPr>
        <w:t>}</w:t>
      </w:r>
    </w:p>
    <w:p w:rsidR="004F2FD5" w:rsidRDefault="004F2FD5" w:rsidP="004F2FD5">
      <w:pPr>
        <w:pStyle w:val="ppCodeIndent"/>
      </w:pPr>
    </w:p>
    <w:p w:rsidR="004F2FD5" w:rsidRDefault="004F2FD5" w:rsidP="004F2FD5">
      <w:pPr>
        <w:pStyle w:val="ppCodeIndent"/>
      </w:pPr>
      <w:r>
        <w:t xml:space="preserve">  public Order[] </w:t>
      </w:r>
      <w:proofErr w:type="spellStart"/>
      <w:r>
        <w:t>GetOrdersFromMyOrganization</w:t>
      </w:r>
      <w:proofErr w:type="spellEnd"/>
      <w:r>
        <w:t>()</w:t>
      </w:r>
    </w:p>
    <w:p w:rsidR="004F2FD5" w:rsidRDefault="004F2FD5" w:rsidP="004F2FD5">
      <w:pPr>
        <w:pStyle w:val="ppCodeIndent"/>
      </w:pPr>
      <w:r>
        <w:t xml:space="preserve">  {</w:t>
      </w:r>
    </w:p>
    <w:p w:rsidR="004F2FD5" w:rsidRDefault="004F2FD5" w:rsidP="004F2FD5">
      <w:pPr>
        <w:pStyle w:val="ppCodeIndent"/>
      </w:pPr>
      <w:r>
        <w:t xml:space="preserve">    return </w:t>
      </w:r>
      <w:proofErr w:type="spellStart"/>
      <w:r>
        <w:t>this.Channel.GetOrdersFromMyOrganization</w:t>
      </w:r>
      <w:proofErr w:type="spellEnd"/>
      <w:r>
        <w:t>();</w:t>
      </w:r>
    </w:p>
    <w:p w:rsidR="004F2FD5" w:rsidRDefault="004F2FD5" w:rsidP="004F2FD5">
      <w:pPr>
        <w:pStyle w:val="ppCodeIndent"/>
      </w:pPr>
      <w:r>
        <w:t xml:space="preserve">  }</w:t>
      </w:r>
    </w:p>
    <w:p w:rsidR="004F2FD5" w:rsidRDefault="004F2FD5" w:rsidP="004F2FD5">
      <w:pPr>
        <w:pStyle w:val="ppCodeIndent"/>
      </w:pPr>
    </w:p>
    <w:p w:rsidR="004F2FD5" w:rsidRPr="004F2FD5" w:rsidRDefault="004F2FD5" w:rsidP="004F2FD5">
      <w:pPr>
        <w:pStyle w:val="ppCodeIndent"/>
        <w:rPr>
          <w:b/>
          <w:highlight w:val="yellow"/>
        </w:rPr>
      </w:pPr>
      <w:r w:rsidRPr="004F2FD5">
        <w:rPr>
          <w:b/>
        </w:rPr>
        <w:t xml:space="preserve">  </w:t>
      </w:r>
      <w:r w:rsidRPr="004F2FD5">
        <w:rPr>
          <w:b/>
          <w:highlight w:val="yellow"/>
        </w:rPr>
        <w:t xml:space="preserve">protected override </w:t>
      </w:r>
      <w:proofErr w:type="spellStart"/>
      <w:r w:rsidRPr="004F2FD5">
        <w:rPr>
          <w:b/>
          <w:highlight w:val="yellow"/>
        </w:rPr>
        <w:t>IOrderTrackingService</w:t>
      </w:r>
      <w:proofErr w:type="spellEnd"/>
      <w:r w:rsidRPr="004F2FD5">
        <w:rPr>
          <w:b/>
          <w:highlight w:val="yellow"/>
        </w:rPr>
        <w:t xml:space="preserve"> </w:t>
      </w:r>
      <w:proofErr w:type="spellStart"/>
      <w:r w:rsidRPr="004F2FD5">
        <w:rPr>
          <w:b/>
          <w:highlight w:val="yellow"/>
        </w:rPr>
        <w:t>CreateChannel</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r w:rsidRPr="004F2FD5">
        <w:rPr>
          <w:b/>
          <w:highlight w:val="yellow"/>
        </w:rPr>
        <w:t>{</w:t>
      </w:r>
    </w:p>
    <w:p w:rsidR="004F2FD5" w:rsidRPr="004F2FD5" w:rsidRDefault="004F2FD5" w:rsidP="004F2FD5">
      <w:pPr>
        <w:pStyle w:val="ppCodeIndent"/>
        <w:rPr>
          <w:b/>
          <w:highlight w:val="yellow"/>
        </w:rPr>
      </w:pPr>
      <w:r w:rsidRPr="004F2FD5">
        <w:rPr>
          <w:b/>
        </w:rPr>
        <w:t xml:space="preserve">    </w:t>
      </w:r>
      <w:proofErr w:type="spellStart"/>
      <w:r w:rsidRPr="004F2FD5">
        <w:rPr>
          <w:b/>
          <w:highlight w:val="yellow"/>
        </w:rPr>
        <w:t>this.ChannelFactory.Endpoint.Behaviors.Add</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r w:rsidRPr="004F2FD5">
        <w:rPr>
          <w:b/>
          <w:highlight w:val="yellow"/>
        </w:rPr>
        <w:t xml:space="preserve">new </w:t>
      </w:r>
      <w:proofErr w:type="spellStart"/>
      <w:r w:rsidRPr="004F2FD5">
        <w:rPr>
          <w:b/>
          <w:highlight w:val="yellow"/>
        </w:rPr>
        <w:t>CustomHeaderBehavior</w:t>
      </w:r>
      <w:proofErr w:type="spellEnd"/>
      <w:r w:rsidRPr="004F2FD5">
        <w:rPr>
          <w:b/>
          <w:highlight w:val="yellow"/>
        </w:rPr>
        <w:t>(</w:t>
      </w:r>
      <w:proofErr w:type="spellStart"/>
      <w:r w:rsidRPr="004F2FD5">
        <w:rPr>
          <w:b/>
          <w:highlight w:val="yellow"/>
        </w:rPr>
        <w:t>this.ClientCredentials</w:t>
      </w:r>
      <w:proofErr w:type="spellEnd"/>
      <w:r w:rsidRPr="004F2FD5">
        <w:rPr>
          <w:b/>
          <w:highlight w:val="yellow"/>
        </w:rPr>
        <w:t xml:space="preserve">, </w:t>
      </w:r>
      <w:proofErr w:type="spellStart"/>
      <w:r w:rsidRPr="004F2FD5">
        <w:rPr>
          <w:b/>
          <w:highlight w:val="yellow"/>
        </w:rPr>
        <w:t>this.acsNamespace</w:t>
      </w:r>
      <w:proofErr w:type="spellEnd"/>
      <w:r w:rsidRPr="004F2FD5">
        <w:rPr>
          <w:b/>
          <w:highlight w:val="yellow"/>
        </w:rPr>
        <w:t xml:space="preserve">, </w:t>
      </w:r>
    </w:p>
    <w:p w:rsidR="004F2FD5" w:rsidRPr="004F2FD5" w:rsidRDefault="004F2FD5" w:rsidP="004F2FD5">
      <w:pPr>
        <w:pStyle w:val="ppCodeIndent"/>
        <w:rPr>
          <w:b/>
          <w:highlight w:val="yellow"/>
        </w:rPr>
      </w:pPr>
      <w:r w:rsidRPr="004F2FD5">
        <w:rPr>
          <w:b/>
        </w:rPr>
        <w:t xml:space="preserve">      </w:t>
      </w:r>
      <w:proofErr w:type="spellStart"/>
      <w:r w:rsidRPr="004F2FD5">
        <w:rPr>
          <w:b/>
          <w:highlight w:val="yellow"/>
        </w:rPr>
        <w:t>this.acsRelyingParty</w:t>
      </w:r>
      <w:proofErr w:type="spellEnd"/>
      <w:r w:rsidRPr="004F2FD5">
        <w:rPr>
          <w:b/>
          <w:highlight w:val="yellow"/>
        </w:rPr>
        <w:t xml:space="preserve">, </w:t>
      </w:r>
      <w:proofErr w:type="spellStart"/>
      <w:r w:rsidRPr="004F2FD5">
        <w:rPr>
          <w:b/>
          <w:highlight w:val="yellow"/>
        </w:rPr>
        <w:t>this.stsEndpoint</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r w:rsidRPr="004F2FD5">
        <w:rPr>
          <w:b/>
          <w:highlight w:val="yellow"/>
        </w:rPr>
        <w:t xml:space="preserve">return </w:t>
      </w:r>
      <w:proofErr w:type="spellStart"/>
      <w:r w:rsidRPr="004F2FD5">
        <w:rPr>
          <w:b/>
          <w:highlight w:val="yellow"/>
        </w:rPr>
        <w:t>base.CreateChannel</w:t>
      </w:r>
      <w:proofErr w:type="spellEnd"/>
      <w:r w:rsidRPr="004F2FD5">
        <w:rPr>
          <w:b/>
          <w:highlight w:val="yellow"/>
        </w:rPr>
        <w:t>();</w:t>
      </w:r>
    </w:p>
    <w:p w:rsidR="004F2FD5" w:rsidRPr="004F2FD5" w:rsidRDefault="004F2FD5" w:rsidP="004F2FD5">
      <w:pPr>
        <w:pStyle w:val="ppCodeIndent"/>
        <w:rPr>
          <w:b/>
          <w:highlight w:val="yellow"/>
        </w:rPr>
      </w:pPr>
      <w:r w:rsidRPr="004F2FD5">
        <w:rPr>
          <w:b/>
        </w:rPr>
        <w:t xml:space="preserve">  </w:t>
      </w:r>
      <w:r w:rsidRPr="004F2FD5">
        <w:rPr>
          <w:b/>
          <w:highlight w:val="yellow"/>
        </w:rPr>
        <w:t>}</w:t>
      </w:r>
    </w:p>
    <w:p w:rsidR="004F2FD5" w:rsidRPr="004F2FD5" w:rsidRDefault="004F2FD5" w:rsidP="004F2FD5">
      <w:pPr>
        <w:pStyle w:val="ppCodeIndent"/>
      </w:pPr>
      <w:r>
        <w:t>}</w:t>
      </w:r>
    </w:p>
    <w:p w:rsidR="004F2FD5" w:rsidRDefault="004F2FD5" w:rsidP="004F2FD5">
      <w:pPr>
        <w:pStyle w:val="ppNumberList"/>
      </w:pPr>
      <w:r>
        <w:t xml:space="preserve">In Visual Studio, open the file </w:t>
      </w:r>
      <w:proofErr w:type="spellStart"/>
      <w:r>
        <w:rPr>
          <w:b/>
        </w:rPr>
        <w:t>OrderTrackingController.cs</w:t>
      </w:r>
      <w:proofErr w:type="spellEnd"/>
      <w:r w:rsidRPr="00D8326A">
        <w:t xml:space="preserve"> file</w:t>
      </w:r>
      <w:r>
        <w:t xml:space="preserve"> from the </w:t>
      </w:r>
      <w:r>
        <w:rPr>
          <w:b/>
        </w:rPr>
        <w:t xml:space="preserve">a-Order.OrderTracking.Client.Lab04.Ex02 </w:t>
      </w:r>
      <w:r>
        <w:t xml:space="preserve">project into the code editor window. Using the highlighted code in the following sample, modify the </w:t>
      </w:r>
      <w:proofErr w:type="spellStart"/>
      <w:r w:rsidRPr="004F2FD5">
        <w:rPr>
          <w:b/>
          <w:bCs/>
        </w:rPr>
        <w:t>ShowOrders</w:t>
      </w:r>
      <w:proofErr w:type="spellEnd"/>
      <w:r>
        <w:t xml:space="preserve"> method to instantiate an </w:t>
      </w:r>
      <w:proofErr w:type="spellStart"/>
      <w:r w:rsidRPr="004F2FD5">
        <w:rPr>
          <w:b/>
          <w:bCs/>
        </w:rPr>
        <w:t>OrderTrackingServiceClient</w:t>
      </w:r>
      <w:proofErr w:type="spellEnd"/>
      <w:r>
        <w:t xml:space="preserve"> object with the addresses of the </w:t>
      </w:r>
      <w:proofErr w:type="spellStart"/>
      <w:r>
        <w:t>Litware</w:t>
      </w:r>
      <w:proofErr w:type="spellEnd"/>
      <w:r>
        <w:t xml:space="preserve"> IP and your ACS namespace</w:t>
      </w:r>
      <w:r w:rsidR="005F56B4">
        <w:t xml:space="preserve"> (see Task 1, Step 5)</w:t>
      </w:r>
      <w:r>
        <w:t>.</w:t>
      </w:r>
    </w:p>
    <w:p w:rsidR="004F2FD5" w:rsidRDefault="004F2FD5" w:rsidP="004F2FD5">
      <w:pPr>
        <w:pStyle w:val="ppCodeLanguageIndent"/>
      </w:pPr>
      <w:r>
        <w:t>C#</w:t>
      </w:r>
    </w:p>
    <w:p w:rsidR="004F2FD5" w:rsidRDefault="004F2FD5" w:rsidP="004F2FD5">
      <w:pPr>
        <w:pStyle w:val="ppCodeIndent"/>
      </w:pPr>
      <w:r>
        <w:t xml:space="preserve">private void </w:t>
      </w:r>
      <w:proofErr w:type="spellStart"/>
      <w:r>
        <w:t>ShowOrders</w:t>
      </w:r>
      <w:proofErr w:type="spellEnd"/>
      <w:r>
        <w:t>()</w:t>
      </w:r>
    </w:p>
    <w:p w:rsidR="004F2FD5" w:rsidRDefault="004F2FD5" w:rsidP="004F2FD5">
      <w:pPr>
        <w:pStyle w:val="ppCodeIndent"/>
      </w:pPr>
      <w:r>
        <w:t>{</w:t>
      </w:r>
    </w:p>
    <w:p w:rsidR="005F56B4" w:rsidRPr="005F56B4" w:rsidRDefault="004F2FD5" w:rsidP="004F2FD5">
      <w:pPr>
        <w:pStyle w:val="ppCodeIndent"/>
        <w:rPr>
          <w:b/>
        </w:rPr>
      </w:pPr>
      <w:r w:rsidRPr="005F56B4">
        <w:rPr>
          <w:b/>
        </w:rPr>
        <w:lastRenderedPageBreak/>
        <w:t xml:space="preserve">  </w:t>
      </w:r>
      <w:proofErr w:type="spellStart"/>
      <w:r w:rsidRPr="005F56B4">
        <w:rPr>
          <w:b/>
          <w:highlight w:val="yellow"/>
        </w:rPr>
        <w:t>var</w:t>
      </w:r>
      <w:proofErr w:type="spellEnd"/>
      <w:r w:rsidRPr="005F56B4">
        <w:rPr>
          <w:b/>
          <w:highlight w:val="yellow"/>
        </w:rPr>
        <w:t xml:space="preserve"> </w:t>
      </w:r>
      <w:proofErr w:type="spellStart"/>
      <w:r w:rsidRPr="005F56B4">
        <w:rPr>
          <w:b/>
          <w:highlight w:val="yellow"/>
        </w:rPr>
        <w:t>stsEndpoint</w:t>
      </w:r>
      <w:proofErr w:type="spellEnd"/>
      <w:r w:rsidRPr="005F56B4">
        <w:rPr>
          <w:b/>
          <w:highlight w:val="yellow"/>
        </w:rPr>
        <w:t xml:space="preserve"> =</w:t>
      </w:r>
      <w:r w:rsidRPr="005F56B4">
        <w:rPr>
          <w:b/>
        </w:rPr>
        <w:t xml:space="preserve"> </w:t>
      </w:r>
    </w:p>
    <w:p w:rsidR="004F2FD5" w:rsidRPr="005F56B4" w:rsidRDefault="005F56B4" w:rsidP="004F2FD5">
      <w:pPr>
        <w:pStyle w:val="ppCodeIndent"/>
        <w:rPr>
          <w:b/>
        </w:rPr>
      </w:pPr>
      <w:r w:rsidRPr="005F56B4">
        <w:rPr>
          <w:b/>
        </w:rPr>
        <w:t xml:space="preserve">    </w:t>
      </w:r>
      <w:r w:rsidR="004F2FD5" w:rsidRPr="005F56B4">
        <w:rPr>
          <w:b/>
          <w:highlight w:val="yellow"/>
        </w:rPr>
        <w:t>"https://localhost/Litware.SimulatedIssuer.Lab04.Ex02/Issuer.svc";</w:t>
      </w:r>
    </w:p>
    <w:p w:rsidR="004F2FD5" w:rsidRPr="005F56B4" w:rsidRDefault="004F2FD5" w:rsidP="004F2FD5">
      <w:pPr>
        <w:pStyle w:val="ppCodeIndent"/>
        <w:rPr>
          <w:b/>
          <w:highlight w:val="yellow"/>
        </w:rPr>
      </w:pPr>
      <w:r w:rsidRPr="005F56B4">
        <w:rPr>
          <w:b/>
        </w:rPr>
        <w:t xml:space="preserve">  </w:t>
      </w:r>
      <w:proofErr w:type="spellStart"/>
      <w:r w:rsidRPr="005F56B4">
        <w:rPr>
          <w:b/>
          <w:highlight w:val="yellow"/>
        </w:rPr>
        <w:t>var</w:t>
      </w:r>
      <w:proofErr w:type="spellEnd"/>
      <w:r w:rsidRPr="005F56B4">
        <w:rPr>
          <w:b/>
          <w:highlight w:val="yellow"/>
        </w:rPr>
        <w:t xml:space="preserve"> </w:t>
      </w:r>
      <w:proofErr w:type="spellStart"/>
      <w:r w:rsidRPr="005F56B4">
        <w:rPr>
          <w:b/>
          <w:highlight w:val="yellow"/>
        </w:rPr>
        <w:t>acsNamespace</w:t>
      </w:r>
      <w:proofErr w:type="spellEnd"/>
      <w:r w:rsidRPr="005F56B4">
        <w:rPr>
          <w:b/>
          <w:highlight w:val="yellow"/>
        </w:rPr>
        <w:t xml:space="preserve"> = "</w:t>
      </w:r>
      <w:r w:rsidR="005F56B4" w:rsidRPr="005F56B4">
        <w:rPr>
          <w:b/>
          <w:highlight w:val="yellow"/>
        </w:rPr>
        <w:t>{</w:t>
      </w:r>
      <w:r w:rsidR="00121349">
        <w:rPr>
          <w:b/>
          <w:highlight w:val="yellow"/>
        </w:rPr>
        <w:t>your-ACS-namespace-</w:t>
      </w:r>
      <w:r w:rsidR="005F56B4" w:rsidRPr="005F56B4">
        <w:rPr>
          <w:b/>
          <w:highlight w:val="yellow"/>
        </w:rPr>
        <w:t>name}</w:t>
      </w:r>
      <w:r w:rsidRPr="005F56B4">
        <w:rPr>
          <w:b/>
          <w:highlight w:val="yellow"/>
        </w:rPr>
        <w:t>";</w:t>
      </w:r>
    </w:p>
    <w:p w:rsidR="005F56B4" w:rsidRPr="005F56B4" w:rsidRDefault="004F2FD5" w:rsidP="004F2FD5">
      <w:pPr>
        <w:pStyle w:val="ppCodeIndent"/>
        <w:rPr>
          <w:b/>
        </w:rPr>
      </w:pPr>
      <w:r w:rsidRPr="005F56B4">
        <w:rPr>
          <w:b/>
        </w:rPr>
        <w:t xml:space="preserve">  </w:t>
      </w:r>
      <w:proofErr w:type="spellStart"/>
      <w:r w:rsidRPr="005F56B4">
        <w:rPr>
          <w:b/>
          <w:highlight w:val="yellow"/>
        </w:rPr>
        <w:t>var</w:t>
      </w:r>
      <w:proofErr w:type="spellEnd"/>
      <w:r w:rsidRPr="005F56B4">
        <w:rPr>
          <w:b/>
          <w:highlight w:val="yellow"/>
        </w:rPr>
        <w:t xml:space="preserve"> </w:t>
      </w:r>
      <w:proofErr w:type="spellStart"/>
      <w:r w:rsidRPr="005F56B4">
        <w:rPr>
          <w:b/>
          <w:highlight w:val="yellow"/>
        </w:rPr>
        <w:t>acsRelyingParty</w:t>
      </w:r>
      <w:proofErr w:type="spellEnd"/>
      <w:r w:rsidRPr="005F56B4">
        <w:rPr>
          <w:b/>
          <w:highlight w:val="yellow"/>
        </w:rPr>
        <w:t xml:space="preserve"> =</w:t>
      </w:r>
      <w:r w:rsidRPr="005F56B4">
        <w:rPr>
          <w:b/>
        </w:rPr>
        <w:t xml:space="preserve"> </w:t>
      </w:r>
    </w:p>
    <w:p w:rsidR="004F2FD5" w:rsidRPr="005F56B4" w:rsidRDefault="005F56B4" w:rsidP="004F2FD5">
      <w:pPr>
        <w:pStyle w:val="ppCodeIndent"/>
        <w:rPr>
          <w:b/>
        </w:rPr>
      </w:pPr>
      <w:r w:rsidRPr="005F56B4">
        <w:rPr>
          <w:b/>
        </w:rPr>
        <w:t xml:space="preserve">    </w:t>
      </w:r>
      <w:r w:rsidR="004F2FD5" w:rsidRPr="005F56B4">
        <w:rPr>
          <w:b/>
          <w:highlight w:val="yellow"/>
        </w:rPr>
        <w:t>"https://localhost/a-Order.Order</w:t>
      </w:r>
      <w:r>
        <w:rPr>
          <w:b/>
          <w:highlight w:val="yellow"/>
        </w:rPr>
        <w:t>Tracking.Services.Lab04.Ex02</w:t>
      </w:r>
      <w:r w:rsidR="004F2FD5" w:rsidRPr="005F56B4">
        <w:rPr>
          <w:b/>
          <w:highlight w:val="yellow"/>
        </w:rPr>
        <w:t>";</w:t>
      </w:r>
    </w:p>
    <w:p w:rsidR="004F2FD5" w:rsidRDefault="004F2FD5" w:rsidP="004F2FD5">
      <w:pPr>
        <w:pStyle w:val="ppCodeIndent"/>
      </w:pPr>
    </w:p>
    <w:p w:rsidR="005F56B4" w:rsidRPr="005F56B4" w:rsidRDefault="004F2FD5" w:rsidP="004F2FD5">
      <w:pPr>
        <w:pStyle w:val="ppCodeIndent"/>
        <w:rPr>
          <w:b/>
        </w:rPr>
      </w:pPr>
      <w:r w:rsidRPr="005F56B4">
        <w:rPr>
          <w:b/>
        </w:rPr>
        <w:t xml:space="preserve">  </w:t>
      </w:r>
      <w:proofErr w:type="spellStart"/>
      <w:r w:rsidRPr="005F56B4">
        <w:rPr>
          <w:b/>
          <w:highlight w:val="yellow"/>
        </w:rPr>
        <w:t>var</w:t>
      </w:r>
      <w:proofErr w:type="spellEnd"/>
      <w:r w:rsidRPr="005F56B4">
        <w:rPr>
          <w:b/>
          <w:highlight w:val="yellow"/>
        </w:rPr>
        <w:t xml:space="preserve"> client = new </w:t>
      </w:r>
      <w:proofErr w:type="spellStart"/>
      <w:r w:rsidRPr="005F56B4">
        <w:rPr>
          <w:b/>
          <w:highlight w:val="yellow"/>
        </w:rPr>
        <w:t>OrderTrackingServiceClient</w:t>
      </w:r>
      <w:proofErr w:type="spellEnd"/>
      <w:r w:rsidRPr="005F56B4">
        <w:rPr>
          <w:b/>
          <w:highlight w:val="yellow"/>
        </w:rPr>
        <w:t>(</w:t>
      </w:r>
      <w:proofErr w:type="spellStart"/>
      <w:r w:rsidRPr="005F56B4">
        <w:rPr>
          <w:b/>
          <w:highlight w:val="yellow"/>
        </w:rPr>
        <w:t>acsNamespace</w:t>
      </w:r>
      <w:proofErr w:type="spellEnd"/>
      <w:r w:rsidRPr="005F56B4">
        <w:rPr>
          <w:b/>
          <w:highlight w:val="yellow"/>
        </w:rPr>
        <w:t xml:space="preserve">, </w:t>
      </w:r>
      <w:proofErr w:type="spellStart"/>
      <w:r w:rsidRPr="005F56B4">
        <w:rPr>
          <w:b/>
          <w:highlight w:val="yellow"/>
        </w:rPr>
        <w:t>acsRelyingParty</w:t>
      </w:r>
      <w:proofErr w:type="spellEnd"/>
      <w:r w:rsidRPr="005F56B4">
        <w:rPr>
          <w:b/>
          <w:highlight w:val="yellow"/>
        </w:rPr>
        <w:t>,</w:t>
      </w:r>
      <w:r w:rsidRPr="005F56B4">
        <w:rPr>
          <w:b/>
        </w:rPr>
        <w:t xml:space="preserve"> </w:t>
      </w:r>
    </w:p>
    <w:p w:rsidR="004F2FD5" w:rsidRDefault="005F56B4" w:rsidP="004F2FD5">
      <w:pPr>
        <w:pStyle w:val="ppCodeIndent"/>
        <w:rPr>
          <w:b/>
          <w:highlight w:val="yellow"/>
        </w:rPr>
      </w:pPr>
      <w:r w:rsidRPr="005F56B4">
        <w:rPr>
          <w:b/>
        </w:rPr>
        <w:t xml:space="preserve">    </w:t>
      </w:r>
      <w:proofErr w:type="spellStart"/>
      <w:r w:rsidR="004F2FD5" w:rsidRPr="005F56B4">
        <w:rPr>
          <w:b/>
          <w:highlight w:val="yellow"/>
        </w:rPr>
        <w:t>stsEndpoint</w:t>
      </w:r>
      <w:proofErr w:type="spellEnd"/>
      <w:r w:rsidR="004F2FD5" w:rsidRPr="005F56B4">
        <w:rPr>
          <w:b/>
          <w:highlight w:val="yellow"/>
        </w:rPr>
        <w:t>);</w:t>
      </w:r>
    </w:p>
    <w:p w:rsidR="008D76DA" w:rsidRPr="008D76DA" w:rsidRDefault="008D76DA" w:rsidP="008D76DA">
      <w:pPr>
        <w:pStyle w:val="ppCodeIndent"/>
      </w:pPr>
      <w:r w:rsidRPr="008D76DA">
        <w:t xml:space="preserve">  </w:t>
      </w:r>
      <w:proofErr w:type="spellStart"/>
      <w:r w:rsidRPr="008D76DA">
        <w:t>client.ClientCredentials.UserName.UserName</w:t>
      </w:r>
      <w:proofErr w:type="spellEnd"/>
      <w:r w:rsidRPr="008D76DA">
        <w:t xml:space="preserve"> = "LITWARE\\rick";</w:t>
      </w:r>
    </w:p>
    <w:p w:rsidR="008D76DA" w:rsidRPr="008D76DA" w:rsidRDefault="008D76DA" w:rsidP="008D76DA">
      <w:pPr>
        <w:pStyle w:val="ppCodeIndent"/>
        <w:rPr>
          <w:highlight w:val="yellow"/>
        </w:rPr>
      </w:pPr>
      <w:r w:rsidRPr="008D76DA">
        <w:t xml:space="preserve">  </w:t>
      </w:r>
      <w:proofErr w:type="spellStart"/>
      <w:r w:rsidRPr="008D76DA">
        <w:t>client.ClientCredentials.UserName.Password</w:t>
      </w:r>
      <w:proofErr w:type="spellEnd"/>
      <w:r w:rsidRPr="008D76DA">
        <w:t xml:space="preserve"> = "</w:t>
      </w:r>
      <w:proofErr w:type="spellStart"/>
      <w:r w:rsidRPr="008D76DA">
        <w:t>thisPasswordIsNotChecked</w:t>
      </w:r>
      <w:proofErr w:type="spellEnd"/>
      <w:r w:rsidRPr="008D76DA">
        <w:t>";</w:t>
      </w:r>
    </w:p>
    <w:p w:rsidR="004F2FD5" w:rsidRDefault="004F2FD5" w:rsidP="004F2FD5">
      <w:pPr>
        <w:pStyle w:val="ppCodeIndent"/>
      </w:pPr>
      <w:r>
        <w:t xml:space="preserve">  …</w:t>
      </w:r>
    </w:p>
    <w:p w:rsidR="004F2FD5" w:rsidRDefault="004F2FD5" w:rsidP="004F2FD5">
      <w:pPr>
        <w:pStyle w:val="ppCodeIndent"/>
      </w:pPr>
      <w:r>
        <w:t xml:space="preserve">} </w:t>
      </w:r>
    </w:p>
    <w:p w:rsidR="00A95C92" w:rsidRDefault="00A95C92" w:rsidP="00A95C92">
      <w:pPr>
        <w:pStyle w:val="ppNumberList"/>
      </w:pPr>
      <w:r>
        <w:t xml:space="preserve">In Solution Explorer, right-click the </w:t>
      </w:r>
      <w:r w:rsidRPr="00DA692A">
        <w:rPr>
          <w:b/>
        </w:rPr>
        <w:t>Lab0</w:t>
      </w:r>
      <w:r>
        <w:rPr>
          <w:b/>
        </w:rPr>
        <w:t>4</w:t>
      </w:r>
      <w:r w:rsidRPr="00DA692A">
        <w:rPr>
          <w:b/>
        </w:rPr>
        <w:t>.Ex0</w:t>
      </w:r>
      <w:r w:rsidR="009418E5">
        <w:rPr>
          <w:b/>
        </w:rPr>
        <w:t>2</w:t>
      </w:r>
      <w:r>
        <w:t xml:space="preserve"> solution item and click </w:t>
      </w:r>
      <w:proofErr w:type="gramStart"/>
      <w:r w:rsidRPr="00DA692A">
        <w:rPr>
          <w:b/>
        </w:rPr>
        <w:t>Rebuild</w:t>
      </w:r>
      <w:proofErr w:type="gramEnd"/>
      <w:r w:rsidRPr="00DA692A">
        <w:rPr>
          <w:b/>
        </w:rPr>
        <w:t xml:space="preserve"> solution</w:t>
      </w:r>
      <w:r>
        <w:t>. Correct any errors.</w:t>
      </w:r>
    </w:p>
    <w:p w:rsidR="00A95C92" w:rsidRDefault="00A95C92" w:rsidP="00A95C92">
      <w:pPr>
        <w:pStyle w:val="ppNumberList"/>
      </w:pPr>
      <w:r>
        <w:t>Close all of the files open in the Visual Studio editor, making sure to save your changes, but keep the solution open so that you are ready to use it in the next task.</w:t>
      </w:r>
    </w:p>
    <w:p w:rsidR="00A95C92" w:rsidRPr="00D37439" w:rsidRDefault="00A95C92" w:rsidP="00A95C92">
      <w:pPr>
        <w:pStyle w:val="ppListEnd"/>
      </w:pPr>
    </w:p>
    <w:p w:rsidR="00A95C92" w:rsidRDefault="00A95C92" w:rsidP="00A95C92">
      <w:pPr>
        <w:pStyle w:val="ppBodyText"/>
      </w:pPr>
      <w:r>
        <w:t xml:space="preserve">You have now completed this task. </w:t>
      </w:r>
      <w:r w:rsidR="00F80C46">
        <w:t xml:space="preserve">You have modified the client application to attach an SWT token from ACS to the request sent to the RESTful a-Order Web service. The client application first authenticates with the </w:t>
      </w:r>
      <w:proofErr w:type="spellStart"/>
      <w:r w:rsidR="00F80C46">
        <w:t>Litware</w:t>
      </w:r>
      <w:proofErr w:type="spellEnd"/>
      <w:r w:rsidR="00F80C46">
        <w:t xml:space="preserve"> IP to obtain a SAML token, it then sends the SAML token to ACS to get the SWT token with the claims that the a-Order application expects. For performance reasons, the client application caches the SWT token to reuse for subsequent requests.</w:t>
      </w:r>
    </w:p>
    <w:p w:rsidR="00A95C92" w:rsidRDefault="00A95C92" w:rsidP="00A95C92">
      <w:pPr>
        <w:pStyle w:val="Heading2"/>
      </w:pPr>
      <w:bookmarkStart w:id="19" w:name="_Task_5:_Verify_1"/>
      <w:bookmarkEnd w:id="19"/>
      <w:r w:rsidRPr="00A8787B">
        <w:t xml:space="preserve">Task </w:t>
      </w:r>
      <w:r>
        <w:t>5:</w:t>
      </w:r>
      <w:r w:rsidRPr="00A8787B">
        <w:t xml:space="preserve"> </w:t>
      </w:r>
      <w:r>
        <w:t xml:space="preserve">Verify the Solution </w:t>
      </w:r>
    </w:p>
    <w:p w:rsidR="00A95C92" w:rsidRDefault="00A95C92" w:rsidP="00A95C92">
      <w:pPr>
        <w:pStyle w:val="ppBodyText"/>
      </w:pPr>
      <w:r w:rsidRPr="0084205A">
        <w:t xml:space="preserve">In this task, you will </w:t>
      </w:r>
      <w:r>
        <w:t xml:space="preserve">verify the solution by running the </w:t>
      </w:r>
      <w:r w:rsidR="00F80C46">
        <w:t>client application</w:t>
      </w:r>
      <w:r>
        <w:t>.</w:t>
      </w:r>
    </w:p>
    <w:p w:rsidR="00A95C92" w:rsidRPr="00921152" w:rsidRDefault="00A95C92" w:rsidP="00A95C92">
      <w:pPr>
        <w:pStyle w:val="ppProcedureStart"/>
      </w:pPr>
      <w:r>
        <w:t>To verify the solution</w:t>
      </w:r>
    </w:p>
    <w:p w:rsidR="00A95C92" w:rsidRDefault="00A95C92" w:rsidP="00A95C92">
      <w:pPr>
        <w:pStyle w:val="ppNumberList"/>
      </w:pPr>
      <w:r>
        <w:t xml:space="preserve">In Visual Studio, on the </w:t>
      </w:r>
      <w:r w:rsidRPr="00FA3DCD">
        <w:rPr>
          <w:b/>
          <w:bCs/>
        </w:rPr>
        <w:t>Debug</w:t>
      </w:r>
      <w:r>
        <w:t xml:space="preserve"> menu, click </w:t>
      </w:r>
      <w:r w:rsidRPr="00FA3DCD">
        <w:rPr>
          <w:b/>
          <w:bCs/>
        </w:rPr>
        <w:t xml:space="preserve">Start </w:t>
      </w:r>
      <w:proofErr w:type="gramStart"/>
      <w:r>
        <w:rPr>
          <w:b/>
          <w:bCs/>
        </w:rPr>
        <w:t>W</w:t>
      </w:r>
      <w:r w:rsidRPr="00FA3DCD">
        <w:rPr>
          <w:b/>
          <w:bCs/>
        </w:rPr>
        <w:t>ithout</w:t>
      </w:r>
      <w:proofErr w:type="gramEnd"/>
      <w:r w:rsidRPr="00FA3DCD">
        <w:rPr>
          <w:b/>
          <w:bCs/>
        </w:rPr>
        <w:t xml:space="preserve"> </w:t>
      </w:r>
      <w:r>
        <w:rPr>
          <w:b/>
          <w:bCs/>
        </w:rPr>
        <w:t>D</w:t>
      </w:r>
      <w:r w:rsidRPr="00FA3DCD">
        <w:rPr>
          <w:b/>
          <w:bCs/>
        </w:rPr>
        <w:t>ebugging</w:t>
      </w:r>
      <w:r>
        <w:t xml:space="preserve">. In the Order Tracking application, click </w:t>
      </w:r>
      <w:r w:rsidRPr="00FA3DCD">
        <w:rPr>
          <w:b/>
          <w:bCs/>
        </w:rPr>
        <w:t>Continue with login</w:t>
      </w:r>
      <w:r>
        <w:t>.</w:t>
      </w:r>
    </w:p>
    <w:p w:rsidR="00A95C92" w:rsidRDefault="00A95C92" w:rsidP="00A95C92">
      <w:pPr>
        <w:pStyle w:val="ppFigureIndent"/>
      </w:pPr>
      <w:r>
        <w:rPr>
          <w:noProof/>
          <w:lang w:val="en-GB" w:eastAsia="en-GB" w:bidi="ar-SA"/>
        </w:rPr>
        <w:lastRenderedPageBreak/>
        <w:drawing>
          <wp:inline distT="0" distB="0" distL="0" distR="0" wp14:anchorId="2B8111C2" wp14:editId="119307EF">
            <wp:extent cx="5716800" cy="426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16800" cy="4269600"/>
                    </a:xfrm>
                    <a:prstGeom prst="rect">
                      <a:avLst/>
                    </a:prstGeom>
                  </pic:spPr>
                </pic:pic>
              </a:graphicData>
            </a:graphic>
          </wp:inline>
        </w:drawing>
      </w:r>
    </w:p>
    <w:p w:rsidR="00A95C92" w:rsidRDefault="00A95C92" w:rsidP="00A95C92">
      <w:pPr>
        <w:pStyle w:val="ppNumberList"/>
      </w:pPr>
      <w:r>
        <w:t xml:space="preserve">The client application authenticates with the </w:t>
      </w:r>
      <w:proofErr w:type="spellStart"/>
      <w:r>
        <w:t>Litware</w:t>
      </w:r>
      <w:proofErr w:type="spellEnd"/>
      <w:r>
        <w:t xml:space="preserve"> issuer, obtains a</w:t>
      </w:r>
      <w:r w:rsidR="00F80C46">
        <w:t>n SWT</w:t>
      </w:r>
      <w:r>
        <w:t xml:space="preserve"> token from the Adatum </w:t>
      </w:r>
      <w:r w:rsidR="00F80C46">
        <w:t>ACS namespace</w:t>
      </w:r>
      <w:r>
        <w:t xml:space="preserve">, and connects to the Web service. The Web service returns </w:t>
      </w:r>
      <w:proofErr w:type="spellStart"/>
      <w:r>
        <w:t>Litware</w:t>
      </w:r>
      <w:proofErr w:type="spellEnd"/>
      <w:r>
        <w:t xml:space="preserve"> orders for the client application to display.</w:t>
      </w:r>
    </w:p>
    <w:p w:rsidR="00A95C92" w:rsidRPr="00FA3DCD" w:rsidRDefault="00A95C92" w:rsidP="00A95C92">
      <w:pPr>
        <w:pStyle w:val="ppFigureIndent"/>
      </w:pPr>
      <w:r>
        <w:rPr>
          <w:noProof/>
          <w:lang w:val="en-GB" w:eastAsia="en-GB" w:bidi="ar-SA"/>
        </w:rPr>
        <w:lastRenderedPageBreak/>
        <w:drawing>
          <wp:inline distT="0" distB="0" distL="0" distR="0" wp14:anchorId="466E5324" wp14:editId="11786339">
            <wp:extent cx="5716800" cy="428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16800" cy="4287600"/>
                    </a:xfrm>
                    <a:prstGeom prst="rect">
                      <a:avLst/>
                    </a:prstGeom>
                  </pic:spPr>
                </pic:pic>
              </a:graphicData>
            </a:graphic>
          </wp:inline>
        </w:drawing>
      </w:r>
    </w:p>
    <w:p w:rsidR="00A95C92" w:rsidRPr="00D37439" w:rsidRDefault="00A95C92" w:rsidP="00A95C92">
      <w:pPr>
        <w:pStyle w:val="ppListEnd"/>
      </w:pPr>
    </w:p>
    <w:p w:rsidR="00A95C92" w:rsidRDefault="00A95C92" w:rsidP="00A95C92">
      <w:pPr>
        <w:pStyle w:val="ppBodyText"/>
      </w:pPr>
      <w:r>
        <w:t xml:space="preserve">You have now completed this task and this exercise. You have seen how to configure a federated identity environment: users from </w:t>
      </w:r>
      <w:proofErr w:type="spellStart"/>
      <w:r>
        <w:t>Litware</w:t>
      </w:r>
      <w:proofErr w:type="spellEnd"/>
      <w:r>
        <w:t xml:space="preserve"> can access the a-Order application using credentials from their own identity providers.</w:t>
      </w:r>
      <w:r w:rsidR="00F80C46">
        <w:t xml:space="preserve"> In this </w:t>
      </w:r>
      <w:r w:rsidR="0036561B">
        <w:t>scenario,</w:t>
      </w:r>
      <w:r w:rsidR="00F80C46">
        <w:t xml:space="preserve"> the Web service used a REST style API and </w:t>
      </w:r>
      <w:r w:rsidR="0036561B">
        <w:t xml:space="preserve">ACS provided </w:t>
      </w:r>
      <w:r w:rsidR="00F80C46">
        <w:t>the federation services.</w:t>
      </w:r>
    </w:p>
    <w:p w:rsidR="00A95C92" w:rsidRPr="00665687" w:rsidRDefault="00A95C92" w:rsidP="00A95C92">
      <w:pPr>
        <w:pStyle w:val="ppBodyText"/>
      </w:pPr>
      <w:r>
        <w:t>Federated identity is a powerful feature of claims; users do not need to remember additional sets of credentials to access a partner's application, and it is easy for an organization such as Adatum to configure its federation provider to trust issuers from additional partners without the requirement to modify the relying party application. Furthermore, the relying party application no longer has the responsibility for verifying the user's username and password: this is now handled by an identity provider.</w:t>
      </w:r>
      <w:r w:rsidR="0036561B">
        <w:t xml:space="preserve"> Using ACS as a federation provider means that Adatum does not need to deploy its own federation provider. ACS also makes it easy to federate with social identities such as Windows Live IDs, Google IDs, and Yahoo! IDs.</w:t>
      </w:r>
    </w:p>
    <w:p w:rsidR="00A95C92" w:rsidRDefault="00A95C92" w:rsidP="00A95C92">
      <w:pPr>
        <w:pStyle w:val="Heading2"/>
      </w:pPr>
      <w:r>
        <w:t>Running the "End" Solution</w:t>
      </w:r>
    </w:p>
    <w:p w:rsidR="00A95C92" w:rsidRDefault="00A95C92" w:rsidP="00A95C92">
      <w:pPr>
        <w:pStyle w:val="ppBodyText"/>
        <w:numPr>
          <w:ilvl w:val="0"/>
          <w:numId w:val="10"/>
        </w:numPr>
      </w:pPr>
      <w:r>
        <w:t xml:space="preserve">If you did not complete all of the tasks in this exercise, you can run the </w:t>
      </w:r>
      <w:r w:rsidR="002F762E">
        <w:t xml:space="preserve">provided </w:t>
      </w:r>
      <w:r>
        <w:t xml:space="preserve">"end" solution. </w:t>
      </w:r>
    </w:p>
    <w:p w:rsidR="00A95C92" w:rsidRDefault="00A95C92" w:rsidP="00A95C92">
      <w:pPr>
        <w:pStyle w:val="ppProcedureStart"/>
      </w:pPr>
      <w:r>
        <w:t>To run the end solution</w:t>
      </w:r>
    </w:p>
    <w:p w:rsidR="00A95C92" w:rsidRDefault="00A95C92" w:rsidP="00A95C92">
      <w:pPr>
        <w:pStyle w:val="ppNumberList"/>
      </w:pPr>
      <w:r>
        <w:t>Start Visual Studio 2010 as an administrator.</w:t>
      </w:r>
    </w:p>
    <w:p w:rsidR="00A95C92" w:rsidRPr="001061D8" w:rsidRDefault="00A95C92" w:rsidP="00A95C92">
      <w:pPr>
        <w:pStyle w:val="ppNumberList"/>
      </w:pPr>
      <w:r>
        <w:t xml:space="preserve">Open the solution named </w:t>
      </w:r>
      <w:r w:rsidRPr="00F77958">
        <w:rPr>
          <w:b/>
        </w:rPr>
        <w:t>Lab0</w:t>
      </w:r>
      <w:r>
        <w:rPr>
          <w:b/>
        </w:rPr>
        <w:t>4</w:t>
      </w:r>
      <w:r w:rsidRPr="00F77958">
        <w:rPr>
          <w:b/>
        </w:rPr>
        <w:t>.Ex0</w:t>
      </w:r>
      <w:r w:rsidR="008304EB">
        <w:rPr>
          <w:b/>
        </w:rPr>
        <w:t>2</w:t>
      </w:r>
      <w:r w:rsidRPr="00F77958">
        <w:rPr>
          <w:b/>
        </w:rPr>
        <w:t>.End</w:t>
      </w:r>
      <w:r w:rsidRPr="00F77958">
        <w:t xml:space="preserve"> </w:t>
      </w:r>
      <w:r>
        <w:t xml:space="preserve">from the folder </w:t>
      </w:r>
      <w:r w:rsidRPr="002D3339">
        <w:rPr>
          <w:b/>
        </w:rPr>
        <w:t>Lab0</w:t>
      </w:r>
      <w:r>
        <w:rPr>
          <w:b/>
        </w:rPr>
        <w:t>4</w:t>
      </w:r>
      <w:r w:rsidRPr="002D3339">
        <w:rPr>
          <w:b/>
        </w:rPr>
        <w:t>-</w:t>
      </w:r>
      <w:r>
        <w:rPr>
          <w:b/>
        </w:rPr>
        <w:t>ActiveClient</w:t>
      </w:r>
      <w:r w:rsidRPr="002D3339">
        <w:rPr>
          <w:b/>
        </w:rPr>
        <w:t>\Source\Ex0</w:t>
      </w:r>
      <w:r w:rsidR="008304EB">
        <w:rPr>
          <w:b/>
        </w:rPr>
        <w:t>2</w:t>
      </w:r>
      <w:r w:rsidRPr="002D3339">
        <w:rPr>
          <w:b/>
        </w:rPr>
        <w:t>\End</w:t>
      </w:r>
      <w:r w:rsidRPr="001061D8">
        <w:t>.</w:t>
      </w:r>
    </w:p>
    <w:p w:rsidR="00A95C92" w:rsidRDefault="00A95C92" w:rsidP="00A95C92">
      <w:pPr>
        <w:pStyle w:val="ppNumberList"/>
      </w:pPr>
      <w:r>
        <w:lastRenderedPageBreak/>
        <w:t xml:space="preserve">Open the </w:t>
      </w:r>
      <w:r w:rsidRPr="001061D8">
        <w:rPr>
          <w:b/>
        </w:rPr>
        <w:t>Build</w:t>
      </w:r>
      <w:r>
        <w:t xml:space="preserve"> menu and click </w:t>
      </w:r>
      <w:r w:rsidRPr="001061D8">
        <w:rPr>
          <w:b/>
        </w:rPr>
        <w:t>Rebuild Solution</w:t>
      </w:r>
      <w:r>
        <w:t>.</w:t>
      </w:r>
    </w:p>
    <w:p w:rsidR="008304EB" w:rsidRDefault="008304EB" w:rsidP="00A95C92">
      <w:pPr>
        <w:pStyle w:val="ppNumberList"/>
      </w:pPr>
      <w:r>
        <w:t xml:space="preserve">You will need to configure an ACS </w:t>
      </w:r>
      <w:r w:rsidR="00DE01BB">
        <w:t xml:space="preserve">service </w:t>
      </w:r>
      <w:r>
        <w:t xml:space="preserve">namespace before you can run the end solution. To simplify this you can use the ACS.Setup.Lab04.Ex02.End project to add the </w:t>
      </w:r>
      <w:proofErr w:type="spellStart"/>
      <w:r>
        <w:t>Litware</w:t>
      </w:r>
      <w:proofErr w:type="spellEnd"/>
      <w:r>
        <w:t xml:space="preserve"> identity provider, the a-Order relying party, and the rules to your ACS namespace.</w:t>
      </w:r>
    </w:p>
    <w:p w:rsidR="008304EB" w:rsidRDefault="008304EB" w:rsidP="00A95C92">
      <w:pPr>
        <w:pStyle w:val="ppNumberList"/>
      </w:pPr>
      <w:r>
        <w:t xml:space="preserve">Before you can run the </w:t>
      </w:r>
      <w:proofErr w:type="spellStart"/>
      <w:r>
        <w:t>ACS.Setup</w:t>
      </w:r>
      <w:proofErr w:type="spellEnd"/>
      <w:r>
        <w:t xml:space="preserve"> program you must customize it for your ACS namespace. You will need two pieces of information from ACS: the</w:t>
      </w:r>
      <w:bookmarkStart w:id="20" w:name="_GoBack"/>
      <w:bookmarkEnd w:id="20"/>
      <w:r>
        <w:t xml:space="preserve"> name of your </w:t>
      </w:r>
      <w:proofErr w:type="spellStart"/>
      <w:r>
        <w:t>ACS</w:t>
      </w:r>
      <w:r w:rsidR="00DE01BB">
        <w:t>service</w:t>
      </w:r>
      <w:proofErr w:type="spellEnd"/>
      <w:r>
        <w:t xml:space="preserve"> namespace, and the password for your </w:t>
      </w:r>
      <w:proofErr w:type="spellStart"/>
      <w:r w:rsidRPr="008304EB">
        <w:rPr>
          <w:b/>
          <w:bCs/>
        </w:rPr>
        <w:t>ManagementClient</w:t>
      </w:r>
      <w:proofErr w:type="spellEnd"/>
      <w:r>
        <w:t xml:space="preserve"> credential. You can find the password here:</w:t>
      </w:r>
    </w:p>
    <w:p w:rsidR="008304EB" w:rsidRDefault="00DE01BB" w:rsidP="008304EB">
      <w:pPr>
        <w:pStyle w:val="ppFigureIndent"/>
      </w:pPr>
      <w:r>
        <w:rPr>
          <w:noProof/>
          <w:lang w:val="en-GB" w:eastAsia="en-GB" w:bidi="ar-SA"/>
        </w:rPr>
        <w:drawing>
          <wp:inline distT="0" distB="0" distL="0" distR="0" wp14:anchorId="4184F23D" wp14:editId="5968B516">
            <wp:extent cx="5561905" cy="412380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61905" cy="4123809"/>
                    </a:xfrm>
                    <a:prstGeom prst="rect">
                      <a:avLst/>
                    </a:prstGeom>
                  </pic:spPr>
                </pic:pic>
              </a:graphicData>
            </a:graphic>
          </wp:inline>
        </w:drawing>
      </w:r>
    </w:p>
    <w:p w:rsidR="00DE01BB" w:rsidRDefault="00DE01BB" w:rsidP="00DE01BB">
      <w:pPr>
        <w:pStyle w:val="ppNumberList"/>
      </w:pPr>
      <w:r>
        <w:t xml:space="preserve">In Visual Studio, in the </w:t>
      </w:r>
      <w:r w:rsidRPr="00DE01BB">
        <w:rPr>
          <w:b/>
        </w:rPr>
        <w:t>ACS.Setup.Lab04.Ex02.End</w:t>
      </w:r>
      <w:r>
        <w:t xml:space="preserve"> project, open the </w:t>
      </w:r>
      <w:proofErr w:type="spellStart"/>
      <w:r w:rsidRPr="00DE01BB">
        <w:rPr>
          <w:b/>
        </w:rPr>
        <w:t>Program.cs</w:t>
      </w:r>
      <w:proofErr w:type="spellEnd"/>
      <w:r>
        <w:t xml:space="preserve"> file. Modify the file as shown in the following highlighted code.</w:t>
      </w:r>
    </w:p>
    <w:p w:rsidR="00DE01BB" w:rsidRDefault="00DE01BB" w:rsidP="00DE01BB">
      <w:pPr>
        <w:pStyle w:val="ppCodeLanguageIndent"/>
      </w:pPr>
      <w:r>
        <w:t>C#</w:t>
      </w:r>
    </w:p>
    <w:p w:rsidR="00DE01BB" w:rsidRDefault="00DE01BB" w:rsidP="00DE01BB">
      <w:pPr>
        <w:pStyle w:val="ppCodeIndent"/>
      </w:pPr>
      <w:r>
        <w:t xml:space="preserve">private </w:t>
      </w:r>
      <w:proofErr w:type="spellStart"/>
      <w:r>
        <w:t>const</w:t>
      </w:r>
      <w:proofErr w:type="spellEnd"/>
      <w:r>
        <w:t xml:space="preserve"> string </w:t>
      </w:r>
      <w:proofErr w:type="spellStart"/>
      <w:r>
        <w:t>AcsPassword</w:t>
      </w:r>
      <w:proofErr w:type="spellEnd"/>
      <w:r>
        <w:t xml:space="preserve"> = "</w:t>
      </w:r>
      <w:r w:rsidRPr="00DE01BB">
        <w:rPr>
          <w:b/>
          <w:highlight w:val="yellow"/>
        </w:rPr>
        <w:t>{</w:t>
      </w:r>
      <w:r w:rsidR="002F5981">
        <w:rPr>
          <w:b/>
          <w:highlight w:val="yellow"/>
        </w:rPr>
        <w:t>your-</w:t>
      </w:r>
      <w:proofErr w:type="spellStart"/>
      <w:r w:rsidR="002F5981">
        <w:rPr>
          <w:b/>
          <w:highlight w:val="yellow"/>
        </w:rPr>
        <w:t>acs</w:t>
      </w:r>
      <w:proofErr w:type="spellEnd"/>
      <w:r w:rsidR="002F5981">
        <w:rPr>
          <w:b/>
          <w:highlight w:val="yellow"/>
        </w:rPr>
        <w:t>-</w:t>
      </w:r>
      <w:r w:rsidR="00D304AB">
        <w:rPr>
          <w:b/>
          <w:highlight w:val="yellow"/>
        </w:rPr>
        <w:t>password</w:t>
      </w:r>
      <w:r w:rsidRPr="00DE01BB">
        <w:rPr>
          <w:b/>
          <w:highlight w:val="yellow"/>
        </w:rPr>
        <w:t>}</w:t>
      </w:r>
      <w:r>
        <w:t>";</w:t>
      </w:r>
    </w:p>
    <w:p w:rsidR="00DE01BB" w:rsidRDefault="00DE01BB" w:rsidP="00DE01BB">
      <w:pPr>
        <w:pStyle w:val="ppCodeIndent"/>
      </w:pPr>
      <w:r>
        <w:t xml:space="preserve">private </w:t>
      </w:r>
      <w:proofErr w:type="spellStart"/>
      <w:r>
        <w:t>const</w:t>
      </w:r>
      <w:proofErr w:type="spellEnd"/>
      <w:r>
        <w:t xml:space="preserve"> string </w:t>
      </w:r>
      <w:proofErr w:type="spellStart"/>
      <w:r>
        <w:t>AcsServiceNamespace</w:t>
      </w:r>
      <w:proofErr w:type="spellEnd"/>
      <w:r>
        <w:t xml:space="preserve"> = "</w:t>
      </w:r>
      <w:r w:rsidRPr="00DE01BB">
        <w:rPr>
          <w:b/>
          <w:highlight w:val="yellow"/>
        </w:rPr>
        <w:t>{</w:t>
      </w:r>
      <w:r w:rsidR="002F5981">
        <w:rPr>
          <w:b/>
          <w:highlight w:val="yellow"/>
        </w:rPr>
        <w:t>your-namespace-name</w:t>
      </w:r>
      <w:r w:rsidRPr="00DE01BB">
        <w:rPr>
          <w:b/>
          <w:highlight w:val="yellow"/>
        </w:rPr>
        <w:t>}</w:t>
      </w:r>
      <w:r>
        <w:t>";</w:t>
      </w:r>
    </w:p>
    <w:p w:rsidR="00096033" w:rsidRDefault="00096033" w:rsidP="00DE01BB">
      <w:pPr>
        <w:pStyle w:val="ppCodeIndent"/>
      </w:pPr>
      <w:r>
        <w:t>...</w:t>
      </w:r>
    </w:p>
    <w:p w:rsidR="00096033" w:rsidRPr="00DE01BB" w:rsidRDefault="00096033" w:rsidP="00096033">
      <w:pPr>
        <w:pStyle w:val="ppCodeIndent"/>
      </w:pPr>
      <w:r w:rsidRPr="00096033">
        <w:t xml:space="preserve">private </w:t>
      </w:r>
      <w:proofErr w:type="spellStart"/>
      <w:r w:rsidRPr="00096033">
        <w:t>const</w:t>
      </w:r>
      <w:proofErr w:type="spellEnd"/>
      <w:r w:rsidRPr="00096033">
        <w:t xml:space="preserve"> string </w:t>
      </w:r>
      <w:proofErr w:type="spellStart"/>
      <w:r w:rsidRPr="00096033">
        <w:t>TokenKey</w:t>
      </w:r>
      <w:proofErr w:type="spellEnd"/>
      <w:r w:rsidRPr="00096033">
        <w:t xml:space="preserve"> = "</w:t>
      </w:r>
      <w:r w:rsidRPr="00096033">
        <w:rPr>
          <w:b/>
          <w:highlight w:val="yellow"/>
        </w:rPr>
        <w:t>{token signing key from Task 1, Step 11}</w:t>
      </w:r>
      <w:r w:rsidRPr="00096033">
        <w:t>";</w:t>
      </w:r>
    </w:p>
    <w:p w:rsidR="00D83A0C" w:rsidRDefault="00D83A0C" w:rsidP="00D83A0C">
      <w:pPr>
        <w:pStyle w:val="ppNoteIndent"/>
      </w:pPr>
      <w:r>
        <w:t xml:space="preserve">This code uses the default management account in ACS named </w:t>
      </w:r>
      <w:proofErr w:type="spellStart"/>
      <w:r>
        <w:rPr>
          <w:b/>
          <w:bCs/>
        </w:rPr>
        <w:t>ManagementClient</w:t>
      </w:r>
      <w:proofErr w:type="spellEnd"/>
      <w:r>
        <w:t>. For help locating the correct values to use for the password and namespace, see the section "</w:t>
      </w:r>
      <w:r>
        <w:rPr>
          <w:i/>
          <w:iCs/>
        </w:rPr>
        <w:t>Locating Your ACS Password Key and Namespace</w:t>
      </w:r>
      <w:r>
        <w:t>" at the start of Lab 3.</w:t>
      </w:r>
    </w:p>
    <w:p w:rsidR="00DE01BB" w:rsidRDefault="00DE01BB" w:rsidP="00A95C92">
      <w:pPr>
        <w:pStyle w:val="ppNumberList"/>
      </w:pPr>
      <w:r>
        <w:lastRenderedPageBreak/>
        <w:t xml:space="preserve">In Visual Studio, right-click the </w:t>
      </w:r>
      <w:r w:rsidRPr="00DE01BB">
        <w:rPr>
          <w:b/>
        </w:rPr>
        <w:t>ACS.Setup.Lab04.Ex02.End</w:t>
      </w:r>
      <w:r>
        <w:t xml:space="preserve"> project and click </w:t>
      </w:r>
      <w:r w:rsidRPr="00DE01BB">
        <w:rPr>
          <w:b/>
          <w:bCs/>
        </w:rPr>
        <w:t>Rebuild</w:t>
      </w:r>
      <w:r>
        <w:t>.</w:t>
      </w:r>
    </w:p>
    <w:p w:rsidR="00DE01BB" w:rsidRDefault="00DE01BB" w:rsidP="00A95C92">
      <w:pPr>
        <w:pStyle w:val="ppNumberList"/>
      </w:pPr>
      <w:r>
        <w:t xml:space="preserve">In Visual Studio, right-click the </w:t>
      </w:r>
      <w:r w:rsidRPr="00DE01BB">
        <w:rPr>
          <w:b/>
        </w:rPr>
        <w:t>ACS.Setup.Lab04.Ex02.End</w:t>
      </w:r>
      <w:r>
        <w:t xml:space="preserve"> project, point to </w:t>
      </w:r>
      <w:r w:rsidRPr="00DE01BB">
        <w:rPr>
          <w:b/>
          <w:bCs/>
        </w:rPr>
        <w:t>Debug</w:t>
      </w:r>
      <w:r>
        <w:t xml:space="preserve">, and click </w:t>
      </w:r>
      <w:r>
        <w:rPr>
          <w:b/>
          <w:bCs/>
        </w:rPr>
        <w:t>Start new instance</w:t>
      </w:r>
      <w:r>
        <w:t>.</w:t>
      </w:r>
    </w:p>
    <w:p w:rsidR="00DE01BB" w:rsidRDefault="00DE01BB" w:rsidP="00A95C92">
      <w:pPr>
        <w:pStyle w:val="ppNumberList"/>
      </w:pPr>
      <w:r>
        <w:t>You must also update the a-Order.OrderTracking.Client.Lab04.Ex0</w:t>
      </w:r>
      <w:r w:rsidR="009F3277">
        <w:t>2.End</w:t>
      </w:r>
      <w:r>
        <w:t xml:space="preserve"> project with the name of your ACS name</w:t>
      </w:r>
      <w:r w:rsidR="008271B0">
        <w:t>s</w:t>
      </w:r>
      <w:r>
        <w:t>pace service</w:t>
      </w:r>
      <w:r w:rsidR="008271B0">
        <w:t xml:space="preserve">. In Visual Studio, in the </w:t>
      </w:r>
      <w:r w:rsidR="008271B0" w:rsidRPr="008271B0">
        <w:rPr>
          <w:b/>
        </w:rPr>
        <w:t>a-Order.OrderTracking.Client.Lab04.Ex02</w:t>
      </w:r>
      <w:r w:rsidR="009F3277">
        <w:rPr>
          <w:b/>
        </w:rPr>
        <w:t>.End</w:t>
      </w:r>
      <w:r w:rsidR="008271B0">
        <w:t xml:space="preserve"> project, open the </w:t>
      </w:r>
      <w:proofErr w:type="spellStart"/>
      <w:r w:rsidR="008271B0" w:rsidRPr="008271B0">
        <w:rPr>
          <w:b/>
          <w:bCs/>
        </w:rPr>
        <w:t>OrderTrackingController.cs</w:t>
      </w:r>
      <w:proofErr w:type="spellEnd"/>
      <w:r w:rsidR="008271B0">
        <w:t xml:space="preserve"> file</w:t>
      </w:r>
      <w:r w:rsidR="00550046">
        <w:t>, and m</w:t>
      </w:r>
      <w:r w:rsidR="008271B0">
        <w:t xml:space="preserve">odify the </w:t>
      </w:r>
      <w:proofErr w:type="spellStart"/>
      <w:r w:rsidR="008271B0" w:rsidRPr="008271B0">
        <w:rPr>
          <w:b/>
          <w:bCs/>
        </w:rPr>
        <w:t>ShowOrders</w:t>
      </w:r>
      <w:proofErr w:type="spellEnd"/>
      <w:r w:rsidR="008271B0">
        <w:t xml:space="preserve"> method as shown in the following highlighted code:</w:t>
      </w:r>
    </w:p>
    <w:p w:rsidR="008271B0" w:rsidRDefault="008271B0" w:rsidP="008271B0">
      <w:pPr>
        <w:pStyle w:val="ppCodeLanguageIndent"/>
      </w:pPr>
      <w:r>
        <w:t>C#</w:t>
      </w:r>
    </w:p>
    <w:p w:rsidR="008271B0" w:rsidRDefault="008271B0" w:rsidP="008271B0">
      <w:pPr>
        <w:pStyle w:val="ppCodeIndent"/>
      </w:pPr>
      <w:r>
        <w:t xml:space="preserve">private void </w:t>
      </w:r>
      <w:proofErr w:type="spellStart"/>
      <w:r>
        <w:t>ShowOrders</w:t>
      </w:r>
      <w:proofErr w:type="spellEnd"/>
      <w:r>
        <w:t>()</w:t>
      </w:r>
    </w:p>
    <w:p w:rsidR="008271B0" w:rsidRDefault="008271B0" w:rsidP="008271B0">
      <w:pPr>
        <w:pStyle w:val="ppCodeIndent"/>
      </w:pPr>
      <w:r>
        <w:t>{</w:t>
      </w:r>
    </w:p>
    <w:p w:rsidR="008271B0" w:rsidRDefault="008271B0" w:rsidP="008271B0">
      <w:pPr>
        <w:pStyle w:val="ppCodeIndent"/>
      </w:pPr>
      <w:r>
        <w:t xml:space="preserve">    </w:t>
      </w:r>
      <w:proofErr w:type="spellStart"/>
      <w:r>
        <w:t>var</w:t>
      </w:r>
      <w:proofErr w:type="spellEnd"/>
      <w:r>
        <w:t xml:space="preserve"> </w:t>
      </w:r>
      <w:proofErr w:type="spellStart"/>
      <w:r>
        <w:t>stsEndpoint</w:t>
      </w:r>
      <w:proofErr w:type="spellEnd"/>
      <w:r>
        <w:t xml:space="preserve"> = </w:t>
      </w:r>
    </w:p>
    <w:p w:rsidR="008271B0" w:rsidRDefault="008271B0" w:rsidP="008271B0">
      <w:pPr>
        <w:pStyle w:val="ppCodeIndent"/>
      </w:pPr>
      <w:r>
        <w:t xml:space="preserve">      "https://localhost/Litware.SimulatedIssuer.Lab04.Ex02.End/Issuer.svc";</w:t>
      </w:r>
    </w:p>
    <w:p w:rsidR="008271B0" w:rsidRDefault="008271B0" w:rsidP="008271B0">
      <w:pPr>
        <w:pStyle w:val="ppCodeIndent"/>
      </w:pPr>
      <w:r>
        <w:t xml:space="preserve">    </w:t>
      </w:r>
      <w:proofErr w:type="spellStart"/>
      <w:r>
        <w:t>var</w:t>
      </w:r>
      <w:proofErr w:type="spellEnd"/>
      <w:r>
        <w:t xml:space="preserve"> </w:t>
      </w:r>
      <w:proofErr w:type="spellStart"/>
      <w:r>
        <w:t>acsNamespace</w:t>
      </w:r>
      <w:proofErr w:type="spellEnd"/>
      <w:r>
        <w:t xml:space="preserve"> = "</w:t>
      </w:r>
      <w:r w:rsidRPr="008271B0">
        <w:rPr>
          <w:b/>
          <w:highlight w:val="yellow"/>
        </w:rPr>
        <w:t>{</w:t>
      </w:r>
      <w:r w:rsidR="0041062D">
        <w:rPr>
          <w:b/>
          <w:highlight w:val="yellow"/>
        </w:rPr>
        <w:t>your-namespace-name</w:t>
      </w:r>
      <w:r w:rsidRPr="008271B0">
        <w:rPr>
          <w:b/>
          <w:highlight w:val="yellow"/>
        </w:rPr>
        <w:t>}</w:t>
      </w:r>
      <w:r>
        <w:t>";</w:t>
      </w:r>
    </w:p>
    <w:p w:rsidR="008271B0" w:rsidRDefault="008271B0" w:rsidP="008271B0">
      <w:pPr>
        <w:pStyle w:val="ppCodeIndent"/>
      </w:pPr>
      <w:r>
        <w:t xml:space="preserve">    </w:t>
      </w:r>
      <w:proofErr w:type="spellStart"/>
      <w:r>
        <w:t>var</w:t>
      </w:r>
      <w:proofErr w:type="spellEnd"/>
      <w:r>
        <w:t xml:space="preserve"> </w:t>
      </w:r>
      <w:proofErr w:type="spellStart"/>
      <w:r>
        <w:t>acsRelyingParty</w:t>
      </w:r>
      <w:proofErr w:type="spellEnd"/>
      <w:r>
        <w:t xml:space="preserve"> = </w:t>
      </w:r>
    </w:p>
    <w:p w:rsidR="008271B0" w:rsidRDefault="008271B0" w:rsidP="008271B0">
      <w:pPr>
        <w:pStyle w:val="ppCodeIndent"/>
      </w:pPr>
      <w:r>
        <w:t xml:space="preserve">       "https://localhost/a-Order.OrderTracking.Services.Lab04.Ex02.End";</w:t>
      </w:r>
    </w:p>
    <w:p w:rsidR="008271B0" w:rsidRDefault="008271B0" w:rsidP="008271B0">
      <w:pPr>
        <w:pStyle w:val="ppCodeIndent"/>
      </w:pPr>
    </w:p>
    <w:p w:rsidR="008271B0" w:rsidRDefault="008271B0" w:rsidP="008271B0">
      <w:pPr>
        <w:pStyle w:val="ppCodeIndent"/>
      </w:pPr>
      <w:r>
        <w:t xml:space="preserve">    …</w:t>
      </w:r>
    </w:p>
    <w:p w:rsidR="008271B0" w:rsidRPr="008271B0" w:rsidRDefault="008271B0" w:rsidP="008271B0">
      <w:pPr>
        <w:pStyle w:val="ppCodeIndent"/>
      </w:pPr>
      <w:r>
        <w:t>}</w:t>
      </w:r>
    </w:p>
    <w:p w:rsidR="00C04D21" w:rsidRDefault="00C04D21" w:rsidP="00C04D21">
      <w:pPr>
        <w:pStyle w:val="ppNumberList"/>
      </w:pPr>
      <w:r>
        <w:t xml:space="preserve">In Visual Studio, in the </w:t>
      </w:r>
      <w:r w:rsidRPr="008271B0">
        <w:rPr>
          <w:b/>
        </w:rPr>
        <w:t>a-Order.OrderTracking.</w:t>
      </w:r>
      <w:r>
        <w:rPr>
          <w:b/>
        </w:rPr>
        <w:t>Services</w:t>
      </w:r>
      <w:r w:rsidRPr="008271B0">
        <w:rPr>
          <w:b/>
        </w:rPr>
        <w:t>.Lab04.Ex02</w:t>
      </w:r>
      <w:r>
        <w:rPr>
          <w:b/>
        </w:rPr>
        <w:t>.End</w:t>
      </w:r>
      <w:r>
        <w:t xml:space="preserve"> project, open the </w:t>
      </w:r>
      <w:proofErr w:type="spellStart"/>
      <w:r>
        <w:rPr>
          <w:b/>
          <w:bCs/>
        </w:rPr>
        <w:t>Web.config</w:t>
      </w:r>
      <w:proofErr w:type="spellEnd"/>
      <w:r>
        <w:t xml:space="preserve"> file. Scroll down to the </w:t>
      </w:r>
      <w:r w:rsidRPr="00C04D21">
        <w:rPr>
          <w:b/>
        </w:rPr>
        <w:t>&lt;</w:t>
      </w:r>
      <w:proofErr w:type="spellStart"/>
      <w:r w:rsidRPr="00C04D21">
        <w:rPr>
          <w:b/>
        </w:rPr>
        <w:t>microsoft.identityModel</w:t>
      </w:r>
      <w:proofErr w:type="spellEnd"/>
      <w:r w:rsidRPr="00C04D21">
        <w:rPr>
          <w:b/>
        </w:rPr>
        <w:t>&gt;</w:t>
      </w:r>
      <w:r>
        <w:t xml:space="preserve"> section and modify the </w:t>
      </w:r>
      <w:proofErr w:type="spellStart"/>
      <w:r>
        <w:rPr>
          <w:b/>
          <w:bCs/>
        </w:rPr>
        <w:t>service</w:t>
      </w:r>
      <w:r w:rsidRPr="00D504C3">
        <w:rPr>
          <w:b/>
          <w:bCs/>
        </w:rPr>
        <w:t>Key</w:t>
      </w:r>
      <w:proofErr w:type="spellEnd"/>
      <w:r>
        <w:t xml:space="preserve"> attribute to include the token signing key from ACS that you identified in Task 1, Step 11.</w:t>
      </w:r>
    </w:p>
    <w:p w:rsidR="00C04D21" w:rsidRDefault="00C04D21" w:rsidP="00C04D21">
      <w:pPr>
        <w:pStyle w:val="ppCodeLanguageIndent"/>
      </w:pPr>
      <w:r>
        <w:t>XML</w:t>
      </w:r>
    </w:p>
    <w:p w:rsidR="00C04D21" w:rsidRPr="00C04D21" w:rsidRDefault="00C04D21" w:rsidP="00C04D21">
      <w:pPr>
        <w:pStyle w:val="ppCodeIndent"/>
      </w:pPr>
      <w:r w:rsidRPr="00C04D21">
        <w:t>&lt;</w:t>
      </w:r>
      <w:proofErr w:type="spellStart"/>
      <w:r w:rsidRPr="00C04D21">
        <w:t>serviceKeys</w:t>
      </w:r>
      <w:proofErr w:type="spellEnd"/>
      <w:r w:rsidRPr="00C04D21">
        <w:t>&gt;</w:t>
      </w:r>
    </w:p>
    <w:p w:rsidR="00C04D21" w:rsidRPr="00C04D21" w:rsidRDefault="00C04D21" w:rsidP="00C04D21">
      <w:pPr>
        <w:pStyle w:val="ppCodeIndent"/>
      </w:pPr>
      <w:r w:rsidRPr="00C04D21">
        <w:t xml:space="preserve">  &lt;add </w:t>
      </w:r>
      <w:proofErr w:type="spellStart"/>
      <w:r w:rsidRPr="00C04D21">
        <w:t>serviceName</w:t>
      </w:r>
      <w:proofErr w:type="spellEnd"/>
      <w:r w:rsidRPr="00C04D21">
        <w:t>=</w:t>
      </w:r>
    </w:p>
    <w:p w:rsidR="00C04D21" w:rsidRPr="00C04D21" w:rsidRDefault="00334406" w:rsidP="00C04D21">
      <w:pPr>
        <w:pStyle w:val="ppCodeIndent"/>
      </w:pPr>
      <w:r>
        <w:t xml:space="preserve">    </w:t>
      </w:r>
      <w:r w:rsidR="00C04D21" w:rsidRPr="00C04D21">
        <w:t xml:space="preserve">     "https://localhost/a-Order.OrderTracking.Services.Lab04.Ex02</w:t>
      </w:r>
      <w:r w:rsidR="0022268E">
        <w:t>.End</w:t>
      </w:r>
      <w:r w:rsidR="00C04D21" w:rsidRPr="00C04D21">
        <w:t xml:space="preserve">" </w:t>
      </w:r>
    </w:p>
    <w:p w:rsidR="00C04D21" w:rsidRPr="00C04D21" w:rsidRDefault="00C04D21" w:rsidP="00C04D21">
      <w:pPr>
        <w:pStyle w:val="ppCodeIndent"/>
      </w:pPr>
      <w:r w:rsidRPr="00C04D21">
        <w:t xml:space="preserve">    </w:t>
      </w:r>
      <w:r w:rsidR="00334406">
        <w:t xml:space="preserve">  </w:t>
      </w:r>
      <w:r w:rsidRPr="00C04D21">
        <w:t xml:space="preserve"> </w:t>
      </w:r>
      <w:proofErr w:type="spellStart"/>
      <w:r w:rsidRPr="00C04D21">
        <w:t>serviceKey</w:t>
      </w:r>
      <w:proofErr w:type="spellEnd"/>
      <w:r w:rsidRPr="00C04D21">
        <w:t>="</w:t>
      </w:r>
      <w:r w:rsidRPr="00C04D21">
        <w:rPr>
          <w:b/>
          <w:highlight w:val="yellow"/>
        </w:rPr>
        <w:t>{</w:t>
      </w:r>
      <w:r>
        <w:rPr>
          <w:b/>
          <w:highlight w:val="yellow"/>
        </w:rPr>
        <w:t>t</w:t>
      </w:r>
      <w:r w:rsidRPr="00C04D21">
        <w:rPr>
          <w:b/>
          <w:highlight w:val="yellow"/>
        </w:rPr>
        <w:t>oken signing key from Task 1, Step 11}</w:t>
      </w:r>
      <w:r w:rsidRPr="00C04D21">
        <w:t>" /&gt;</w:t>
      </w:r>
    </w:p>
    <w:p w:rsidR="00C04D21" w:rsidRPr="00C04D21" w:rsidRDefault="00C04D21" w:rsidP="00C04D21">
      <w:pPr>
        <w:pStyle w:val="ppCodeIndent"/>
      </w:pPr>
      <w:r w:rsidRPr="00C04D21">
        <w:t>&lt;/</w:t>
      </w:r>
      <w:proofErr w:type="spellStart"/>
      <w:r w:rsidRPr="00C04D21">
        <w:t>serviceKeys</w:t>
      </w:r>
      <w:proofErr w:type="spellEnd"/>
      <w:r w:rsidRPr="00C04D21">
        <w:t>&gt;</w:t>
      </w:r>
    </w:p>
    <w:p w:rsidR="009F3277" w:rsidRDefault="009F3277" w:rsidP="009F3277">
      <w:pPr>
        <w:pStyle w:val="ppNumberList"/>
      </w:pPr>
      <w:r>
        <w:t xml:space="preserve">You must also update the </w:t>
      </w:r>
      <w:r w:rsidRPr="00CA4AF8">
        <w:rPr>
          <w:b/>
        </w:rPr>
        <w:t>a-Order.OrderTracking.Services.Lab04.Ex02.End</w:t>
      </w:r>
      <w:r>
        <w:t xml:space="preserve"> project with the name of your ACS namespace service. Modify the </w:t>
      </w:r>
      <w:proofErr w:type="spellStart"/>
      <w:r>
        <w:rPr>
          <w:b/>
          <w:bCs/>
        </w:rPr>
        <w:t>trustedIssuers</w:t>
      </w:r>
      <w:proofErr w:type="spellEnd"/>
      <w:r>
        <w:t xml:space="preserve"> section as shown in the following highlighted code:</w:t>
      </w:r>
    </w:p>
    <w:p w:rsidR="009F3277" w:rsidRDefault="009F3277" w:rsidP="009F3277">
      <w:pPr>
        <w:pStyle w:val="ppCodeLanguageIndent"/>
      </w:pPr>
      <w:r>
        <w:t>XML</w:t>
      </w:r>
    </w:p>
    <w:p w:rsidR="009F3277" w:rsidRDefault="009F3277" w:rsidP="009F3277">
      <w:pPr>
        <w:pStyle w:val="ppCodeIndent"/>
      </w:pPr>
      <w:r>
        <w:t>&lt;</w:t>
      </w:r>
      <w:proofErr w:type="spellStart"/>
      <w:r>
        <w:t>issuerNameRegistry</w:t>
      </w:r>
      <w:proofErr w:type="spellEnd"/>
      <w:r>
        <w:t xml:space="preserve"> type="</w:t>
      </w:r>
      <w:proofErr w:type="spellStart"/>
      <w:r>
        <w:t>Microsoft.Samples</w:t>
      </w:r>
      <w:proofErr w:type="spellEnd"/>
      <w:r>
        <w:t>…</w:t>
      </w:r>
    </w:p>
    <w:p w:rsidR="009F3277" w:rsidRDefault="009F3277" w:rsidP="009F3277">
      <w:pPr>
        <w:pStyle w:val="ppCodeIndent"/>
      </w:pPr>
      <w:r>
        <w:t xml:space="preserve">  &lt;</w:t>
      </w:r>
      <w:proofErr w:type="spellStart"/>
      <w:r>
        <w:t>trustedIssuers</w:t>
      </w:r>
      <w:proofErr w:type="spellEnd"/>
      <w:r>
        <w:t>&gt;</w:t>
      </w:r>
    </w:p>
    <w:p w:rsidR="009F3277" w:rsidRDefault="009F3277" w:rsidP="009F3277">
      <w:pPr>
        <w:pStyle w:val="ppCodeIndent"/>
      </w:pPr>
      <w:r>
        <w:t xml:space="preserve">    &lt;add </w:t>
      </w:r>
      <w:proofErr w:type="spellStart"/>
      <w:r>
        <w:t>issuerIdentifier</w:t>
      </w:r>
      <w:proofErr w:type="spellEnd"/>
      <w:r>
        <w:t>=</w:t>
      </w:r>
    </w:p>
    <w:p w:rsidR="009F3277" w:rsidRDefault="009F3277" w:rsidP="009F3277">
      <w:pPr>
        <w:pStyle w:val="ppCodeIndent"/>
      </w:pPr>
      <w:r>
        <w:t xml:space="preserve">      "https://</w:t>
      </w:r>
      <w:r w:rsidRPr="008271B0">
        <w:rPr>
          <w:b/>
          <w:highlight w:val="yellow"/>
        </w:rPr>
        <w:t>{</w:t>
      </w:r>
      <w:r w:rsidR="0041062D">
        <w:rPr>
          <w:b/>
          <w:highlight w:val="yellow"/>
        </w:rPr>
        <w:t>your-namespace-name</w:t>
      </w:r>
      <w:r w:rsidRPr="008271B0">
        <w:rPr>
          <w:b/>
          <w:highlight w:val="yellow"/>
        </w:rPr>
        <w:t>}</w:t>
      </w:r>
      <w:r>
        <w:t xml:space="preserve">.accesscontrol.windows.net/" </w:t>
      </w:r>
    </w:p>
    <w:p w:rsidR="009F3277" w:rsidRDefault="009F3277" w:rsidP="009F3277">
      <w:pPr>
        <w:pStyle w:val="ppCodeIndent"/>
      </w:pPr>
      <w:r>
        <w:t xml:space="preserve">      name="ACS" /&gt;</w:t>
      </w:r>
    </w:p>
    <w:p w:rsidR="009F3277" w:rsidRDefault="009F3277" w:rsidP="009F3277">
      <w:pPr>
        <w:pStyle w:val="ppCodeIndent"/>
      </w:pPr>
      <w:r>
        <w:t xml:space="preserve">   &lt;/</w:t>
      </w:r>
      <w:proofErr w:type="spellStart"/>
      <w:r>
        <w:t>trustedIssuers</w:t>
      </w:r>
      <w:proofErr w:type="spellEnd"/>
      <w:r>
        <w:t>&gt;</w:t>
      </w:r>
    </w:p>
    <w:p w:rsidR="009F3277" w:rsidRPr="008271B0" w:rsidRDefault="009F3277" w:rsidP="009F3277">
      <w:pPr>
        <w:pStyle w:val="ppCodeIndent"/>
      </w:pPr>
      <w:r>
        <w:t>&lt;/</w:t>
      </w:r>
      <w:proofErr w:type="spellStart"/>
      <w:r>
        <w:t>issuerNameRegistry</w:t>
      </w:r>
      <w:proofErr w:type="spellEnd"/>
      <w:r>
        <w:t>&gt;</w:t>
      </w:r>
    </w:p>
    <w:p w:rsidR="009F3277" w:rsidRDefault="009F3277" w:rsidP="00A95C92">
      <w:pPr>
        <w:pStyle w:val="ppNumberList"/>
      </w:pPr>
      <w:r>
        <w:t>Save all</w:t>
      </w:r>
      <w:r w:rsidR="00C04D21">
        <w:t xml:space="preserve"> of the modified files.</w:t>
      </w:r>
    </w:p>
    <w:p w:rsidR="009F3277" w:rsidRDefault="009F3277" w:rsidP="00A95C92">
      <w:pPr>
        <w:pStyle w:val="ppNumberList"/>
      </w:pPr>
      <w:r>
        <w:t xml:space="preserve">In Solution Explorer, right-click the </w:t>
      </w:r>
      <w:r w:rsidRPr="00DA692A">
        <w:rPr>
          <w:b/>
        </w:rPr>
        <w:t>Lab0</w:t>
      </w:r>
      <w:r>
        <w:rPr>
          <w:b/>
        </w:rPr>
        <w:t>4</w:t>
      </w:r>
      <w:r w:rsidRPr="00DA692A">
        <w:rPr>
          <w:b/>
        </w:rPr>
        <w:t>.Ex0</w:t>
      </w:r>
      <w:r>
        <w:rPr>
          <w:b/>
        </w:rPr>
        <w:t>2</w:t>
      </w:r>
      <w:r w:rsidR="00550046">
        <w:rPr>
          <w:b/>
        </w:rPr>
        <w:t>.End</w:t>
      </w:r>
      <w:r>
        <w:t xml:space="preserve"> solution item and click </w:t>
      </w:r>
      <w:proofErr w:type="gramStart"/>
      <w:r w:rsidRPr="00DA692A">
        <w:rPr>
          <w:b/>
        </w:rPr>
        <w:t>Rebuild</w:t>
      </w:r>
      <w:proofErr w:type="gramEnd"/>
      <w:r w:rsidRPr="00DA692A">
        <w:rPr>
          <w:b/>
        </w:rPr>
        <w:t xml:space="preserve"> solution</w:t>
      </w:r>
      <w:r>
        <w:t>. Correct any errors.</w:t>
      </w:r>
      <w:r w:rsidRPr="009F3277">
        <w:t xml:space="preserve"> </w:t>
      </w:r>
      <w:r>
        <w:t>Close all of the files open in the Visual Studio editor, making sure to save yo</w:t>
      </w:r>
      <w:r w:rsidR="007467E2">
        <w:t>ur changes.</w:t>
      </w:r>
    </w:p>
    <w:p w:rsidR="00A95C92" w:rsidRDefault="00A95C92" w:rsidP="00A95C92">
      <w:pPr>
        <w:pStyle w:val="ppNumberList"/>
      </w:pPr>
      <w:r>
        <w:lastRenderedPageBreak/>
        <w:t xml:space="preserve">On the </w:t>
      </w:r>
      <w:r w:rsidRPr="000353ED">
        <w:rPr>
          <w:b/>
          <w:bCs/>
        </w:rPr>
        <w:t>Debug</w:t>
      </w:r>
      <w:r>
        <w:t xml:space="preserve"> menu, click </w:t>
      </w:r>
      <w:r w:rsidRPr="000353ED">
        <w:rPr>
          <w:b/>
          <w:bCs/>
        </w:rPr>
        <w:t xml:space="preserve">Start </w:t>
      </w:r>
      <w:proofErr w:type="gramStart"/>
      <w:r w:rsidRPr="000353ED">
        <w:rPr>
          <w:b/>
          <w:bCs/>
        </w:rPr>
        <w:t>Without</w:t>
      </w:r>
      <w:proofErr w:type="gramEnd"/>
      <w:r w:rsidRPr="000353ED">
        <w:rPr>
          <w:b/>
          <w:bCs/>
        </w:rPr>
        <w:t xml:space="preserve"> Debugging</w:t>
      </w:r>
      <w:r>
        <w:t xml:space="preserve"> to run the application.</w:t>
      </w:r>
    </w:p>
    <w:p w:rsidR="00A95C92" w:rsidRDefault="00A95C92" w:rsidP="00A95C92">
      <w:pPr>
        <w:pStyle w:val="ppNumberList"/>
      </w:pPr>
      <w:r>
        <w:t xml:space="preserve">You can then simulate logging in as Rick from </w:t>
      </w:r>
      <w:proofErr w:type="spellStart"/>
      <w:r>
        <w:t>Litware</w:t>
      </w:r>
      <w:proofErr w:type="spellEnd"/>
      <w:r>
        <w:t>.</w:t>
      </w:r>
    </w:p>
    <w:p w:rsidR="008108BB" w:rsidRDefault="008108BB" w:rsidP="008108BB">
      <w:pPr>
        <w:pStyle w:val="Heading1"/>
      </w:pPr>
      <w:bookmarkStart w:id="21" w:name="_Exercise_3:_XXXXX"/>
      <w:bookmarkStart w:id="22" w:name="Ex04"/>
      <w:bookmarkEnd w:id="21"/>
      <w:r w:rsidRPr="00776535">
        <w:t xml:space="preserve">Exercise </w:t>
      </w:r>
      <w:bookmarkEnd w:id="22"/>
      <w:r>
        <w:t>3</w:t>
      </w:r>
      <w:r w:rsidRPr="00776535">
        <w:t xml:space="preserve">: </w:t>
      </w:r>
      <w:r w:rsidRPr="00B41C9A">
        <w:t>Federation with ADFS</w:t>
      </w:r>
    </w:p>
    <w:p w:rsidR="008108BB" w:rsidRDefault="008108BB" w:rsidP="008108BB">
      <w:pPr>
        <w:pStyle w:val="ppBodyText"/>
      </w:pPr>
      <w:r>
        <w:t>In this optional exercise, you will modify the SOAP-based scenario from exercise 1 to replace the mock Adatum federation provider and identity provider projects in the solution and configure ADFS to perform the same roles. This will be a more realistic scenario. The changes to the a-Order application will be just configuration changes so that it points to your ADFS installation instead of the mock issuers in the Visual Studio solution. The remainder of the Lab will show you how to configure ADFS to support the Adatum federated identity scenario.</w:t>
      </w:r>
    </w:p>
    <w:p w:rsidR="008108BB" w:rsidRDefault="008108BB" w:rsidP="008108BB">
      <w:pPr>
        <w:pStyle w:val="ppBodyText"/>
      </w:pPr>
      <w:r>
        <w:t xml:space="preserve">The Lab Introduction contains instructions for installing and configuring a base ADFS environment. You should ensure that you have read the section, "Information </w:t>
      </w:r>
      <w:proofErr w:type="gramStart"/>
      <w:r>
        <w:t>Required</w:t>
      </w:r>
      <w:proofErr w:type="gramEnd"/>
      <w:r>
        <w:t xml:space="preserve"> for the Lab Exercises," in the Introduction before attempting this Lab Exercise.</w:t>
      </w:r>
    </w:p>
    <w:p w:rsidR="008108BB" w:rsidRDefault="008108BB" w:rsidP="008108BB">
      <w:pPr>
        <w:pStyle w:val="ppBodyText"/>
        <w:numPr>
          <w:ilvl w:val="0"/>
          <w:numId w:val="0"/>
        </w:numPr>
      </w:pPr>
      <w:r>
        <w:t>This exercise contains the following tasks:</w:t>
      </w:r>
    </w:p>
    <w:p w:rsidR="008108BB" w:rsidRDefault="000F6136" w:rsidP="008108BB">
      <w:pPr>
        <w:pStyle w:val="ppBulletList"/>
        <w:ind w:left="1037" w:hanging="360"/>
      </w:pPr>
      <w:hyperlink w:anchor="_Task_1:_Modify_1" w:history="1">
        <w:r w:rsidR="008108BB" w:rsidRPr="00170082">
          <w:rPr>
            <w:rStyle w:val="Hyperlink"/>
          </w:rPr>
          <w:t xml:space="preserve">Task </w:t>
        </w:r>
        <w:r w:rsidR="0099495C">
          <w:rPr>
            <w:rStyle w:val="Hyperlink"/>
          </w:rPr>
          <w:t>1</w:t>
        </w:r>
      </w:hyperlink>
      <w:r w:rsidR="008108BB">
        <w:t xml:space="preserve">: </w:t>
      </w:r>
      <w:r w:rsidR="008108BB" w:rsidRPr="0051290F">
        <w:t>Modify</w:t>
      </w:r>
      <w:r w:rsidR="008108BB">
        <w:t xml:space="preserve"> the a-</w:t>
      </w:r>
      <w:r w:rsidR="008108BB" w:rsidRPr="0051290F">
        <w:t>Order application to trust ADFS</w:t>
      </w:r>
    </w:p>
    <w:p w:rsidR="008108BB" w:rsidRDefault="000F6136" w:rsidP="008108BB">
      <w:pPr>
        <w:pStyle w:val="ppBulletList"/>
        <w:ind w:left="1037" w:hanging="360"/>
      </w:pPr>
      <w:hyperlink w:anchor="_Task_3:_Add" w:history="1">
        <w:r w:rsidR="008108BB" w:rsidRPr="00170082">
          <w:rPr>
            <w:rStyle w:val="Hyperlink"/>
          </w:rPr>
          <w:t xml:space="preserve">Task </w:t>
        </w:r>
        <w:r w:rsidR="0099495C">
          <w:rPr>
            <w:rStyle w:val="Hyperlink"/>
          </w:rPr>
          <w:t>2</w:t>
        </w:r>
      </w:hyperlink>
      <w:r w:rsidR="008108BB">
        <w:t>: A</w:t>
      </w:r>
      <w:r w:rsidR="008108BB" w:rsidRPr="0051290F">
        <w:t xml:space="preserve">dd </w:t>
      </w:r>
      <w:r w:rsidR="008108BB">
        <w:t>the a-</w:t>
      </w:r>
      <w:r w:rsidR="008108BB" w:rsidRPr="0051290F">
        <w:t>Order application as a Relying Party in ADFS</w:t>
      </w:r>
    </w:p>
    <w:p w:rsidR="008108BB" w:rsidRDefault="000F6136" w:rsidP="008108BB">
      <w:pPr>
        <w:pStyle w:val="ppBulletList"/>
        <w:ind w:left="1037" w:hanging="360"/>
      </w:pPr>
      <w:hyperlink w:anchor="_Task_4:_Add" w:history="1">
        <w:r w:rsidR="008108BB" w:rsidRPr="00170082">
          <w:rPr>
            <w:rStyle w:val="Hyperlink"/>
          </w:rPr>
          <w:t xml:space="preserve">Task </w:t>
        </w:r>
        <w:r w:rsidR="0099495C">
          <w:rPr>
            <w:rStyle w:val="Hyperlink"/>
          </w:rPr>
          <w:t>3</w:t>
        </w:r>
      </w:hyperlink>
      <w:r w:rsidR="008108BB">
        <w:t xml:space="preserve">: </w:t>
      </w:r>
      <w:r w:rsidR="008108BB" w:rsidRPr="0051290F">
        <w:t xml:space="preserve">Add </w:t>
      </w:r>
      <w:r w:rsidR="008108BB">
        <w:t>a-</w:t>
      </w:r>
      <w:r w:rsidR="008108BB" w:rsidRPr="0051290F">
        <w:t>Order application claims rules</w:t>
      </w:r>
      <w:r w:rsidR="008108BB">
        <w:t xml:space="preserve"> to ADFS</w:t>
      </w:r>
    </w:p>
    <w:p w:rsidR="008108BB" w:rsidRDefault="000F6136" w:rsidP="008108BB">
      <w:pPr>
        <w:pStyle w:val="ppBulletList"/>
        <w:ind w:left="1037" w:hanging="360"/>
      </w:pPr>
      <w:hyperlink w:anchor="_Task_5:_Add" w:history="1">
        <w:r w:rsidR="008108BB" w:rsidRPr="00170082">
          <w:rPr>
            <w:rStyle w:val="Hyperlink"/>
          </w:rPr>
          <w:t xml:space="preserve">Task </w:t>
        </w:r>
        <w:r w:rsidR="0099495C">
          <w:rPr>
            <w:rStyle w:val="Hyperlink"/>
          </w:rPr>
          <w:t>4</w:t>
        </w:r>
      </w:hyperlink>
      <w:r w:rsidR="008108BB">
        <w:t xml:space="preserve">: </w:t>
      </w:r>
      <w:r w:rsidR="008108BB" w:rsidRPr="0051290F">
        <w:t>Add</w:t>
      </w:r>
      <w:r w:rsidR="008108BB">
        <w:t xml:space="preserve"> the </w:t>
      </w:r>
      <w:proofErr w:type="spellStart"/>
      <w:r w:rsidR="008108BB" w:rsidRPr="0051290F">
        <w:t>Litware</w:t>
      </w:r>
      <w:proofErr w:type="spellEnd"/>
      <w:r w:rsidR="008108BB" w:rsidRPr="0051290F">
        <w:t xml:space="preserve"> issuer as Claim Trust Provider in ADFS</w:t>
      </w:r>
    </w:p>
    <w:p w:rsidR="008108BB" w:rsidRDefault="000F6136" w:rsidP="008108BB">
      <w:pPr>
        <w:pStyle w:val="ppBulletList"/>
        <w:ind w:left="1037" w:hanging="360"/>
      </w:pPr>
      <w:hyperlink w:anchor="_Task_6:_Add" w:history="1">
        <w:r w:rsidR="008108BB" w:rsidRPr="00170082">
          <w:rPr>
            <w:rStyle w:val="Hyperlink"/>
          </w:rPr>
          <w:t xml:space="preserve">Task </w:t>
        </w:r>
        <w:r w:rsidR="0099495C">
          <w:rPr>
            <w:rStyle w:val="Hyperlink"/>
          </w:rPr>
          <w:t>5</w:t>
        </w:r>
      </w:hyperlink>
      <w:r w:rsidR="008108BB">
        <w:t xml:space="preserve">: </w:t>
      </w:r>
      <w:r w:rsidR="008108BB" w:rsidRPr="0051290F">
        <w:t xml:space="preserve">Add </w:t>
      </w:r>
      <w:proofErr w:type="spellStart"/>
      <w:r w:rsidR="008108BB" w:rsidRPr="0051290F">
        <w:t>Litware</w:t>
      </w:r>
      <w:proofErr w:type="spellEnd"/>
      <w:r w:rsidR="008108BB" w:rsidRPr="0051290F">
        <w:t xml:space="preserve"> claims </w:t>
      </w:r>
      <w:r w:rsidR="008108BB">
        <w:t>r</w:t>
      </w:r>
      <w:r w:rsidR="008108BB" w:rsidRPr="0051290F">
        <w:t>ules</w:t>
      </w:r>
      <w:r w:rsidR="008108BB">
        <w:t xml:space="preserve"> to ADFS</w:t>
      </w:r>
    </w:p>
    <w:p w:rsidR="008108BB" w:rsidRDefault="000F6136" w:rsidP="008108BB">
      <w:pPr>
        <w:pStyle w:val="ppBulletList"/>
        <w:ind w:left="1037" w:hanging="360"/>
      </w:pPr>
      <w:hyperlink w:anchor="_Task_6:_Modify" w:history="1">
        <w:r w:rsidR="008108BB" w:rsidRPr="00B2576A">
          <w:rPr>
            <w:rStyle w:val="Hyperlink"/>
          </w:rPr>
          <w:t xml:space="preserve">Task </w:t>
        </w:r>
        <w:r w:rsidR="0099495C">
          <w:rPr>
            <w:rStyle w:val="Hyperlink"/>
          </w:rPr>
          <w:t>6</w:t>
        </w:r>
      </w:hyperlink>
      <w:r w:rsidR="008108BB">
        <w:t xml:space="preserve">: Modify the </w:t>
      </w:r>
      <w:r w:rsidR="0002627A">
        <w:t>active client application</w:t>
      </w:r>
    </w:p>
    <w:p w:rsidR="008108BB" w:rsidRDefault="000F6136" w:rsidP="008108BB">
      <w:pPr>
        <w:pStyle w:val="ppBulletList"/>
        <w:ind w:left="1037" w:hanging="360"/>
      </w:pPr>
      <w:hyperlink w:anchor="_Task_9:_Verify" w:history="1">
        <w:r w:rsidR="008108BB" w:rsidRPr="00170082">
          <w:rPr>
            <w:rStyle w:val="Hyperlink"/>
          </w:rPr>
          <w:t xml:space="preserve">Task </w:t>
        </w:r>
        <w:r w:rsidR="0099495C">
          <w:rPr>
            <w:rStyle w:val="Hyperlink"/>
          </w:rPr>
          <w:t>7</w:t>
        </w:r>
      </w:hyperlink>
      <w:r w:rsidR="008108BB">
        <w:t>: Verify the solution</w:t>
      </w:r>
    </w:p>
    <w:p w:rsidR="008108BB" w:rsidRDefault="008108BB" w:rsidP="008108BB">
      <w:pPr>
        <w:pStyle w:val="ppListEnd"/>
      </w:pPr>
    </w:p>
    <w:p w:rsidR="008108BB" w:rsidRPr="009C6150" w:rsidRDefault="008108BB" w:rsidP="008108BB">
      <w:pPr>
        <w:pStyle w:val="ppBodyText"/>
        <w:numPr>
          <w:ilvl w:val="0"/>
          <w:numId w:val="0"/>
        </w:numPr>
      </w:pPr>
      <w:r>
        <w:t>You should be able to complete this exercise in approximately 20 minutes.</w:t>
      </w:r>
    </w:p>
    <w:p w:rsidR="008108BB" w:rsidRDefault="008108BB" w:rsidP="008108BB">
      <w:pPr>
        <w:pStyle w:val="Heading2"/>
      </w:pPr>
      <w:bookmarkStart w:id="23" w:name="_Task_1:_Modify_1"/>
      <w:bookmarkStart w:id="24" w:name="_Task_2:_Modify_1"/>
      <w:bookmarkEnd w:id="23"/>
      <w:bookmarkEnd w:id="24"/>
      <w:r>
        <w:t xml:space="preserve">Task </w:t>
      </w:r>
      <w:r w:rsidR="0099495C">
        <w:t>1</w:t>
      </w:r>
      <w:r>
        <w:t xml:space="preserve">: </w:t>
      </w:r>
      <w:r w:rsidRPr="0051290F">
        <w:t>Modify</w:t>
      </w:r>
      <w:r>
        <w:t xml:space="preserve"> the a-</w:t>
      </w:r>
      <w:r w:rsidRPr="0051290F">
        <w:t>Order Application to Trust ADFS</w:t>
      </w:r>
    </w:p>
    <w:p w:rsidR="008108BB" w:rsidRDefault="008108BB" w:rsidP="008108BB">
      <w:pPr>
        <w:pStyle w:val="ppBodyText"/>
      </w:pPr>
      <w:r>
        <w:t xml:space="preserve">In this task, you will modify the a-Order application to trust your ADFS issuer instead of the mock Adatum federation provider. You will also remove the Adatum federation provider </w:t>
      </w:r>
      <w:r w:rsidR="00272F84">
        <w:t>project</w:t>
      </w:r>
      <w:r>
        <w:t xml:space="preserve"> from the solution as </w:t>
      </w:r>
      <w:r w:rsidR="00272F84">
        <w:t>it is</w:t>
      </w:r>
      <w:r>
        <w:t xml:space="preserve"> no longer required and will be replaced by ADFS.</w:t>
      </w:r>
    </w:p>
    <w:p w:rsidR="008108BB" w:rsidRDefault="008108BB" w:rsidP="008108BB">
      <w:pPr>
        <w:pStyle w:val="ppProcedureStart"/>
      </w:pPr>
      <w:r>
        <w:t>To modify the a-</w:t>
      </w:r>
      <w:r w:rsidRPr="0051290F">
        <w:t>Order application to trust ADFS</w:t>
      </w:r>
    </w:p>
    <w:p w:rsidR="008108BB" w:rsidRDefault="008108BB" w:rsidP="008108BB">
      <w:pPr>
        <w:pStyle w:val="ppNumberList"/>
      </w:pPr>
      <w:r>
        <w:t>Start Visual Studio as an administrator and o</w:t>
      </w:r>
      <w:r w:rsidRPr="007A72CE">
        <w:t xml:space="preserve">pen the solution named </w:t>
      </w:r>
      <w:r w:rsidRPr="00611589">
        <w:rPr>
          <w:b/>
        </w:rPr>
        <w:t>Lab0</w:t>
      </w:r>
      <w:r w:rsidR="00272F84">
        <w:rPr>
          <w:b/>
        </w:rPr>
        <w:t>4</w:t>
      </w:r>
      <w:r w:rsidRPr="00611589">
        <w:rPr>
          <w:b/>
        </w:rPr>
        <w:t>.Ex0</w:t>
      </w:r>
      <w:r>
        <w:rPr>
          <w:b/>
        </w:rPr>
        <w:t>3</w:t>
      </w:r>
      <w:r w:rsidRPr="00611589">
        <w:rPr>
          <w:b/>
        </w:rPr>
        <w:t>.sln</w:t>
      </w:r>
      <w:r w:rsidRPr="007A72CE">
        <w:t xml:space="preserve"> from the </w:t>
      </w:r>
      <w:r w:rsidRPr="00611589">
        <w:rPr>
          <w:b/>
        </w:rPr>
        <w:t>Lab0</w:t>
      </w:r>
      <w:r w:rsidR="00272F84">
        <w:rPr>
          <w:b/>
        </w:rPr>
        <w:t>4</w:t>
      </w:r>
      <w:r w:rsidRPr="00611589">
        <w:rPr>
          <w:b/>
        </w:rPr>
        <w:t>-</w:t>
      </w:r>
      <w:r w:rsidR="00272F84">
        <w:rPr>
          <w:b/>
        </w:rPr>
        <w:t>ActiveClient</w:t>
      </w:r>
      <w:r w:rsidRPr="00611589">
        <w:rPr>
          <w:b/>
        </w:rPr>
        <w:t>\Source\Ex0</w:t>
      </w:r>
      <w:r>
        <w:rPr>
          <w:b/>
        </w:rPr>
        <w:t>3</w:t>
      </w:r>
      <w:r w:rsidRPr="00611589">
        <w:rPr>
          <w:b/>
        </w:rPr>
        <w:t xml:space="preserve">\Begin </w:t>
      </w:r>
      <w:r w:rsidRPr="007A72CE">
        <w:t>folder.</w:t>
      </w:r>
    </w:p>
    <w:p w:rsidR="008108BB" w:rsidRDefault="008108BB" w:rsidP="008108BB">
      <w:pPr>
        <w:pStyle w:val="ppNumberList"/>
      </w:pPr>
      <w:r>
        <w:t xml:space="preserve">In Solution Explorer, right-click on the </w:t>
      </w:r>
      <w:r w:rsidRPr="00DB2ED2">
        <w:rPr>
          <w:b/>
          <w:bCs/>
        </w:rPr>
        <w:t>Adatum.FederationProvider.</w:t>
      </w:r>
      <w:r w:rsidR="00272F84">
        <w:rPr>
          <w:b/>
          <w:bCs/>
        </w:rPr>
        <w:t>Lab04</w:t>
      </w:r>
      <w:r>
        <w:rPr>
          <w:b/>
          <w:bCs/>
        </w:rPr>
        <w:t>.Ex03</w:t>
      </w:r>
      <w:r>
        <w:t xml:space="preserve"> project node, and select </w:t>
      </w:r>
      <w:r w:rsidRPr="00DB2ED2">
        <w:rPr>
          <w:b/>
          <w:bCs/>
        </w:rPr>
        <w:t>Remove</w:t>
      </w:r>
      <w:r>
        <w:t xml:space="preserve">. Then click </w:t>
      </w:r>
      <w:r w:rsidRPr="00DB2ED2">
        <w:rPr>
          <w:b/>
          <w:bCs/>
        </w:rPr>
        <w:t>OK</w:t>
      </w:r>
      <w:r>
        <w:t>.</w:t>
      </w:r>
    </w:p>
    <w:p w:rsidR="008108BB" w:rsidRDefault="008108BB" w:rsidP="008108BB">
      <w:pPr>
        <w:pStyle w:val="ppNumberList"/>
      </w:pPr>
      <w:r>
        <w:t xml:space="preserve">In Solution Explorer expand the </w:t>
      </w:r>
      <w:r w:rsidRPr="00472F5F">
        <w:rPr>
          <w:rStyle w:val="Strong"/>
        </w:rPr>
        <w:t>a-Order</w:t>
      </w:r>
      <w:r>
        <w:rPr>
          <w:rStyle w:val="Strong"/>
        </w:rPr>
        <w:t>.OrderTracking</w:t>
      </w:r>
      <w:r w:rsidR="00272F84">
        <w:rPr>
          <w:rStyle w:val="Strong"/>
        </w:rPr>
        <w:t>.Services</w:t>
      </w:r>
      <w:r>
        <w:rPr>
          <w:rStyle w:val="Strong"/>
        </w:rPr>
        <w:t>.</w:t>
      </w:r>
      <w:r w:rsidR="00272F84">
        <w:rPr>
          <w:rStyle w:val="Strong"/>
        </w:rPr>
        <w:t>Lab04</w:t>
      </w:r>
      <w:r>
        <w:rPr>
          <w:rStyle w:val="Strong"/>
        </w:rPr>
        <w:t xml:space="preserve">.Ex03 </w:t>
      </w:r>
      <w:r>
        <w:t xml:space="preserve">project, and double-click on the file </w:t>
      </w:r>
      <w:proofErr w:type="spellStart"/>
      <w:r>
        <w:rPr>
          <w:b/>
        </w:rPr>
        <w:t>Web.config</w:t>
      </w:r>
      <w:proofErr w:type="spellEnd"/>
      <w:r>
        <w:t xml:space="preserve"> to open it in the code editor. </w:t>
      </w:r>
    </w:p>
    <w:p w:rsidR="008108BB" w:rsidRDefault="008108BB" w:rsidP="008108BB">
      <w:pPr>
        <w:pStyle w:val="ppNumberList"/>
      </w:pPr>
      <w:r>
        <w:lastRenderedPageBreak/>
        <w:t xml:space="preserve">Using the values for the  name and thumbprint of your ADFS issuer that you recorded when you read the section "Integrating With Active Directory Federation Services" in the Introduction to these Lab exercises, modify the highlighted values in the </w:t>
      </w:r>
      <w:proofErr w:type="spellStart"/>
      <w:r w:rsidRPr="00285A6F">
        <w:rPr>
          <w:b/>
          <w:bCs/>
        </w:rPr>
        <w:t>trustedIssuers</w:t>
      </w:r>
      <w:proofErr w:type="spellEnd"/>
      <w:r>
        <w:t xml:space="preserve"> section as shown in the following snippet:</w:t>
      </w:r>
    </w:p>
    <w:p w:rsidR="008108BB" w:rsidRDefault="008108BB" w:rsidP="008108BB">
      <w:pPr>
        <w:pStyle w:val="ppCodeLanguageIndent"/>
      </w:pPr>
      <w:r>
        <w:t>XML</w:t>
      </w:r>
    </w:p>
    <w:p w:rsidR="008108BB" w:rsidRDefault="008108BB" w:rsidP="008108BB">
      <w:pPr>
        <w:pStyle w:val="ppCodeIndent"/>
      </w:pPr>
      <w:r>
        <w:t>&lt;</w:t>
      </w:r>
      <w:proofErr w:type="spellStart"/>
      <w:r>
        <w:t>trustedIssuers</w:t>
      </w:r>
      <w:proofErr w:type="spellEnd"/>
      <w:r>
        <w:t>&gt;</w:t>
      </w:r>
    </w:p>
    <w:p w:rsidR="008108BB" w:rsidRDefault="008108BB" w:rsidP="008108BB">
      <w:pPr>
        <w:pStyle w:val="ppCodeIndent"/>
      </w:pPr>
      <w:r>
        <w:t xml:space="preserve">  &lt;add thumbprint="</w:t>
      </w:r>
      <w:r w:rsidR="0041062D" w:rsidRPr="0041062D">
        <w:rPr>
          <w:b/>
          <w:highlight w:val="yellow"/>
        </w:rPr>
        <w:t>{your-thumbprint}</w:t>
      </w:r>
      <w:r>
        <w:t>"</w:t>
      </w:r>
    </w:p>
    <w:p w:rsidR="008108BB" w:rsidRDefault="008108BB" w:rsidP="008108BB">
      <w:pPr>
        <w:pStyle w:val="ppCodeIndent"/>
      </w:pPr>
      <w:r>
        <w:t xml:space="preserve">       name="</w:t>
      </w:r>
      <w:r w:rsidR="0041062D" w:rsidRPr="0041062D">
        <w:rPr>
          <w:b/>
          <w:highlight w:val="yellow"/>
        </w:rPr>
        <w:t>{your-name-identifier}</w:t>
      </w:r>
      <w:r>
        <w:t>" /&gt;</w:t>
      </w:r>
    </w:p>
    <w:p w:rsidR="008108BB" w:rsidRDefault="008108BB" w:rsidP="008108BB">
      <w:pPr>
        <w:pStyle w:val="ppCodeIndent"/>
      </w:pPr>
      <w:r>
        <w:t>&lt;/</w:t>
      </w:r>
      <w:proofErr w:type="spellStart"/>
      <w:r>
        <w:t>trustedIssuers</w:t>
      </w:r>
      <w:proofErr w:type="spellEnd"/>
      <w:r>
        <w:t>&gt;</w:t>
      </w:r>
    </w:p>
    <w:p w:rsidR="008108BB" w:rsidRDefault="008108BB" w:rsidP="008108BB">
      <w:pPr>
        <w:pStyle w:val="ppNumberList"/>
      </w:pPr>
      <w:r>
        <w:t xml:space="preserve">Using the </w:t>
      </w:r>
      <w:r w:rsidR="00C95E21">
        <w:t>host name of</w:t>
      </w:r>
      <w:r>
        <w:t xml:space="preserve"> your ADFS instance that you recorded when you read the section "Integrating With Active Directory Federation Services" in the Introduction to these Lab exercises, modify the </w:t>
      </w:r>
      <w:r w:rsidRPr="005A168D">
        <w:rPr>
          <w:b/>
          <w:bCs/>
        </w:rPr>
        <w:t>issuer</w:t>
      </w:r>
      <w:r>
        <w:t xml:space="preserve"> </w:t>
      </w:r>
      <w:r w:rsidR="001759FE">
        <w:t>element</w:t>
      </w:r>
      <w:r>
        <w:t xml:space="preserve"> </w:t>
      </w:r>
      <w:r w:rsidR="001759FE">
        <w:t>in</w:t>
      </w:r>
      <w:r>
        <w:t xml:space="preserve"> the </w:t>
      </w:r>
      <w:r w:rsidRPr="005A168D">
        <w:rPr>
          <w:b/>
          <w:bCs/>
        </w:rPr>
        <w:t>ws</w:t>
      </w:r>
      <w:r w:rsidR="001759FE">
        <w:rPr>
          <w:b/>
          <w:bCs/>
        </w:rPr>
        <w:t>2007</w:t>
      </w:r>
      <w:r w:rsidRPr="005A168D">
        <w:rPr>
          <w:b/>
          <w:bCs/>
        </w:rPr>
        <w:t>Federation</w:t>
      </w:r>
      <w:r w:rsidR="001759FE">
        <w:rPr>
          <w:b/>
          <w:bCs/>
        </w:rPr>
        <w:t>HttpBinding</w:t>
      </w:r>
      <w:r>
        <w:t xml:space="preserve"> element as shown in the following snippet:</w:t>
      </w:r>
    </w:p>
    <w:p w:rsidR="008108BB" w:rsidRDefault="008108BB" w:rsidP="008108BB">
      <w:pPr>
        <w:pStyle w:val="ppCodeLanguageIndent"/>
      </w:pPr>
      <w:r>
        <w:t>XML</w:t>
      </w:r>
    </w:p>
    <w:p w:rsidR="00C95E21" w:rsidRDefault="00C95E21" w:rsidP="00C95E21">
      <w:pPr>
        <w:pStyle w:val="ppCodeIndent"/>
      </w:pPr>
      <w:r>
        <w:t>&lt;ws2007FederationHttpBinding&gt;</w:t>
      </w:r>
    </w:p>
    <w:p w:rsidR="00C95E21" w:rsidRDefault="00C95E21" w:rsidP="00C95E21">
      <w:pPr>
        <w:pStyle w:val="ppCodeIndent"/>
      </w:pPr>
      <w:r>
        <w:t xml:space="preserve">  &lt;binding name="WS2007FederationHttpBinding_IOrderTrackingService"&gt;</w:t>
      </w:r>
    </w:p>
    <w:p w:rsidR="00C95E21" w:rsidRDefault="00C95E21" w:rsidP="00C95E21">
      <w:pPr>
        <w:pStyle w:val="ppCodeIndent"/>
      </w:pPr>
      <w:r>
        <w:t xml:space="preserve">    &lt;security mode="</w:t>
      </w:r>
      <w:proofErr w:type="spellStart"/>
      <w:r>
        <w:t>TransportWithMessageCredential</w:t>
      </w:r>
      <w:proofErr w:type="spellEnd"/>
      <w:r>
        <w:t>"&gt;</w:t>
      </w:r>
    </w:p>
    <w:p w:rsidR="00C95E21" w:rsidRDefault="00C95E21" w:rsidP="00C95E21">
      <w:pPr>
        <w:pStyle w:val="ppCodeIndent"/>
      </w:pPr>
      <w:r>
        <w:t xml:space="preserve">      &lt;message&gt;</w:t>
      </w:r>
    </w:p>
    <w:p w:rsidR="00C95E21" w:rsidRPr="00C95E21" w:rsidRDefault="00C95E21" w:rsidP="00C95E21">
      <w:pPr>
        <w:pStyle w:val="ppCodeIndent"/>
        <w:rPr>
          <w:b/>
        </w:rPr>
      </w:pPr>
      <w:r w:rsidRPr="00C95E21">
        <w:rPr>
          <w:b/>
        </w:rPr>
        <w:t xml:space="preserve">        </w:t>
      </w:r>
      <w:r w:rsidRPr="00C95E21">
        <w:rPr>
          <w:b/>
          <w:highlight w:val="yellow"/>
        </w:rPr>
        <w:t>&lt;issuer address=</w:t>
      </w:r>
    </w:p>
    <w:p w:rsidR="00C95E21" w:rsidRPr="00C95E21" w:rsidRDefault="00C95E21" w:rsidP="00C95E21">
      <w:pPr>
        <w:pStyle w:val="ppCodeIndent"/>
        <w:rPr>
          <w:b/>
        </w:rPr>
      </w:pPr>
      <w:r w:rsidRPr="00C95E21">
        <w:rPr>
          <w:b/>
          <w:highlight w:val="yellow"/>
        </w:rPr>
        <w:t>"https://{</w:t>
      </w:r>
      <w:r w:rsidR="0041062D">
        <w:rPr>
          <w:b/>
          <w:highlight w:val="yellow"/>
        </w:rPr>
        <w:t>issuer-url</w:t>
      </w:r>
      <w:r w:rsidRPr="00C95E21">
        <w:rPr>
          <w:b/>
          <w:highlight w:val="yellow"/>
        </w:rPr>
        <w:t>}/adfs/services/trust/13/issuedtokenmixedsymmetricbasic256" binding="ws2007FederationHttpBinding"&gt;&lt;/issuer&gt;</w:t>
      </w:r>
    </w:p>
    <w:p w:rsidR="00C95E21" w:rsidRDefault="00C95E21" w:rsidP="00C95E21">
      <w:pPr>
        <w:pStyle w:val="ppCodeIndent"/>
      </w:pPr>
      <w:r>
        <w:t xml:space="preserve">        &lt;/message&gt;</w:t>
      </w:r>
    </w:p>
    <w:p w:rsidR="00C95E21" w:rsidRDefault="00C95E21" w:rsidP="00C95E21">
      <w:pPr>
        <w:pStyle w:val="ppCodeIndent"/>
      </w:pPr>
      <w:r>
        <w:t xml:space="preserve">    &lt;/security&gt;</w:t>
      </w:r>
    </w:p>
    <w:p w:rsidR="00C95E21" w:rsidRDefault="00C95E21" w:rsidP="00C95E21">
      <w:pPr>
        <w:pStyle w:val="ppCodeIndent"/>
      </w:pPr>
      <w:r>
        <w:t xml:space="preserve">  &lt;/binding&gt;</w:t>
      </w:r>
    </w:p>
    <w:p w:rsidR="008108BB" w:rsidRDefault="00C95E21" w:rsidP="00C95E21">
      <w:pPr>
        <w:pStyle w:val="ppCodeIndent"/>
      </w:pPr>
      <w:r>
        <w:t>&lt;/ws2007FederationHttpBinding&gt;</w:t>
      </w:r>
    </w:p>
    <w:p w:rsidR="008108BB" w:rsidRPr="005A168D" w:rsidRDefault="008108BB" w:rsidP="008108BB">
      <w:pPr>
        <w:pStyle w:val="ppNumberList"/>
      </w:pPr>
      <w:r>
        <w:t>Close all of the files open in the Visual Studio editor, making sure to save your changes, but keep the solution open so that you are ready to use it in the next task.</w:t>
      </w:r>
    </w:p>
    <w:p w:rsidR="008108BB" w:rsidRDefault="008108BB" w:rsidP="008108BB">
      <w:pPr>
        <w:pStyle w:val="ppListEnd"/>
      </w:pPr>
    </w:p>
    <w:p w:rsidR="008108BB" w:rsidRPr="00210A01" w:rsidRDefault="008108BB" w:rsidP="008108BB">
      <w:pPr>
        <w:pStyle w:val="ppBodyText"/>
      </w:pPr>
      <w:r>
        <w:t>You have now completed this task to configure the a-Order application to trust your ADFS instance to issue claims instead of using the mock federation provider.</w:t>
      </w:r>
    </w:p>
    <w:p w:rsidR="008108BB" w:rsidRDefault="008108BB" w:rsidP="008108BB">
      <w:pPr>
        <w:pStyle w:val="Heading2"/>
      </w:pPr>
      <w:bookmarkStart w:id="25" w:name="_Task_3:_Add"/>
      <w:bookmarkEnd w:id="25"/>
      <w:r>
        <w:t xml:space="preserve">Task </w:t>
      </w:r>
      <w:r w:rsidR="0099495C">
        <w:t>2</w:t>
      </w:r>
      <w:r>
        <w:t>: A</w:t>
      </w:r>
      <w:r w:rsidRPr="0051290F">
        <w:t xml:space="preserve">dd </w:t>
      </w:r>
      <w:r>
        <w:t>the a-</w:t>
      </w:r>
      <w:r w:rsidRPr="0051290F">
        <w:t>Order Application as a Relying Party in ADFS</w:t>
      </w:r>
    </w:p>
    <w:p w:rsidR="008108BB" w:rsidRDefault="008108BB" w:rsidP="008108BB">
      <w:pPr>
        <w:pStyle w:val="ppBodyText"/>
      </w:pPr>
      <w:r>
        <w:t>In this task, you will modify the ADFS configuration to define the a-Order application as a relying party.</w:t>
      </w:r>
    </w:p>
    <w:p w:rsidR="008108BB" w:rsidRDefault="008108BB" w:rsidP="008108BB">
      <w:pPr>
        <w:pStyle w:val="ppProcedureStart"/>
      </w:pPr>
      <w:r>
        <w:t>To a</w:t>
      </w:r>
      <w:r w:rsidRPr="0051290F">
        <w:t xml:space="preserve">dd </w:t>
      </w:r>
      <w:r>
        <w:t>the a-</w:t>
      </w:r>
      <w:r w:rsidRPr="0051290F">
        <w:t>Order application as a Relying Party in ADFS</w:t>
      </w:r>
    </w:p>
    <w:p w:rsidR="008108BB" w:rsidRDefault="008108BB" w:rsidP="008108BB">
      <w:pPr>
        <w:pStyle w:val="ppNumberList"/>
      </w:pPr>
      <w:r>
        <w:t xml:space="preserve">On the machine where you have installed ADFS, start the </w:t>
      </w:r>
      <w:r w:rsidRPr="008C11C5">
        <w:rPr>
          <w:b/>
        </w:rPr>
        <w:t>AD FS 2.0 Management</w:t>
      </w:r>
      <w:r>
        <w:t xml:space="preserve"> </w:t>
      </w:r>
      <w:r w:rsidR="00745EBD">
        <w:t>console</w:t>
      </w:r>
      <w:r w:rsidRPr="007A72CE">
        <w:t>.</w:t>
      </w:r>
    </w:p>
    <w:p w:rsidR="008108BB" w:rsidRDefault="008108BB" w:rsidP="008108BB">
      <w:pPr>
        <w:pStyle w:val="ppNumberList"/>
      </w:pPr>
      <w:r>
        <w:t xml:space="preserve">Expand </w:t>
      </w:r>
      <w:r w:rsidRPr="0075797A">
        <w:rPr>
          <w:b/>
          <w:bCs/>
        </w:rPr>
        <w:t>Trust Relationships</w:t>
      </w:r>
      <w:r>
        <w:t xml:space="preserve">, then right-click on </w:t>
      </w:r>
      <w:r>
        <w:rPr>
          <w:b/>
          <w:bCs/>
        </w:rPr>
        <w:t>Relying Party Trusts</w:t>
      </w:r>
      <w:r>
        <w:t xml:space="preserve">, and then select </w:t>
      </w:r>
      <w:r>
        <w:rPr>
          <w:b/>
          <w:bCs/>
        </w:rPr>
        <w:t>Add Relying Party Trust</w:t>
      </w:r>
      <w:r>
        <w:t>.</w:t>
      </w:r>
    </w:p>
    <w:p w:rsidR="008108BB" w:rsidRDefault="008108BB" w:rsidP="008108BB">
      <w:pPr>
        <w:pStyle w:val="ppNumberList"/>
      </w:pPr>
      <w:r>
        <w:t xml:space="preserve">In the </w:t>
      </w:r>
      <w:r w:rsidRPr="00DB5B42">
        <w:rPr>
          <w:b/>
          <w:bCs/>
        </w:rPr>
        <w:t>Add Relying Party Trust Wizard</w:t>
      </w:r>
      <w:r>
        <w:t xml:space="preserve"> click </w:t>
      </w:r>
      <w:r w:rsidRPr="00DB5B42">
        <w:rPr>
          <w:b/>
          <w:bCs/>
        </w:rPr>
        <w:t>Start</w:t>
      </w:r>
      <w:r>
        <w:t>.</w:t>
      </w:r>
    </w:p>
    <w:p w:rsidR="008108BB" w:rsidRDefault="008108BB" w:rsidP="008108BB">
      <w:pPr>
        <w:pStyle w:val="ppFigureIndent"/>
      </w:pPr>
      <w:r>
        <w:rPr>
          <w:noProof/>
          <w:lang w:val="en-GB" w:eastAsia="en-GB" w:bidi="ar-SA"/>
        </w:rPr>
        <w:lastRenderedPageBreak/>
        <w:drawing>
          <wp:inline distT="0" distB="0" distL="0" distR="0" wp14:anchorId="35B5F200" wp14:editId="2011BDEC">
            <wp:extent cx="5716800" cy="456480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16800" cy="4564800"/>
                    </a:xfrm>
                    <a:prstGeom prst="rect">
                      <a:avLst/>
                    </a:prstGeom>
                  </pic:spPr>
                </pic:pic>
              </a:graphicData>
            </a:graphic>
          </wp:inline>
        </w:drawing>
      </w:r>
    </w:p>
    <w:p w:rsidR="008108BB" w:rsidRDefault="008108BB" w:rsidP="008108BB">
      <w:pPr>
        <w:pStyle w:val="ppNumberList"/>
      </w:pPr>
      <w:r>
        <w:t xml:space="preserve">On the </w:t>
      </w:r>
      <w:r w:rsidRPr="00DB5B42">
        <w:rPr>
          <w:b/>
          <w:bCs/>
        </w:rPr>
        <w:t>Select Data Source</w:t>
      </w:r>
      <w:r>
        <w:t xml:space="preserve"> page of the wizard, select </w:t>
      </w:r>
      <w:r w:rsidRPr="00DB5B42">
        <w:rPr>
          <w:b/>
          <w:bCs/>
        </w:rPr>
        <w:t>Enter data about the relying party manually</w:t>
      </w:r>
      <w:r>
        <w:t xml:space="preserve"> and click </w:t>
      </w:r>
      <w:proofErr w:type="gramStart"/>
      <w:r w:rsidRPr="00B75C69">
        <w:rPr>
          <w:b/>
          <w:bCs/>
        </w:rPr>
        <w:t>Next</w:t>
      </w:r>
      <w:proofErr w:type="gramEnd"/>
      <w:r>
        <w:t>.</w:t>
      </w:r>
    </w:p>
    <w:p w:rsidR="008108BB" w:rsidRDefault="008108BB" w:rsidP="008108BB">
      <w:pPr>
        <w:pStyle w:val="ppFigureIndent"/>
      </w:pPr>
      <w:r>
        <w:rPr>
          <w:noProof/>
          <w:lang w:val="en-GB" w:eastAsia="en-GB" w:bidi="ar-SA"/>
        </w:rPr>
        <w:lastRenderedPageBreak/>
        <w:drawing>
          <wp:inline distT="0" distB="0" distL="0" distR="0" wp14:anchorId="63AFCAFE" wp14:editId="6A0B5E51">
            <wp:extent cx="5716800" cy="45828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6800" cy="4582800"/>
                    </a:xfrm>
                    <a:prstGeom prst="rect">
                      <a:avLst/>
                    </a:prstGeom>
                  </pic:spPr>
                </pic:pic>
              </a:graphicData>
            </a:graphic>
          </wp:inline>
        </w:drawing>
      </w:r>
    </w:p>
    <w:p w:rsidR="008108BB" w:rsidRDefault="008108BB" w:rsidP="008108BB">
      <w:pPr>
        <w:pStyle w:val="ppNumberList"/>
      </w:pPr>
      <w:r>
        <w:t xml:space="preserve">On the </w:t>
      </w:r>
      <w:r>
        <w:rPr>
          <w:b/>
          <w:bCs/>
        </w:rPr>
        <w:t>Specify Display Name</w:t>
      </w:r>
      <w:r>
        <w:t xml:space="preserve"> page of the wizard, type </w:t>
      </w:r>
      <w:r w:rsidRPr="00B75C69">
        <w:rPr>
          <w:b/>
          <w:bCs/>
        </w:rPr>
        <w:t>a-Order Lab</w:t>
      </w:r>
      <w:r w:rsidR="00761A41">
        <w:rPr>
          <w:b/>
          <w:bCs/>
        </w:rPr>
        <w:t>4</w:t>
      </w:r>
      <w:r>
        <w:t xml:space="preserve"> in the </w:t>
      </w:r>
      <w:r w:rsidRPr="00B75C69">
        <w:rPr>
          <w:b/>
          <w:bCs/>
        </w:rPr>
        <w:t>Display name</w:t>
      </w:r>
      <w:r>
        <w:t xml:space="preserve"> textbox, then click </w:t>
      </w:r>
      <w:proofErr w:type="gramStart"/>
      <w:r w:rsidRPr="00B75C69">
        <w:rPr>
          <w:b/>
          <w:bCs/>
        </w:rPr>
        <w:t>Next</w:t>
      </w:r>
      <w:proofErr w:type="gramEnd"/>
      <w:r>
        <w:t>.</w:t>
      </w:r>
    </w:p>
    <w:p w:rsidR="008108BB" w:rsidRDefault="00761A41" w:rsidP="008108BB">
      <w:pPr>
        <w:pStyle w:val="ppFigureIndent"/>
      </w:pPr>
      <w:r>
        <w:rPr>
          <w:noProof/>
          <w:lang w:val="en-GB" w:eastAsia="en-GB" w:bidi="ar-SA"/>
        </w:rPr>
        <w:lastRenderedPageBreak/>
        <w:drawing>
          <wp:inline distT="0" distB="0" distL="0" distR="0" wp14:anchorId="512E46C8" wp14:editId="775E3C12">
            <wp:extent cx="5716800" cy="456480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16800" cy="4564800"/>
                    </a:xfrm>
                    <a:prstGeom prst="rect">
                      <a:avLst/>
                    </a:prstGeom>
                  </pic:spPr>
                </pic:pic>
              </a:graphicData>
            </a:graphic>
          </wp:inline>
        </w:drawing>
      </w:r>
    </w:p>
    <w:p w:rsidR="008108BB" w:rsidRDefault="008108BB" w:rsidP="008108BB">
      <w:pPr>
        <w:pStyle w:val="ppNumberList"/>
      </w:pPr>
      <w:r>
        <w:t xml:space="preserve">On the </w:t>
      </w:r>
      <w:r>
        <w:rPr>
          <w:b/>
          <w:bCs/>
        </w:rPr>
        <w:t>Choose Profile</w:t>
      </w:r>
      <w:r>
        <w:t xml:space="preserve"> page of the wizard, ensure that the </w:t>
      </w:r>
      <w:r w:rsidRPr="00B75C69">
        <w:rPr>
          <w:b/>
          <w:bCs/>
        </w:rPr>
        <w:t>AD FS 2.0 profile</w:t>
      </w:r>
      <w:r>
        <w:t xml:space="preserve"> option is selected, and then click </w:t>
      </w:r>
      <w:proofErr w:type="gramStart"/>
      <w:r w:rsidRPr="00B75C69">
        <w:rPr>
          <w:b/>
          <w:bCs/>
        </w:rPr>
        <w:t>Next</w:t>
      </w:r>
      <w:proofErr w:type="gramEnd"/>
      <w:r>
        <w:t>.</w:t>
      </w:r>
    </w:p>
    <w:p w:rsidR="008108BB" w:rsidRDefault="008108BB" w:rsidP="008108BB">
      <w:pPr>
        <w:pStyle w:val="ppFigureIndent"/>
      </w:pPr>
      <w:r>
        <w:rPr>
          <w:noProof/>
          <w:lang w:val="en-GB" w:eastAsia="en-GB" w:bidi="ar-SA"/>
        </w:rPr>
        <w:lastRenderedPageBreak/>
        <w:drawing>
          <wp:inline distT="0" distB="0" distL="0" distR="0" wp14:anchorId="75338170" wp14:editId="53F98C1D">
            <wp:extent cx="5716800" cy="456480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16800" cy="4564800"/>
                    </a:xfrm>
                    <a:prstGeom prst="rect">
                      <a:avLst/>
                    </a:prstGeom>
                  </pic:spPr>
                </pic:pic>
              </a:graphicData>
            </a:graphic>
          </wp:inline>
        </w:drawing>
      </w:r>
    </w:p>
    <w:p w:rsidR="008108BB" w:rsidRDefault="008108BB" w:rsidP="00EE277C">
      <w:pPr>
        <w:pStyle w:val="ppNumberList"/>
      </w:pPr>
      <w:r>
        <w:t xml:space="preserve">On the </w:t>
      </w:r>
      <w:r>
        <w:rPr>
          <w:b/>
          <w:bCs/>
        </w:rPr>
        <w:t>Configure Certificate</w:t>
      </w:r>
      <w:r>
        <w:t xml:space="preserve"> page of the wizard, click </w:t>
      </w:r>
      <w:r w:rsidR="00EE277C">
        <w:rPr>
          <w:b/>
          <w:bCs/>
        </w:rPr>
        <w:t>Browse</w:t>
      </w:r>
      <w:r w:rsidR="00EE277C">
        <w:rPr>
          <w:bCs/>
        </w:rPr>
        <w:t xml:space="preserve"> to add the </w:t>
      </w:r>
      <w:r w:rsidR="00EE277C">
        <w:rPr>
          <w:b/>
          <w:bCs/>
        </w:rPr>
        <w:t>a</w:t>
      </w:r>
      <w:r w:rsidR="00EE277C" w:rsidRPr="00EE277C">
        <w:rPr>
          <w:b/>
          <w:bCs/>
        </w:rPr>
        <w:t>datum.cer</w:t>
      </w:r>
      <w:r w:rsidR="00EE277C">
        <w:rPr>
          <w:bCs/>
        </w:rPr>
        <w:t xml:space="preserve"> certificate</w:t>
      </w:r>
      <w:r>
        <w:t>.</w:t>
      </w:r>
      <w:r w:rsidR="00EE277C">
        <w:t xml:space="preserve"> You can find the </w:t>
      </w:r>
      <w:r w:rsidR="00EE277C" w:rsidRPr="00EE277C">
        <w:rPr>
          <w:b/>
          <w:bCs/>
        </w:rPr>
        <w:t>Adatum.cer</w:t>
      </w:r>
      <w:r w:rsidR="00EE277C">
        <w:t xml:space="preserve"> file in the </w:t>
      </w:r>
      <w:r w:rsidR="00EE277C" w:rsidRPr="00EE277C">
        <w:rPr>
          <w:b/>
        </w:rPr>
        <w:t>Lab04-ActiveClient\Source\Ex03\Assets</w:t>
      </w:r>
      <w:r w:rsidR="00EE277C">
        <w:t xml:space="preserve"> folder. </w:t>
      </w:r>
      <w:r w:rsidR="00E332B7">
        <w:t>If you receive a message, "</w:t>
      </w:r>
      <w:r w:rsidR="00E332B7" w:rsidRPr="00681077">
        <w:rPr>
          <w:b/>
        </w:rPr>
        <w:t>The certificate key length is less than 2048 bits. Certificates with key sizes less than 2048 bits might present security risk and are not recommended. Do you want to continue?</w:t>
      </w:r>
      <w:r w:rsidR="00E332B7">
        <w:t xml:space="preserve">" click </w:t>
      </w:r>
      <w:r w:rsidR="00E332B7" w:rsidRPr="00681077">
        <w:rPr>
          <w:b/>
        </w:rPr>
        <w:t>Yes</w:t>
      </w:r>
      <w:r w:rsidR="00E332B7">
        <w:t xml:space="preserve"> to continue. </w:t>
      </w:r>
      <w:r w:rsidR="00EE277C">
        <w:t xml:space="preserve">Then click </w:t>
      </w:r>
      <w:proofErr w:type="gramStart"/>
      <w:r w:rsidR="00EE277C" w:rsidRPr="00EE277C">
        <w:rPr>
          <w:b/>
          <w:bCs/>
        </w:rPr>
        <w:t>Next</w:t>
      </w:r>
      <w:proofErr w:type="gramEnd"/>
      <w:r w:rsidR="00EE277C">
        <w:t>.</w:t>
      </w:r>
    </w:p>
    <w:p w:rsidR="00EE277C" w:rsidRDefault="00EE277C" w:rsidP="00EE277C">
      <w:pPr>
        <w:pStyle w:val="ppFigureIndent"/>
      </w:pPr>
      <w:r>
        <w:rPr>
          <w:noProof/>
          <w:lang w:val="en-GB" w:eastAsia="en-GB" w:bidi="ar-SA"/>
        </w:rPr>
        <w:lastRenderedPageBreak/>
        <w:drawing>
          <wp:inline distT="0" distB="0" distL="0" distR="0" wp14:anchorId="23836104" wp14:editId="29FFAAE4">
            <wp:extent cx="5716800" cy="456480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16800" cy="4564800"/>
                    </a:xfrm>
                    <a:prstGeom prst="rect">
                      <a:avLst/>
                    </a:prstGeom>
                  </pic:spPr>
                </pic:pic>
              </a:graphicData>
            </a:graphic>
          </wp:inline>
        </w:drawing>
      </w:r>
    </w:p>
    <w:p w:rsidR="00EE044D" w:rsidRDefault="008108BB" w:rsidP="00EE044D">
      <w:pPr>
        <w:pStyle w:val="ppNumberList"/>
      </w:pPr>
      <w:r>
        <w:t xml:space="preserve">On the </w:t>
      </w:r>
      <w:r>
        <w:rPr>
          <w:b/>
          <w:bCs/>
        </w:rPr>
        <w:t>Configure URL</w:t>
      </w:r>
      <w:r>
        <w:t xml:space="preserve"> page of the wizard, </w:t>
      </w:r>
      <w:r w:rsidR="00EE044D">
        <w:t xml:space="preserve">click </w:t>
      </w:r>
      <w:proofErr w:type="gramStart"/>
      <w:r w:rsidR="00EE044D" w:rsidRPr="00EE044D">
        <w:rPr>
          <w:b/>
        </w:rPr>
        <w:t>Next</w:t>
      </w:r>
      <w:proofErr w:type="gramEnd"/>
      <w:r w:rsidR="00EE044D">
        <w:t>.</w:t>
      </w:r>
    </w:p>
    <w:p w:rsidR="008108BB" w:rsidRDefault="008108BB" w:rsidP="008108BB">
      <w:pPr>
        <w:pStyle w:val="ppNumberList"/>
      </w:pPr>
      <w:r>
        <w:t xml:space="preserve">On the </w:t>
      </w:r>
      <w:r>
        <w:rPr>
          <w:b/>
          <w:bCs/>
        </w:rPr>
        <w:t>Configure Identifiers</w:t>
      </w:r>
      <w:r>
        <w:t xml:space="preserve"> page of the wizard, </w:t>
      </w:r>
      <w:r w:rsidR="00EE044D">
        <w:t xml:space="preserve">in the </w:t>
      </w:r>
      <w:r w:rsidR="00EE044D" w:rsidRPr="00EE044D">
        <w:rPr>
          <w:b/>
          <w:bCs/>
        </w:rPr>
        <w:t>Relying party trust identifier</w:t>
      </w:r>
      <w:r w:rsidR="00EE044D">
        <w:t xml:space="preserve"> text box, type </w:t>
      </w:r>
      <w:r w:rsidR="00EE044D" w:rsidRPr="00EE044D">
        <w:rPr>
          <w:b/>
        </w:rPr>
        <w:t>https://localhost/a-Order.OrderTracking.Services.Lab04.Ex03/OrderTrackingService.svc</w:t>
      </w:r>
      <w:r w:rsidR="00EE044D">
        <w:t xml:space="preserve"> and click </w:t>
      </w:r>
      <w:r w:rsidR="00EE044D" w:rsidRPr="00EE044D">
        <w:rPr>
          <w:b/>
          <w:bCs/>
        </w:rPr>
        <w:t>Add</w:t>
      </w:r>
      <w:r w:rsidR="00EE044D">
        <w:t xml:space="preserve">, then </w:t>
      </w:r>
      <w:r>
        <w:t xml:space="preserve">click </w:t>
      </w:r>
      <w:proofErr w:type="gramStart"/>
      <w:r w:rsidRPr="00B75C69">
        <w:rPr>
          <w:b/>
          <w:bCs/>
        </w:rPr>
        <w:t>Next</w:t>
      </w:r>
      <w:proofErr w:type="gramEnd"/>
      <w:r>
        <w:t>.</w:t>
      </w:r>
    </w:p>
    <w:p w:rsidR="00EE044D" w:rsidRDefault="00EE044D" w:rsidP="00EE044D">
      <w:pPr>
        <w:pStyle w:val="ppFigureIndent"/>
      </w:pPr>
      <w:r>
        <w:rPr>
          <w:noProof/>
          <w:lang w:val="en-GB" w:eastAsia="en-GB" w:bidi="ar-SA"/>
        </w:rPr>
        <w:lastRenderedPageBreak/>
        <w:drawing>
          <wp:inline distT="0" distB="0" distL="0" distR="0" wp14:anchorId="39A2EBCD" wp14:editId="4DEE6826">
            <wp:extent cx="57168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16800" cy="4572000"/>
                    </a:xfrm>
                    <a:prstGeom prst="rect">
                      <a:avLst/>
                    </a:prstGeom>
                  </pic:spPr>
                </pic:pic>
              </a:graphicData>
            </a:graphic>
          </wp:inline>
        </w:drawing>
      </w:r>
    </w:p>
    <w:p w:rsidR="008108BB" w:rsidRDefault="008108BB" w:rsidP="008108BB">
      <w:pPr>
        <w:pStyle w:val="ppNumberList"/>
      </w:pPr>
      <w:r>
        <w:t xml:space="preserve">On the </w:t>
      </w:r>
      <w:r>
        <w:rPr>
          <w:b/>
          <w:bCs/>
        </w:rPr>
        <w:t>Choose Issuance Authorization Rules</w:t>
      </w:r>
      <w:r>
        <w:t xml:space="preserve"> page of the wizard, click </w:t>
      </w:r>
      <w:proofErr w:type="gramStart"/>
      <w:r w:rsidRPr="00B75C69">
        <w:rPr>
          <w:b/>
          <w:bCs/>
        </w:rPr>
        <w:t>Next</w:t>
      </w:r>
      <w:proofErr w:type="gramEnd"/>
      <w:r>
        <w:t>.</w:t>
      </w:r>
    </w:p>
    <w:p w:rsidR="008108BB" w:rsidRDefault="008108BB" w:rsidP="008108BB">
      <w:pPr>
        <w:pStyle w:val="ppNumberList"/>
      </w:pPr>
      <w:r>
        <w:t xml:space="preserve">On the </w:t>
      </w:r>
      <w:r>
        <w:rPr>
          <w:b/>
          <w:bCs/>
        </w:rPr>
        <w:t>Ready to Add Trust</w:t>
      </w:r>
      <w:r>
        <w:t xml:space="preserve"> page of the wizard, click </w:t>
      </w:r>
      <w:proofErr w:type="gramStart"/>
      <w:r w:rsidRPr="00B75C69">
        <w:rPr>
          <w:b/>
          <w:bCs/>
        </w:rPr>
        <w:t>Next</w:t>
      </w:r>
      <w:proofErr w:type="gramEnd"/>
      <w:r>
        <w:t>.</w:t>
      </w:r>
    </w:p>
    <w:p w:rsidR="008108BB" w:rsidRPr="00144CE8" w:rsidRDefault="008108BB" w:rsidP="008108BB">
      <w:pPr>
        <w:pStyle w:val="ppNumberList"/>
      </w:pPr>
      <w:r>
        <w:t xml:space="preserve">On the </w:t>
      </w:r>
      <w:r>
        <w:rPr>
          <w:b/>
          <w:bCs/>
        </w:rPr>
        <w:t>Finish</w:t>
      </w:r>
      <w:r>
        <w:t xml:space="preserve"> page of the wizard, click </w:t>
      </w:r>
      <w:r>
        <w:rPr>
          <w:b/>
          <w:bCs/>
        </w:rPr>
        <w:t>Close</w:t>
      </w:r>
      <w:r>
        <w:t xml:space="preserve">. The </w:t>
      </w:r>
      <w:r w:rsidRPr="00144CE8">
        <w:rPr>
          <w:b/>
          <w:bCs/>
        </w:rPr>
        <w:t>Edit Claim Rules for a-Order Lab</w:t>
      </w:r>
      <w:r w:rsidR="00761A41">
        <w:rPr>
          <w:b/>
          <w:bCs/>
        </w:rPr>
        <w:t>4</w:t>
      </w:r>
      <w:r>
        <w:t xml:space="preserve"> dialog will open ready for you to complete the next task.</w:t>
      </w:r>
    </w:p>
    <w:p w:rsidR="008108BB" w:rsidRDefault="008108BB" w:rsidP="008108BB">
      <w:pPr>
        <w:pStyle w:val="ppListEnd"/>
      </w:pPr>
    </w:p>
    <w:p w:rsidR="008108BB" w:rsidRDefault="008108BB" w:rsidP="008108BB">
      <w:pPr>
        <w:pStyle w:val="ppBodyText"/>
        <w:numPr>
          <w:ilvl w:val="0"/>
          <w:numId w:val="0"/>
        </w:numPr>
      </w:pPr>
      <w:r>
        <w:t>You have now completed this task to define the a-Order application as a relying party in ADFS.</w:t>
      </w:r>
    </w:p>
    <w:p w:rsidR="008108BB" w:rsidRDefault="008108BB" w:rsidP="008108BB">
      <w:pPr>
        <w:pStyle w:val="Heading2"/>
      </w:pPr>
      <w:bookmarkStart w:id="26" w:name="_Task_4:_Add"/>
      <w:bookmarkEnd w:id="26"/>
      <w:r>
        <w:t xml:space="preserve">Task </w:t>
      </w:r>
      <w:r w:rsidR="0099495C">
        <w:t>3</w:t>
      </w:r>
      <w:r>
        <w:t xml:space="preserve">: </w:t>
      </w:r>
      <w:r w:rsidRPr="0051290F">
        <w:t xml:space="preserve">Add </w:t>
      </w:r>
      <w:r>
        <w:t>a-</w:t>
      </w:r>
      <w:r w:rsidRPr="0051290F">
        <w:t>Order Application Claims Rules</w:t>
      </w:r>
      <w:r>
        <w:t xml:space="preserve"> to ADFS</w:t>
      </w:r>
    </w:p>
    <w:p w:rsidR="008108BB" w:rsidRDefault="008108BB" w:rsidP="008108BB">
      <w:pPr>
        <w:pStyle w:val="ppBodyText"/>
      </w:pPr>
      <w:r>
        <w:t xml:space="preserve">In this task, you will add the claims transformation rules to the </w:t>
      </w:r>
      <w:r w:rsidRPr="002331DB">
        <w:rPr>
          <w:b/>
          <w:bCs/>
        </w:rPr>
        <w:t>a-Order Lab</w:t>
      </w:r>
      <w:r w:rsidR="00761A41">
        <w:rPr>
          <w:b/>
          <w:bCs/>
        </w:rPr>
        <w:t>4</w:t>
      </w:r>
      <w:r>
        <w:t xml:space="preserve"> relying party trust in ADFS. These rules will map the claims from the </w:t>
      </w:r>
      <w:r w:rsidRPr="002331DB">
        <w:rPr>
          <w:b/>
          <w:bCs/>
        </w:rPr>
        <w:t>Active Directory</w:t>
      </w:r>
      <w:r>
        <w:t xml:space="preserve"> </w:t>
      </w:r>
      <w:r w:rsidR="00761A41">
        <w:t xml:space="preserve">and </w:t>
      </w:r>
      <w:proofErr w:type="spellStart"/>
      <w:r w:rsidR="00761A41" w:rsidRPr="00761A41">
        <w:rPr>
          <w:b/>
        </w:rPr>
        <w:t>Litware</w:t>
      </w:r>
      <w:proofErr w:type="spellEnd"/>
      <w:r w:rsidR="00761A41">
        <w:t xml:space="preserve"> </w:t>
      </w:r>
      <w:r w:rsidRPr="00761A41">
        <w:t>claims</w:t>
      </w:r>
      <w:r>
        <w:t xml:space="preserve"> provider trust</w:t>
      </w:r>
      <w:r w:rsidR="00761A41">
        <w:t>s</w:t>
      </w:r>
      <w:r>
        <w:t xml:space="preserve"> to a set of claims that the a-Order application will recognize.</w:t>
      </w:r>
    </w:p>
    <w:p w:rsidR="008108BB" w:rsidRDefault="008108BB" w:rsidP="008108BB">
      <w:pPr>
        <w:pStyle w:val="ppProcedureStart"/>
      </w:pPr>
      <w:r>
        <w:t>To a</w:t>
      </w:r>
      <w:r w:rsidRPr="0051290F">
        <w:t xml:space="preserve">dd </w:t>
      </w:r>
      <w:r>
        <w:t>a-</w:t>
      </w:r>
      <w:r w:rsidRPr="0051290F">
        <w:t>Order application claims rules</w:t>
      </w:r>
      <w:r>
        <w:t xml:space="preserve"> to ADFS</w:t>
      </w:r>
    </w:p>
    <w:p w:rsidR="008108BB" w:rsidRDefault="008108BB" w:rsidP="008108BB">
      <w:pPr>
        <w:pStyle w:val="ppNumberList"/>
      </w:pPr>
      <w:r>
        <w:t xml:space="preserve">If you do not have the </w:t>
      </w:r>
      <w:r w:rsidRPr="00144CE8">
        <w:rPr>
          <w:b/>
          <w:bCs/>
        </w:rPr>
        <w:t>Edit Claim Rules for a-Order Lab</w:t>
      </w:r>
      <w:r w:rsidR="00761A41">
        <w:rPr>
          <w:b/>
          <w:bCs/>
        </w:rPr>
        <w:t>4</w:t>
      </w:r>
      <w:r>
        <w:t xml:space="preserve"> dialog open from the previous task, then on the machine where you have installed ADFS, start the AD FS 2.0 Management tool</w:t>
      </w:r>
      <w:r w:rsidRPr="007A72CE">
        <w:t>.</w:t>
      </w:r>
      <w:r>
        <w:t xml:space="preserve"> Expand </w:t>
      </w:r>
      <w:r w:rsidRPr="0075797A">
        <w:rPr>
          <w:b/>
          <w:bCs/>
        </w:rPr>
        <w:t>Trust Relationships</w:t>
      </w:r>
      <w:r>
        <w:t xml:space="preserve">, then click on </w:t>
      </w:r>
      <w:r>
        <w:rPr>
          <w:b/>
          <w:bCs/>
        </w:rPr>
        <w:t>Relying Party</w:t>
      </w:r>
      <w:r w:rsidRPr="0075797A">
        <w:rPr>
          <w:b/>
          <w:bCs/>
        </w:rPr>
        <w:t xml:space="preserve"> Trusts</w:t>
      </w:r>
      <w:r>
        <w:t xml:space="preserve">, then right-click on </w:t>
      </w:r>
      <w:r>
        <w:rPr>
          <w:b/>
          <w:bCs/>
        </w:rPr>
        <w:t>a-Order Lab</w:t>
      </w:r>
      <w:r w:rsidR="00D63FA9">
        <w:rPr>
          <w:b/>
          <w:bCs/>
        </w:rPr>
        <w:t>4</w:t>
      </w:r>
      <w:r>
        <w:t xml:space="preserve">, and then select </w:t>
      </w:r>
      <w:r w:rsidRPr="0075797A">
        <w:rPr>
          <w:b/>
          <w:bCs/>
        </w:rPr>
        <w:t>Edit Claim Rules</w:t>
      </w:r>
      <w:r>
        <w:t>. You should be able to see the dialog shown in the following screenshot:</w:t>
      </w:r>
    </w:p>
    <w:p w:rsidR="008108BB" w:rsidRDefault="00761A41" w:rsidP="008108BB">
      <w:pPr>
        <w:pStyle w:val="ppFigureIndent"/>
      </w:pPr>
      <w:r>
        <w:rPr>
          <w:noProof/>
          <w:lang w:val="en-GB" w:eastAsia="en-GB" w:bidi="ar-SA"/>
        </w:rPr>
        <w:lastRenderedPageBreak/>
        <w:drawing>
          <wp:inline distT="0" distB="0" distL="0" distR="0" wp14:anchorId="6E4E3D31" wp14:editId="4A8E631B">
            <wp:extent cx="4761904" cy="5142857"/>
            <wp:effectExtent l="0" t="0" r="63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761904" cy="5142857"/>
                    </a:xfrm>
                    <a:prstGeom prst="rect">
                      <a:avLst/>
                    </a:prstGeom>
                  </pic:spPr>
                </pic:pic>
              </a:graphicData>
            </a:graphic>
          </wp:inline>
        </w:drawing>
      </w:r>
    </w:p>
    <w:p w:rsidR="008108BB" w:rsidRDefault="008108BB" w:rsidP="008108BB">
      <w:pPr>
        <w:pStyle w:val="ppNumberList"/>
      </w:pPr>
      <w:r>
        <w:t xml:space="preserve">Now you can add the claim transformation rules you need to test the scenario. In the </w:t>
      </w:r>
      <w:r>
        <w:rPr>
          <w:b/>
          <w:bCs/>
        </w:rPr>
        <w:t xml:space="preserve">Edit Claim Rules for </w:t>
      </w:r>
      <w:r w:rsidRPr="00144CE8">
        <w:rPr>
          <w:b/>
          <w:bCs/>
        </w:rPr>
        <w:t>a-Order Lab</w:t>
      </w:r>
      <w:r w:rsidR="00761A41">
        <w:rPr>
          <w:b/>
          <w:bCs/>
        </w:rPr>
        <w:t>4</w:t>
      </w:r>
      <w:r>
        <w:t xml:space="preserve"> </w:t>
      </w:r>
      <w:r>
        <w:rPr>
          <w:bCs/>
        </w:rPr>
        <w:t>dialog</w:t>
      </w:r>
      <w:r>
        <w:t xml:space="preserve">, click </w:t>
      </w:r>
      <w:r w:rsidRPr="00874040">
        <w:rPr>
          <w:b/>
          <w:bCs/>
        </w:rPr>
        <w:t>Add Rule</w:t>
      </w:r>
      <w:r>
        <w:rPr>
          <w:b/>
          <w:bCs/>
        </w:rPr>
        <w:t>.</w:t>
      </w:r>
      <w:r>
        <w:t xml:space="preserve"> Then, in </w:t>
      </w:r>
      <w:r w:rsidRPr="00874040">
        <w:rPr>
          <w:b/>
          <w:bCs/>
        </w:rPr>
        <w:t>Add Transform Claim Rule Wizard</w:t>
      </w:r>
      <w:r>
        <w:t xml:space="preserve"> dialog, in the </w:t>
      </w:r>
      <w:r w:rsidRPr="00874040">
        <w:rPr>
          <w:b/>
          <w:bCs/>
        </w:rPr>
        <w:t>Claim rule template</w:t>
      </w:r>
      <w:r>
        <w:t xml:space="preserve"> dropdown list, select </w:t>
      </w:r>
      <w:r w:rsidRPr="00874040">
        <w:rPr>
          <w:b/>
          <w:bCs/>
        </w:rPr>
        <w:t>Send Claims Using a Custom Rule</w:t>
      </w:r>
      <w:r>
        <w:t xml:space="preserve">, and then click </w:t>
      </w:r>
      <w:proofErr w:type="gramStart"/>
      <w:r w:rsidRPr="00874040">
        <w:rPr>
          <w:b/>
          <w:bCs/>
        </w:rPr>
        <w:t>Next</w:t>
      </w:r>
      <w:proofErr w:type="gramEnd"/>
      <w:r>
        <w:t>.</w:t>
      </w:r>
    </w:p>
    <w:p w:rsidR="008108BB" w:rsidRPr="00874040" w:rsidRDefault="008108BB" w:rsidP="008108BB">
      <w:pPr>
        <w:pStyle w:val="ppNumberList"/>
      </w:pPr>
      <w:r>
        <w:t xml:space="preserve">On the </w:t>
      </w:r>
      <w:r>
        <w:rPr>
          <w:b/>
          <w:bCs/>
        </w:rPr>
        <w:t xml:space="preserve">Configure Rule </w:t>
      </w:r>
      <w:r>
        <w:rPr>
          <w:bCs/>
        </w:rPr>
        <w:t>page of the wizard</w:t>
      </w:r>
      <w:r w:rsidRPr="00874040">
        <w:rPr>
          <w:bCs/>
        </w:rPr>
        <w:t>,</w:t>
      </w:r>
      <w:r>
        <w:rPr>
          <w:bCs/>
        </w:rPr>
        <w:t xml:space="preserve"> in the </w:t>
      </w:r>
      <w:r>
        <w:rPr>
          <w:b/>
          <w:bCs/>
        </w:rPr>
        <w:t>Claim r</w:t>
      </w:r>
      <w:r w:rsidRPr="00874040">
        <w:rPr>
          <w:b/>
          <w:bCs/>
        </w:rPr>
        <w:t>ule name</w:t>
      </w:r>
      <w:r>
        <w:rPr>
          <w:bCs/>
        </w:rPr>
        <w:t xml:space="preserve"> textbox, type </w:t>
      </w:r>
      <w:r>
        <w:rPr>
          <w:b/>
          <w:bCs/>
        </w:rPr>
        <w:t>Pass through Name</w:t>
      </w:r>
      <w:r>
        <w:rPr>
          <w:bCs/>
        </w:rPr>
        <w:t xml:space="preserve">. In the </w:t>
      </w:r>
      <w:r w:rsidRPr="00874040">
        <w:rPr>
          <w:b/>
          <w:bCs/>
        </w:rPr>
        <w:t>Custom rule</w:t>
      </w:r>
      <w:r>
        <w:rPr>
          <w:bCs/>
        </w:rPr>
        <w:t xml:space="preserve"> textbox, add the following rule:</w:t>
      </w:r>
    </w:p>
    <w:p w:rsidR="008108BB" w:rsidRPr="00874040" w:rsidRDefault="008108BB" w:rsidP="008108BB">
      <w:pPr>
        <w:pStyle w:val="ppCodeIndent"/>
      </w:pPr>
      <w:r w:rsidRPr="00F92CD6">
        <w:rPr>
          <w:rFonts w:ascii="Calibri" w:hAnsi="Calibri" w:cs="Calibri"/>
          <w:sz w:val="22"/>
        </w:rPr>
        <w:t>c:[Type == "http://schemas.xmlsoap.org/</w:t>
      </w:r>
      <w:proofErr w:type="spellStart"/>
      <w:r w:rsidRPr="00F92CD6">
        <w:rPr>
          <w:rFonts w:ascii="Calibri" w:hAnsi="Calibri" w:cs="Calibri"/>
          <w:sz w:val="22"/>
        </w:rPr>
        <w:t>ws</w:t>
      </w:r>
      <w:proofErr w:type="spellEnd"/>
      <w:r w:rsidRPr="00F92CD6">
        <w:rPr>
          <w:rFonts w:ascii="Calibri" w:hAnsi="Calibri" w:cs="Calibri"/>
          <w:sz w:val="22"/>
        </w:rPr>
        <w:t>/2005/05/identity/claims/name"] =&gt; issue(claim = c);</w:t>
      </w:r>
    </w:p>
    <w:p w:rsidR="008108BB" w:rsidRPr="00F92CD6" w:rsidRDefault="008108BB" w:rsidP="008108BB">
      <w:pPr>
        <w:pStyle w:val="ppNumberList"/>
      </w:pPr>
      <w:r>
        <w:t xml:space="preserve">On the </w:t>
      </w:r>
      <w:r>
        <w:rPr>
          <w:b/>
          <w:bCs/>
        </w:rPr>
        <w:t xml:space="preserve">Configure Rule </w:t>
      </w:r>
      <w:r>
        <w:rPr>
          <w:bCs/>
        </w:rPr>
        <w:t>p</w:t>
      </w:r>
      <w:r w:rsidRPr="00142A1D">
        <w:rPr>
          <w:bCs/>
        </w:rPr>
        <w:t>age</w:t>
      </w:r>
      <w:r>
        <w:rPr>
          <w:bCs/>
        </w:rPr>
        <w:t xml:space="preserve"> of the wizard</w:t>
      </w:r>
      <w:r w:rsidRPr="00874040">
        <w:rPr>
          <w:bCs/>
        </w:rPr>
        <w:t>,</w:t>
      </w:r>
      <w:r>
        <w:rPr>
          <w:bCs/>
        </w:rPr>
        <w:t xml:space="preserve"> click </w:t>
      </w:r>
      <w:r w:rsidRPr="00874040">
        <w:rPr>
          <w:b/>
          <w:bCs/>
        </w:rPr>
        <w:t>Finish</w:t>
      </w:r>
      <w:r>
        <w:rPr>
          <w:bCs/>
        </w:rPr>
        <w:t>.</w:t>
      </w:r>
    </w:p>
    <w:p w:rsidR="008108BB" w:rsidRPr="00B030AA" w:rsidRDefault="008108BB" w:rsidP="008108BB">
      <w:pPr>
        <w:pStyle w:val="ppNumberList"/>
      </w:pPr>
      <w:r>
        <w:rPr>
          <w:bCs/>
        </w:rPr>
        <w:t xml:space="preserve">Using the information in the following table, repeat steps 2, 3, and 4 to add the remaining rules to ADFS. </w:t>
      </w:r>
    </w:p>
    <w:tbl>
      <w:tblPr>
        <w:tblStyle w:val="ppTableGrid"/>
        <w:tblW w:w="5000" w:type="pct"/>
        <w:tblInd w:w="0" w:type="dxa"/>
        <w:tblLook w:val="04A0" w:firstRow="1" w:lastRow="0" w:firstColumn="1" w:lastColumn="0" w:noHBand="0" w:noVBand="1"/>
      </w:tblPr>
      <w:tblGrid>
        <w:gridCol w:w="2376"/>
        <w:gridCol w:w="7920"/>
      </w:tblGrid>
      <w:tr w:rsidR="008108BB" w:rsidTr="008108BB">
        <w:trPr>
          <w:cnfStyle w:val="100000000000" w:firstRow="1" w:lastRow="0" w:firstColumn="0" w:lastColumn="0" w:oddVBand="0" w:evenVBand="0" w:oddHBand="0" w:evenHBand="0" w:firstRowFirstColumn="0" w:firstRowLastColumn="0" w:lastRowFirstColumn="0" w:lastRowLastColumn="0"/>
        </w:trPr>
        <w:tc>
          <w:tcPr>
            <w:tcW w:w="1154" w:type="pct"/>
          </w:tcPr>
          <w:p w:rsidR="008108BB" w:rsidRDefault="008108BB" w:rsidP="008108BB">
            <w:pPr>
              <w:pStyle w:val="ppTableText"/>
            </w:pPr>
            <w:r>
              <w:t>Claim rule name</w:t>
            </w:r>
          </w:p>
        </w:tc>
        <w:tc>
          <w:tcPr>
            <w:tcW w:w="3846" w:type="pct"/>
          </w:tcPr>
          <w:p w:rsidR="008108BB" w:rsidRDefault="008108BB" w:rsidP="008108BB">
            <w:pPr>
              <w:pStyle w:val="ppTableText"/>
            </w:pPr>
            <w:r>
              <w:t>Custom rule</w:t>
            </w:r>
          </w:p>
        </w:tc>
      </w:tr>
      <w:tr w:rsidR="008108BB" w:rsidTr="008108BB">
        <w:tc>
          <w:tcPr>
            <w:tcW w:w="1154" w:type="pct"/>
          </w:tcPr>
          <w:p w:rsidR="008108BB" w:rsidRDefault="008108BB" w:rsidP="008108BB">
            <w:pPr>
              <w:pStyle w:val="ppTableText"/>
              <w:rPr>
                <w:bCs/>
              </w:rPr>
            </w:pPr>
            <w:r>
              <w:rPr>
                <w:bCs/>
              </w:rPr>
              <w:t>Pass through Organization</w:t>
            </w:r>
          </w:p>
        </w:tc>
        <w:tc>
          <w:tcPr>
            <w:tcW w:w="3846" w:type="pct"/>
          </w:tcPr>
          <w:p w:rsidR="008108BB" w:rsidRDefault="008108BB" w:rsidP="008108BB">
            <w:pPr>
              <w:pStyle w:val="ppTableText"/>
            </w:pPr>
            <w:r w:rsidRPr="00F92CD6">
              <w:t>c:[Type == "http://schemas.adatum.com/claims/2009/08/organization</w:t>
            </w:r>
            <w:r>
              <w:t>"</w:t>
            </w:r>
            <w:r w:rsidRPr="00F92CD6">
              <w:t>] =&gt; issue (claim = c);</w:t>
            </w:r>
          </w:p>
        </w:tc>
      </w:tr>
      <w:tr w:rsidR="008108BB" w:rsidTr="008108BB">
        <w:tc>
          <w:tcPr>
            <w:tcW w:w="1154" w:type="pct"/>
          </w:tcPr>
          <w:p w:rsidR="008108BB" w:rsidRPr="00B030AA" w:rsidRDefault="008108BB" w:rsidP="008108BB">
            <w:pPr>
              <w:pStyle w:val="ppTableText"/>
              <w:rPr>
                <w:bCs/>
              </w:rPr>
            </w:pPr>
            <w:r w:rsidRPr="00D81D9A">
              <w:rPr>
                <w:bCs/>
              </w:rPr>
              <w:t xml:space="preserve">Transform group (Customer Service) to role </w:t>
            </w:r>
            <w:r w:rsidRPr="00D81D9A">
              <w:rPr>
                <w:bCs/>
              </w:rPr>
              <w:lastRenderedPageBreak/>
              <w:t>(Order Tracker)</w:t>
            </w:r>
          </w:p>
        </w:tc>
        <w:tc>
          <w:tcPr>
            <w:tcW w:w="3846" w:type="pct"/>
          </w:tcPr>
          <w:p w:rsidR="008108BB" w:rsidRDefault="008108BB" w:rsidP="008108BB">
            <w:pPr>
              <w:pStyle w:val="ppTableText"/>
            </w:pPr>
            <w:r>
              <w:lastRenderedPageBreak/>
              <w:t>c:[Type == "http://schemas.xmlsoap.org/claims/group", Value =~ "^(?i)Customer\ Service$"]</w:t>
            </w:r>
          </w:p>
          <w:p w:rsidR="008108BB" w:rsidRDefault="008108BB" w:rsidP="008108BB">
            <w:pPr>
              <w:pStyle w:val="ppTableText"/>
            </w:pPr>
            <w:r>
              <w:lastRenderedPageBreak/>
              <w:t xml:space="preserve"> =&gt; issue(Type = "http://schemas.microsoft.com/</w:t>
            </w:r>
            <w:proofErr w:type="spellStart"/>
            <w:r>
              <w:t>ws</w:t>
            </w:r>
            <w:proofErr w:type="spellEnd"/>
            <w:r>
              <w:t xml:space="preserve">/2008/06/identity/claims/role", Issuer = </w:t>
            </w:r>
            <w:proofErr w:type="spellStart"/>
            <w:r>
              <w:t>c.Issuer</w:t>
            </w:r>
            <w:proofErr w:type="spellEnd"/>
            <w:r>
              <w:t xml:space="preserve">, </w:t>
            </w:r>
            <w:proofErr w:type="spellStart"/>
            <w:r>
              <w:t>OriginalIssuer</w:t>
            </w:r>
            <w:proofErr w:type="spellEnd"/>
            <w:r>
              <w:t xml:space="preserve"> = </w:t>
            </w:r>
            <w:proofErr w:type="spellStart"/>
            <w:r>
              <w:t>c.OriginalIssuer</w:t>
            </w:r>
            <w:proofErr w:type="spellEnd"/>
            <w:r>
              <w:t xml:space="preserve">, Value = "Order Tracker", </w:t>
            </w:r>
            <w:proofErr w:type="spellStart"/>
            <w:r>
              <w:t>ValueType</w:t>
            </w:r>
            <w:proofErr w:type="spellEnd"/>
            <w:r>
              <w:t xml:space="preserve"> = </w:t>
            </w:r>
            <w:proofErr w:type="spellStart"/>
            <w:r>
              <w:t>c.ValueType</w:t>
            </w:r>
            <w:proofErr w:type="spellEnd"/>
            <w:r>
              <w:t>);</w:t>
            </w:r>
          </w:p>
        </w:tc>
      </w:tr>
      <w:tr w:rsidR="008108BB" w:rsidTr="008108BB">
        <w:tc>
          <w:tcPr>
            <w:tcW w:w="1154" w:type="pct"/>
          </w:tcPr>
          <w:p w:rsidR="008108BB" w:rsidRPr="00D81D9A" w:rsidRDefault="008108BB" w:rsidP="008108BB">
            <w:pPr>
              <w:pStyle w:val="ppTableText"/>
              <w:rPr>
                <w:bCs/>
              </w:rPr>
            </w:pPr>
            <w:r w:rsidRPr="00441B3D">
              <w:rPr>
                <w:bCs/>
              </w:rPr>
              <w:lastRenderedPageBreak/>
              <w:t>Transform group (</w:t>
            </w:r>
            <w:proofErr w:type="spellStart"/>
            <w:r w:rsidRPr="00441B3D">
              <w:rPr>
                <w:bCs/>
              </w:rPr>
              <w:t>Litware</w:t>
            </w:r>
            <w:proofErr w:type="spellEnd"/>
            <w:r w:rsidRPr="00441B3D">
              <w:rPr>
                <w:bCs/>
              </w:rPr>
              <w:t>\Sales) to role (Order Tracker)</w:t>
            </w:r>
          </w:p>
        </w:tc>
        <w:tc>
          <w:tcPr>
            <w:tcW w:w="3846" w:type="pct"/>
          </w:tcPr>
          <w:p w:rsidR="008108BB" w:rsidRDefault="008108BB" w:rsidP="008108BB">
            <w:pPr>
              <w:pStyle w:val="ppTableText"/>
            </w:pPr>
            <w:r>
              <w:t>c:[Type == "http://schemas.xmlsoap.org/claims/group", Value =~ "^(?i)</w:t>
            </w:r>
            <w:proofErr w:type="spellStart"/>
            <w:r>
              <w:t>Litware</w:t>
            </w:r>
            <w:proofErr w:type="spellEnd"/>
            <w:r>
              <w:t>\\Sales$"]</w:t>
            </w:r>
          </w:p>
          <w:p w:rsidR="008108BB" w:rsidRDefault="008108BB" w:rsidP="008108BB">
            <w:pPr>
              <w:pStyle w:val="ppTableText"/>
            </w:pPr>
            <w:r>
              <w:t xml:space="preserve"> =&gt; issue(Type = "http://schemas.microsoft.com/</w:t>
            </w:r>
            <w:proofErr w:type="spellStart"/>
            <w:r>
              <w:t>ws</w:t>
            </w:r>
            <w:proofErr w:type="spellEnd"/>
            <w:r>
              <w:t xml:space="preserve">/2008/06/identity/claims/role", Issuer = </w:t>
            </w:r>
            <w:proofErr w:type="spellStart"/>
            <w:r>
              <w:t>c.Issuer</w:t>
            </w:r>
            <w:proofErr w:type="spellEnd"/>
            <w:r>
              <w:t xml:space="preserve">, </w:t>
            </w:r>
            <w:proofErr w:type="spellStart"/>
            <w:r>
              <w:t>OriginalIssuer</w:t>
            </w:r>
            <w:proofErr w:type="spellEnd"/>
            <w:r>
              <w:t xml:space="preserve"> = </w:t>
            </w:r>
            <w:proofErr w:type="spellStart"/>
            <w:r>
              <w:t>c.OriginalIssuer</w:t>
            </w:r>
            <w:proofErr w:type="spellEnd"/>
            <w:r>
              <w:t xml:space="preserve">, Value = "Order Tracker", </w:t>
            </w:r>
            <w:proofErr w:type="spellStart"/>
            <w:r>
              <w:t>ValueType</w:t>
            </w:r>
            <w:proofErr w:type="spellEnd"/>
            <w:r>
              <w:t xml:space="preserve"> = </w:t>
            </w:r>
            <w:proofErr w:type="spellStart"/>
            <w:r>
              <w:t>c.ValueType</w:t>
            </w:r>
            <w:proofErr w:type="spellEnd"/>
            <w:r>
              <w:t>);</w:t>
            </w:r>
          </w:p>
        </w:tc>
      </w:tr>
    </w:tbl>
    <w:p w:rsidR="008108BB" w:rsidRDefault="008108BB" w:rsidP="008108BB">
      <w:pPr>
        <w:pStyle w:val="ppNumberList"/>
      </w:pPr>
      <w:r>
        <w:t xml:space="preserve">When you have finished, the </w:t>
      </w:r>
      <w:r w:rsidRPr="00DB5B42">
        <w:rPr>
          <w:b/>
          <w:bCs/>
        </w:rPr>
        <w:t xml:space="preserve">Edit Claim Rules for </w:t>
      </w:r>
      <w:r w:rsidR="009047A8">
        <w:rPr>
          <w:b/>
          <w:bCs/>
        </w:rPr>
        <w:t>a-Order Lab4</w:t>
      </w:r>
      <w:r>
        <w:t xml:space="preserve"> dialog should look like the following screenshot. Click </w:t>
      </w:r>
      <w:r w:rsidRPr="00DB5B42">
        <w:rPr>
          <w:b/>
          <w:bCs/>
        </w:rPr>
        <w:t>OK</w:t>
      </w:r>
      <w:r>
        <w:t xml:space="preserve"> to close the dialog.</w:t>
      </w:r>
    </w:p>
    <w:p w:rsidR="008108BB" w:rsidRDefault="007E062E" w:rsidP="008108BB">
      <w:pPr>
        <w:pStyle w:val="ppFigureIndent"/>
      </w:pPr>
      <w:r>
        <w:rPr>
          <w:noProof/>
          <w:lang w:val="en-GB" w:eastAsia="en-GB" w:bidi="ar-SA"/>
        </w:rPr>
        <w:drawing>
          <wp:inline distT="0" distB="0" distL="0" distR="0" wp14:anchorId="537CE8A3" wp14:editId="79F58948">
            <wp:extent cx="4733333" cy="51714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733333" cy="5171429"/>
                    </a:xfrm>
                    <a:prstGeom prst="rect">
                      <a:avLst/>
                    </a:prstGeom>
                  </pic:spPr>
                </pic:pic>
              </a:graphicData>
            </a:graphic>
          </wp:inline>
        </w:drawing>
      </w:r>
    </w:p>
    <w:p w:rsidR="008108BB" w:rsidRDefault="008108BB" w:rsidP="008108BB">
      <w:pPr>
        <w:pStyle w:val="ppListEnd"/>
      </w:pPr>
    </w:p>
    <w:p w:rsidR="008108BB" w:rsidRDefault="008108BB" w:rsidP="008108BB">
      <w:pPr>
        <w:pStyle w:val="ppBodyText"/>
        <w:numPr>
          <w:ilvl w:val="0"/>
          <w:numId w:val="0"/>
        </w:numPr>
      </w:pPr>
      <w:r>
        <w:t>You have now completed this task and added a set of claim transformation rules for the a-Order relying party application in ADFS.</w:t>
      </w:r>
    </w:p>
    <w:p w:rsidR="008108BB" w:rsidRDefault="008108BB" w:rsidP="008108BB">
      <w:pPr>
        <w:pStyle w:val="Heading2"/>
      </w:pPr>
      <w:bookmarkStart w:id="27" w:name="_Task_5:_Add"/>
      <w:bookmarkEnd w:id="27"/>
      <w:r>
        <w:t xml:space="preserve">Task </w:t>
      </w:r>
      <w:r w:rsidR="0099495C">
        <w:t>4</w:t>
      </w:r>
      <w:r>
        <w:t xml:space="preserve">: </w:t>
      </w:r>
      <w:r w:rsidRPr="0051290F">
        <w:t>Add</w:t>
      </w:r>
      <w:r>
        <w:t xml:space="preserve"> the </w:t>
      </w:r>
      <w:proofErr w:type="spellStart"/>
      <w:r w:rsidRPr="0051290F">
        <w:t>Litware</w:t>
      </w:r>
      <w:proofErr w:type="spellEnd"/>
      <w:r w:rsidRPr="0051290F">
        <w:t xml:space="preserve"> Issuer as Claim Trust Provider in ADFS</w:t>
      </w:r>
    </w:p>
    <w:p w:rsidR="008108BB" w:rsidRDefault="008108BB" w:rsidP="008108BB">
      <w:pPr>
        <w:pStyle w:val="ppBodyText"/>
      </w:pPr>
      <w:r>
        <w:t xml:space="preserve">In this task, you will add a claims provider trust for the </w:t>
      </w:r>
      <w:proofErr w:type="spellStart"/>
      <w:r>
        <w:t>Litware</w:t>
      </w:r>
      <w:proofErr w:type="spellEnd"/>
      <w:r>
        <w:t xml:space="preserve"> IP to the ADFS configuration. This will enable users to authenticate with </w:t>
      </w:r>
      <w:proofErr w:type="spellStart"/>
      <w:r>
        <w:t>Litware</w:t>
      </w:r>
      <w:proofErr w:type="spellEnd"/>
      <w:r>
        <w:t xml:space="preserve"> to gain access to the a-Order application.</w:t>
      </w:r>
    </w:p>
    <w:p w:rsidR="008108BB" w:rsidRDefault="008108BB" w:rsidP="008108BB">
      <w:pPr>
        <w:pStyle w:val="ppProcedureStart"/>
      </w:pPr>
      <w:r>
        <w:lastRenderedPageBreak/>
        <w:t>To a</w:t>
      </w:r>
      <w:r w:rsidRPr="0051290F">
        <w:t>dd</w:t>
      </w:r>
      <w:r>
        <w:t xml:space="preserve"> the </w:t>
      </w:r>
      <w:proofErr w:type="spellStart"/>
      <w:r w:rsidRPr="0051290F">
        <w:t>Litware</w:t>
      </w:r>
      <w:proofErr w:type="spellEnd"/>
      <w:r w:rsidRPr="0051290F">
        <w:t xml:space="preserve"> issuer as Claim Trust Provider in ADFS</w:t>
      </w:r>
    </w:p>
    <w:p w:rsidR="008108BB" w:rsidRDefault="008108BB" w:rsidP="008108BB">
      <w:pPr>
        <w:pStyle w:val="ppNumberList"/>
      </w:pPr>
      <w:r>
        <w:t>On the machine where you have installed ADFS, start the AD FS 2.0 Management tool</w:t>
      </w:r>
      <w:r w:rsidRPr="007A72CE">
        <w:t>.</w:t>
      </w:r>
      <w:r>
        <w:t xml:space="preserve"> Expand </w:t>
      </w:r>
      <w:r w:rsidRPr="0075797A">
        <w:rPr>
          <w:b/>
          <w:bCs/>
        </w:rPr>
        <w:t>Trust Relationships</w:t>
      </w:r>
      <w:r>
        <w:t xml:space="preserve">, then right-click on </w:t>
      </w:r>
      <w:r>
        <w:rPr>
          <w:b/>
          <w:bCs/>
        </w:rPr>
        <w:t>Claims Provider Trusts</w:t>
      </w:r>
      <w:r>
        <w:t xml:space="preserve">, and then select </w:t>
      </w:r>
      <w:r>
        <w:rPr>
          <w:b/>
          <w:bCs/>
        </w:rPr>
        <w:t>Add Claims Provider Trust</w:t>
      </w:r>
      <w:r>
        <w:t xml:space="preserve">. The </w:t>
      </w:r>
      <w:r w:rsidRPr="007D3D2E">
        <w:rPr>
          <w:b/>
          <w:bCs/>
        </w:rPr>
        <w:t>Add Claims Provider Trust Wizard</w:t>
      </w:r>
      <w:r>
        <w:t xml:space="preserve"> will launch. Click </w:t>
      </w:r>
      <w:r w:rsidRPr="007D3D2E">
        <w:rPr>
          <w:b/>
          <w:bCs/>
        </w:rPr>
        <w:t>Start</w:t>
      </w:r>
      <w:r>
        <w:t>.</w:t>
      </w:r>
    </w:p>
    <w:p w:rsidR="008108BB" w:rsidRDefault="008108BB" w:rsidP="008108BB">
      <w:pPr>
        <w:pStyle w:val="ppFigureIndent"/>
      </w:pPr>
      <w:r>
        <w:rPr>
          <w:noProof/>
          <w:lang w:val="en-GB" w:eastAsia="en-GB" w:bidi="ar-SA"/>
        </w:rPr>
        <w:drawing>
          <wp:inline distT="0" distB="0" distL="0" distR="0" wp14:anchorId="5BA087B7" wp14:editId="38835B5C">
            <wp:extent cx="5716800" cy="457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16800" cy="4572000"/>
                    </a:xfrm>
                    <a:prstGeom prst="rect">
                      <a:avLst/>
                    </a:prstGeom>
                  </pic:spPr>
                </pic:pic>
              </a:graphicData>
            </a:graphic>
          </wp:inline>
        </w:drawing>
      </w:r>
    </w:p>
    <w:p w:rsidR="008108BB" w:rsidRDefault="008108BB" w:rsidP="008108BB">
      <w:pPr>
        <w:pStyle w:val="ppNumberList"/>
      </w:pPr>
      <w:r>
        <w:t xml:space="preserve">On the </w:t>
      </w:r>
      <w:r w:rsidRPr="007D3D2E">
        <w:rPr>
          <w:b/>
          <w:bCs/>
        </w:rPr>
        <w:t>Select Data Source</w:t>
      </w:r>
      <w:r>
        <w:t xml:space="preserve"> page of the wizard, </w:t>
      </w:r>
      <w:r w:rsidRPr="007D3D2E">
        <w:t xml:space="preserve">click </w:t>
      </w:r>
      <w:r w:rsidRPr="007D3D2E">
        <w:rPr>
          <w:b/>
        </w:rPr>
        <w:t>Enter claims provider trust data manually</w:t>
      </w:r>
      <w:r w:rsidRPr="007D3D2E">
        <w:t xml:space="preserve">, and then click </w:t>
      </w:r>
      <w:proofErr w:type="gramStart"/>
      <w:r w:rsidRPr="007D3D2E">
        <w:rPr>
          <w:b/>
        </w:rPr>
        <w:t>Next</w:t>
      </w:r>
      <w:proofErr w:type="gramEnd"/>
      <w:r w:rsidRPr="007D3D2E">
        <w:t>.</w:t>
      </w:r>
    </w:p>
    <w:p w:rsidR="008108BB" w:rsidRPr="007D3D2E" w:rsidRDefault="008108BB" w:rsidP="008108BB">
      <w:pPr>
        <w:pStyle w:val="ppFigureIndent"/>
      </w:pPr>
      <w:r>
        <w:rPr>
          <w:noProof/>
          <w:lang w:val="en-GB" w:eastAsia="en-GB" w:bidi="ar-SA"/>
        </w:rPr>
        <w:lastRenderedPageBreak/>
        <w:drawing>
          <wp:inline distT="0" distB="0" distL="0" distR="0" wp14:anchorId="2254B722" wp14:editId="27025D9B">
            <wp:extent cx="5716800" cy="456480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16800" cy="4564800"/>
                    </a:xfrm>
                    <a:prstGeom prst="rect">
                      <a:avLst/>
                    </a:prstGeom>
                  </pic:spPr>
                </pic:pic>
              </a:graphicData>
            </a:graphic>
          </wp:inline>
        </w:drawing>
      </w:r>
    </w:p>
    <w:p w:rsidR="008108BB" w:rsidRDefault="008108BB" w:rsidP="008108BB">
      <w:pPr>
        <w:pStyle w:val="ppNumberList"/>
      </w:pPr>
      <w:r w:rsidRPr="007D3D2E">
        <w:t xml:space="preserve">On the </w:t>
      </w:r>
      <w:r w:rsidRPr="007D3D2E">
        <w:rPr>
          <w:b/>
        </w:rPr>
        <w:t>Specify Display Name</w:t>
      </w:r>
      <w:r>
        <w:t xml:space="preserve"> page, in </w:t>
      </w:r>
      <w:r w:rsidRPr="007D3D2E">
        <w:rPr>
          <w:b/>
        </w:rPr>
        <w:t>Display name</w:t>
      </w:r>
      <w:r>
        <w:t xml:space="preserve"> type </w:t>
      </w:r>
      <w:proofErr w:type="spellStart"/>
      <w:r w:rsidRPr="007D3D2E">
        <w:rPr>
          <w:b/>
          <w:bCs/>
        </w:rPr>
        <w:t>Litware</w:t>
      </w:r>
      <w:proofErr w:type="spellEnd"/>
      <w:r w:rsidRPr="007D3D2E">
        <w:rPr>
          <w:b/>
          <w:bCs/>
        </w:rPr>
        <w:t xml:space="preserve"> IP</w:t>
      </w:r>
      <w:r>
        <w:rPr>
          <w:b/>
          <w:bCs/>
        </w:rPr>
        <w:t xml:space="preserve"> – Lab 0</w:t>
      </w:r>
      <w:r w:rsidR="007E062E">
        <w:rPr>
          <w:b/>
          <w:bCs/>
        </w:rPr>
        <w:t>4</w:t>
      </w:r>
      <w:r>
        <w:t xml:space="preserve">. Then click </w:t>
      </w:r>
      <w:proofErr w:type="gramStart"/>
      <w:r w:rsidRPr="007D3D2E">
        <w:rPr>
          <w:b/>
          <w:bCs/>
        </w:rPr>
        <w:t>Next</w:t>
      </w:r>
      <w:proofErr w:type="gramEnd"/>
      <w:r>
        <w:t>.</w:t>
      </w:r>
    </w:p>
    <w:p w:rsidR="008108BB" w:rsidRDefault="00BD6B86" w:rsidP="008108BB">
      <w:pPr>
        <w:pStyle w:val="ppFigureIndent"/>
      </w:pPr>
      <w:r>
        <w:rPr>
          <w:noProof/>
          <w:lang w:val="en-GB" w:eastAsia="en-GB" w:bidi="ar-SA"/>
        </w:rPr>
        <w:lastRenderedPageBreak/>
        <w:drawing>
          <wp:inline distT="0" distB="0" distL="0" distR="0" wp14:anchorId="20CDDD60" wp14:editId="14B26C17">
            <wp:extent cx="5716800"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16800" cy="4572000"/>
                    </a:xfrm>
                    <a:prstGeom prst="rect">
                      <a:avLst/>
                    </a:prstGeom>
                  </pic:spPr>
                </pic:pic>
              </a:graphicData>
            </a:graphic>
          </wp:inline>
        </w:drawing>
      </w:r>
    </w:p>
    <w:p w:rsidR="008108BB" w:rsidRDefault="008108BB" w:rsidP="008108BB">
      <w:pPr>
        <w:pStyle w:val="ppNumberList"/>
      </w:pPr>
      <w:r w:rsidRPr="007D3D2E">
        <w:t xml:space="preserve">On the </w:t>
      </w:r>
      <w:r w:rsidRPr="007D3D2E">
        <w:rPr>
          <w:b/>
        </w:rPr>
        <w:t>Choose Profile</w:t>
      </w:r>
      <w:r w:rsidRPr="007D3D2E">
        <w:t xml:space="preserve"> page</w:t>
      </w:r>
      <w:r>
        <w:t>, select</w:t>
      </w:r>
      <w:r w:rsidRPr="007D3D2E">
        <w:t xml:space="preserve"> </w:t>
      </w:r>
      <w:r w:rsidRPr="007D3D2E">
        <w:rPr>
          <w:b/>
        </w:rPr>
        <w:t>AD FS 2.0 Profile</w:t>
      </w:r>
      <w:r w:rsidRPr="007D3D2E">
        <w:t xml:space="preserve">, </w:t>
      </w:r>
      <w:r>
        <w:t xml:space="preserve">and then </w:t>
      </w:r>
      <w:r w:rsidRPr="007D3D2E">
        <w:t xml:space="preserve">click </w:t>
      </w:r>
      <w:proofErr w:type="gramStart"/>
      <w:r w:rsidRPr="007D3D2E">
        <w:rPr>
          <w:b/>
        </w:rPr>
        <w:t>Next</w:t>
      </w:r>
      <w:proofErr w:type="gramEnd"/>
      <w:r>
        <w:t>.</w:t>
      </w:r>
    </w:p>
    <w:p w:rsidR="008108BB" w:rsidRDefault="008108BB" w:rsidP="008108BB">
      <w:pPr>
        <w:pStyle w:val="ppFigureIndent"/>
      </w:pPr>
      <w:r>
        <w:rPr>
          <w:noProof/>
          <w:lang w:val="en-GB" w:eastAsia="en-GB" w:bidi="ar-SA"/>
        </w:rPr>
        <w:lastRenderedPageBreak/>
        <w:drawing>
          <wp:inline distT="0" distB="0" distL="0" distR="0" wp14:anchorId="1BE97B62" wp14:editId="672F2DF3">
            <wp:extent cx="5716800" cy="456480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16800" cy="4564800"/>
                    </a:xfrm>
                    <a:prstGeom prst="rect">
                      <a:avLst/>
                    </a:prstGeom>
                  </pic:spPr>
                </pic:pic>
              </a:graphicData>
            </a:graphic>
          </wp:inline>
        </w:drawing>
      </w:r>
    </w:p>
    <w:p w:rsidR="008108BB" w:rsidRDefault="008108BB" w:rsidP="008108BB">
      <w:pPr>
        <w:pStyle w:val="ppNumberList"/>
      </w:pPr>
      <w:r w:rsidRPr="00321D0A">
        <w:t xml:space="preserve">On the </w:t>
      </w:r>
      <w:r w:rsidRPr="00321D0A">
        <w:rPr>
          <w:b/>
        </w:rPr>
        <w:t>Configure URL</w:t>
      </w:r>
      <w:r w:rsidRPr="00321D0A">
        <w:t xml:space="preserve"> page</w:t>
      </w:r>
      <w:r>
        <w:t>, s</w:t>
      </w:r>
      <w:r w:rsidRPr="00321D0A">
        <w:t xml:space="preserve">elect the </w:t>
      </w:r>
      <w:r w:rsidRPr="00321D0A">
        <w:rPr>
          <w:b/>
        </w:rPr>
        <w:t>Enable support for the WS-Federation Passive</w:t>
      </w:r>
      <w:r w:rsidRPr="00321D0A">
        <w:t xml:space="preserve"> protocol check box. Under </w:t>
      </w:r>
      <w:r w:rsidRPr="00321D0A">
        <w:rPr>
          <w:b/>
        </w:rPr>
        <w:t>Claims provider WS-Federation Passive protocol URL</w:t>
      </w:r>
      <w:r w:rsidRPr="00321D0A">
        <w:t xml:space="preserve">, type </w:t>
      </w:r>
      <w:r w:rsidRPr="00A856A8">
        <w:rPr>
          <w:b/>
        </w:rPr>
        <w:t>https://localhost/Litware.SimulatedIssuer.</w:t>
      </w:r>
      <w:r w:rsidR="00272F84">
        <w:rPr>
          <w:b/>
        </w:rPr>
        <w:t>Lab04</w:t>
      </w:r>
      <w:r w:rsidRPr="00A856A8">
        <w:rPr>
          <w:b/>
        </w:rPr>
        <w:t>.Ex03/</w:t>
      </w:r>
      <w:r w:rsidRPr="00321D0A">
        <w:t xml:space="preserve">, and then click </w:t>
      </w:r>
      <w:proofErr w:type="gramStart"/>
      <w:r w:rsidRPr="00321D0A">
        <w:rPr>
          <w:b/>
        </w:rPr>
        <w:t>Next</w:t>
      </w:r>
      <w:proofErr w:type="gramEnd"/>
      <w:r w:rsidRPr="00321D0A">
        <w:t>.</w:t>
      </w:r>
    </w:p>
    <w:p w:rsidR="008108BB" w:rsidRDefault="00BD6B86" w:rsidP="008108BB">
      <w:pPr>
        <w:pStyle w:val="ppFigureIndent"/>
      </w:pPr>
      <w:r>
        <w:rPr>
          <w:noProof/>
          <w:lang w:val="en-GB" w:eastAsia="en-GB" w:bidi="ar-SA"/>
        </w:rPr>
        <w:lastRenderedPageBreak/>
        <w:drawing>
          <wp:inline distT="0" distB="0" distL="0" distR="0" wp14:anchorId="1802AAD5" wp14:editId="396061E8">
            <wp:extent cx="5716800" cy="455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16800" cy="4554000"/>
                    </a:xfrm>
                    <a:prstGeom prst="rect">
                      <a:avLst/>
                    </a:prstGeom>
                  </pic:spPr>
                </pic:pic>
              </a:graphicData>
            </a:graphic>
          </wp:inline>
        </w:drawing>
      </w:r>
    </w:p>
    <w:p w:rsidR="008108BB" w:rsidRDefault="008108BB" w:rsidP="008108BB">
      <w:pPr>
        <w:pStyle w:val="ppNumberList"/>
      </w:pPr>
      <w:r w:rsidRPr="00BD7065">
        <w:t xml:space="preserve">On the </w:t>
      </w:r>
      <w:r w:rsidRPr="00BD7065">
        <w:rPr>
          <w:b/>
        </w:rPr>
        <w:t>Configure Identifier</w:t>
      </w:r>
      <w:r w:rsidRPr="00BD7065">
        <w:t xml:space="preserve"> page, under </w:t>
      </w:r>
      <w:r w:rsidRPr="00BD7065">
        <w:rPr>
          <w:b/>
        </w:rPr>
        <w:t>Claims provider trust identifier</w:t>
      </w:r>
      <w:r w:rsidRPr="00BD7065">
        <w:t>, type</w:t>
      </w:r>
      <w:r>
        <w:t xml:space="preserve"> </w:t>
      </w:r>
      <w:r>
        <w:rPr>
          <w:b/>
        </w:rPr>
        <w:t>l</w:t>
      </w:r>
      <w:r w:rsidRPr="00E92D32">
        <w:rPr>
          <w:b/>
        </w:rPr>
        <w:t>itware.</w:t>
      </w:r>
      <w:r w:rsidR="00BD6B86">
        <w:rPr>
          <w:b/>
        </w:rPr>
        <w:t>l</w:t>
      </w:r>
      <w:r w:rsidR="00272F84">
        <w:rPr>
          <w:b/>
        </w:rPr>
        <w:t>ab04</w:t>
      </w:r>
      <w:r w:rsidRPr="00BD7065">
        <w:t xml:space="preserve">, and then click </w:t>
      </w:r>
      <w:proofErr w:type="gramStart"/>
      <w:r w:rsidRPr="00BD7065">
        <w:rPr>
          <w:b/>
        </w:rPr>
        <w:t>Next</w:t>
      </w:r>
      <w:proofErr w:type="gramEnd"/>
      <w:r w:rsidRPr="00BD7065">
        <w:t>.</w:t>
      </w:r>
    </w:p>
    <w:p w:rsidR="008108BB" w:rsidRDefault="00BD6B86" w:rsidP="008108BB">
      <w:pPr>
        <w:pStyle w:val="ppFigureIndent"/>
      </w:pPr>
      <w:r>
        <w:rPr>
          <w:noProof/>
          <w:lang w:val="en-GB" w:eastAsia="en-GB" w:bidi="ar-SA"/>
        </w:rPr>
        <w:lastRenderedPageBreak/>
        <w:drawing>
          <wp:inline distT="0" distB="0" distL="0" distR="0" wp14:anchorId="4198C16C" wp14:editId="1C41124B">
            <wp:extent cx="5716800" cy="4572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16800" cy="4572000"/>
                    </a:xfrm>
                    <a:prstGeom prst="rect">
                      <a:avLst/>
                    </a:prstGeom>
                  </pic:spPr>
                </pic:pic>
              </a:graphicData>
            </a:graphic>
          </wp:inline>
        </w:drawing>
      </w:r>
      <w:r w:rsidR="008108BB">
        <w:rPr>
          <w:noProof/>
          <w:lang w:val="en-GB" w:eastAsia="en-GB" w:bidi="ar-SA"/>
        </w:rPr>
        <w:t xml:space="preserve"> </w:t>
      </w:r>
    </w:p>
    <w:p w:rsidR="008108BB" w:rsidRDefault="008108BB" w:rsidP="008108BB">
      <w:pPr>
        <w:pStyle w:val="ppNumberList"/>
      </w:pPr>
      <w:r w:rsidRPr="00BD7065">
        <w:t xml:space="preserve">On the </w:t>
      </w:r>
      <w:r w:rsidRPr="00BD7065">
        <w:rPr>
          <w:b/>
        </w:rPr>
        <w:t>Configure Certificates</w:t>
      </w:r>
      <w:r w:rsidRPr="00BD7065">
        <w:t xml:space="preserve"> page, click </w:t>
      </w:r>
      <w:r w:rsidRPr="00BD7065">
        <w:rPr>
          <w:b/>
        </w:rPr>
        <w:t>Add</w:t>
      </w:r>
      <w:r w:rsidRPr="00BD7065">
        <w:t xml:space="preserve"> to locate </w:t>
      </w:r>
      <w:r>
        <w:t xml:space="preserve">the </w:t>
      </w:r>
      <w:r>
        <w:rPr>
          <w:b/>
        </w:rPr>
        <w:t>l</w:t>
      </w:r>
      <w:r w:rsidRPr="00BD7065">
        <w:rPr>
          <w:b/>
        </w:rPr>
        <w:t>itware.</w:t>
      </w:r>
      <w:r w:rsidR="00272F84">
        <w:rPr>
          <w:b/>
        </w:rPr>
        <w:t>Lab04</w:t>
      </w:r>
      <w:r>
        <w:rPr>
          <w:b/>
        </w:rPr>
        <w:t>.</w:t>
      </w:r>
      <w:r w:rsidRPr="00BD7065">
        <w:rPr>
          <w:b/>
        </w:rPr>
        <w:t>cer</w:t>
      </w:r>
      <w:r w:rsidRPr="00BD7065">
        <w:t xml:space="preserve"> file and add it to the list of certificates, and then click </w:t>
      </w:r>
      <w:proofErr w:type="gramStart"/>
      <w:r w:rsidRPr="00BD7065">
        <w:rPr>
          <w:b/>
        </w:rPr>
        <w:t>Next</w:t>
      </w:r>
      <w:proofErr w:type="gramEnd"/>
      <w:r w:rsidRPr="00BD7065">
        <w:t>.</w:t>
      </w:r>
      <w:r>
        <w:t xml:space="preserve"> If you receive a message, "</w:t>
      </w:r>
      <w:r w:rsidRPr="00681077">
        <w:rPr>
          <w:b/>
        </w:rPr>
        <w:t>The certificate key length is less than 2048 bits. Certificates with key sizes less than 2048 bits might present security risk and are not recommended. Do you want to continue?</w:t>
      </w:r>
      <w:r>
        <w:t xml:space="preserve">" click </w:t>
      </w:r>
      <w:r w:rsidRPr="00681077">
        <w:rPr>
          <w:b/>
        </w:rPr>
        <w:t>Yes</w:t>
      </w:r>
      <w:r>
        <w:t xml:space="preserve"> to continue.</w:t>
      </w:r>
    </w:p>
    <w:p w:rsidR="008108BB" w:rsidRDefault="008108BB" w:rsidP="008108BB">
      <w:pPr>
        <w:pStyle w:val="ppNoteIndent"/>
      </w:pPr>
      <w:r>
        <w:t xml:space="preserve">You can find the </w:t>
      </w:r>
      <w:r>
        <w:rPr>
          <w:b/>
        </w:rPr>
        <w:t>l</w:t>
      </w:r>
      <w:r w:rsidRPr="00BD7065">
        <w:rPr>
          <w:b/>
        </w:rPr>
        <w:t>itware</w:t>
      </w:r>
      <w:r>
        <w:rPr>
          <w:b/>
        </w:rPr>
        <w:t>.</w:t>
      </w:r>
      <w:r w:rsidR="00272F84">
        <w:rPr>
          <w:b/>
        </w:rPr>
        <w:t>Lab04</w:t>
      </w:r>
      <w:r w:rsidRPr="00BD7065">
        <w:rPr>
          <w:b/>
        </w:rPr>
        <w:t>.cer</w:t>
      </w:r>
      <w:r>
        <w:t xml:space="preserve"> file in the </w:t>
      </w:r>
      <w:r w:rsidRPr="00BB1BDA">
        <w:rPr>
          <w:b/>
        </w:rPr>
        <w:t>\</w:t>
      </w:r>
      <w:r w:rsidR="00272F84">
        <w:rPr>
          <w:b/>
        </w:rPr>
        <w:t>Lab04</w:t>
      </w:r>
      <w:r w:rsidR="00BD6B86">
        <w:rPr>
          <w:b/>
        </w:rPr>
        <w:t>-ActiveClient</w:t>
      </w:r>
      <w:r w:rsidRPr="00BB1BDA">
        <w:rPr>
          <w:b/>
        </w:rPr>
        <w:t>\Source\Ex03\Assets</w:t>
      </w:r>
      <w:r>
        <w:t xml:space="preserve"> folder. If ADFS is installed on a different machine from where the Lab files are located, you will need to copy the file from the machine where the Lab source files are located to the machine where you have ADFS installed.</w:t>
      </w:r>
    </w:p>
    <w:p w:rsidR="008108BB" w:rsidRDefault="008108BB" w:rsidP="008108BB">
      <w:pPr>
        <w:pStyle w:val="ppNoteIndent"/>
      </w:pPr>
      <w:r>
        <w:t>This is a test certificate — a certificate for use in production should have a key-size of 2048 bits or more.</w:t>
      </w:r>
    </w:p>
    <w:p w:rsidR="008108BB" w:rsidRDefault="00BD6B86" w:rsidP="008108BB">
      <w:pPr>
        <w:pStyle w:val="ppFigureIndent"/>
      </w:pPr>
      <w:r>
        <w:rPr>
          <w:noProof/>
          <w:lang w:val="en-GB" w:eastAsia="en-GB" w:bidi="ar-SA"/>
        </w:rPr>
        <w:lastRenderedPageBreak/>
        <w:drawing>
          <wp:inline distT="0" distB="0" distL="0" distR="0" wp14:anchorId="07679AB8" wp14:editId="2CA745A9">
            <wp:extent cx="5716800" cy="4582800"/>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16800" cy="4582800"/>
                    </a:xfrm>
                    <a:prstGeom prst="rect">
                      <a:avLst/>
                    </a:prstGeom>
                  </pic:spPr>
                </pic:pic>
              </a:graphicData>
            </a:graphic>
          </wp:inline>
        </w:drawing>
      </w:r>
    </w:p>
    <w:p w:rsidR="008108BB" w:rsidRDefault="008108BB" w:rsidP="008108BB">
      <w:pPr>
        <w:pStyle w:val="ppNumberList"/>
      </w:pPr>
      <w:r w:rsidRPr="00BB1BDA">
        <w:t xml:space="preserve">On the </w:t>
      </w:r>
      <w:r w:rsidRPr="00BB1BDA">
        <w:rPr>
          <w:b/>
        </w:rPr>
        <w:t>Ready to Add Trust</w:t>
      </w:r>
      <w:r w:rsidRPr="00BB1BDA">
        <w:t xml:space="preserve"> page, click </w:t>
      </w:r>
      <w:proofErr w:type="gramStart"/>
      <w:r w:rsidRPr="00BB1BDA">
        <w:rPr>
          <w:b/>
        </w:rPr>
        <w:t>Next</w:t>
      </w:r>
      <w:proofErr w:type="gramEnd"/>
      <w:r w:rsidRPr="00BB1BDA">
        <w:t xml:space="preserve"> to save your claims provider trust information.</w:t>
      </w:r>
    </w:p>
    <w:p w:rsidR="008108BB" w:rsidRPr="00BB1BDA" w:rsidRDefault="008108BB" w:rsidP="008108BB">
      <w:pPr>
        <w:pStyle w:val="ppNumberList"/>
      </w:pPr>
      <w:r w:rsidRPr="00BB1BDA">
        <w:t xml:space="preserve">On the </w:t>
      </w:r>
      <w:r w:rsidRPr="00BB1BDA">
        <w:rPr>
          <w:b/>
        </w:rPr>
        <w:t>Finish</w:t>
      </w:r>
      <w:r w:rsidRPr="00BB1BDA">
        <w:t xml:space="preserve"> page, click </w:t>
      </w:r>
      <w:r w:rsidRPr="00BB1BDA">
        <w:rPr>
          <w:b/>
        </w:rPr>
        <w:t>Close</w:t>
      </w:r>
      <w:r w:rsidRPr="00BB1BDA">
        <w:t xml:space="preserve">. This action automatically displays the </w:t>
      </w:r>
      <w:r w:rsidRPr="00BB1BDA">
        <w:rPr>
          <w:b/>
        </w:rPr>
        <w:t>Edit Claim Rules</w:t>
      </w:r>
      <w:r w:rsidRPr="00BB1BDA">
        <w:t xml:space="preserve"> dialog box</w:t>
      </w:r>
      <w:r>
        <w:t xml:space="preserve"> that you will use in the next task</w:t>
      </w:r>
      <w:r w:rsidRPr="00BB1BDA">
        <w:t>.</w:t>
      </w:r>
    </w:p>
    <w:p w:rsidR="008108BB" w:rsidRDefault="008108BB" w:rsidP="008108BB">
      <w:pPr>
        <w:pStyle w:val="ppListEnd"/>
      </w:pPr>
    </w:p>
    <w:p w:rsidR="008108BB" w:rsidRDefault="008108BB" w:rsidP="008108BB">
      <w:pPr>
        <w:pStyle w:val="ppBodyText"/>
        <w:numPr>
          <w:ilvl w:val="0"/>
          <w:numId w:val="0"/>
        </w:numPr>
      </w:pPr>
      <w:r>
        <w:t xml:space="preserve">You have now completed this task to configure the </w:t>
      </w:r>
      <w:proofErr w:type="spellStart"/>
      <w:r>
        <w:t>Litware</w:t>
      </w:r>
      <w:proofErr w:type="spellEnd"/>
      <w:r>
        <w:t xml:space="preserve"> issuer as a claims provider in ADFS.</w:t>
      </w:r>
    </w:p>
    <w:p w:rsidR="008108BB" w:rsidRDefault="008108BB" w:rsidP="008108BB">
      <w:pPr>
        <w:pStyle w:val="Heading2"/>
      </w:pPr>
      <w:bookmarkStart w:id="28" w:name="_Task_6:_Add"/>
      <w:bookmarkStart w:id="29" w:name="_Task_7:_Add"/>
      <w:bookmarkEnd w:id="28"/>
      <w:bookmarkEnd w:id="29"/>
      <w:r>
        <w:t xml:space="preserve">Task </w:t>
      </w:r>
      <w:r w:rsidR="0099495C">
        <w:t>5</w:t>
      </w:r>
      <w:r>
        <w:t xml:space="preserve">: </w:t>
      </w:r>
      <w:r w:rsidRPr="0051290F">
        <w:t xml:space="preserve">Add </w:t>
      </w:r>
      <w:proofErr w:type="spellStart"/>
      <w:r w:rsidRPr="0051290F">
        <w:t>Litware</w:t>
      </w:r>
      <w:proofErr w:type="spellEnd"/>
      <w:r w:rsidRPr="0051290F">
        <w:t xml:space="preserve"> Claims </w:t>
      </w:r>
      <w:r>
        <w:t>R</w:t>
      </w:r>
      <w:r w:rsidRPr="0051290F">
        <w:t>ules</w:t>
      </w:r>
      <w:r>
        <w:t xml:space="preserve"> to ADFS</w:t>
      </w:r>
    </w:p>
    <w:p w:rsidR="008108BB" w:rsidRDefault="008108BB" w:rsidP="008108BB">
      <w:pPr>
        <w:pStyle w:val="ppBodyText"/>
      </w:pPr>
      <w:r>
        <w:t xml:space="preserve">In this task, you will modify the </w:t>
      </w:r>
      <w:proofErr w:type="spellStart"/>
      <w:r>
        <w:t>Litware</w:t>
      </w:r>
      <w:proofErr w:type="spellEnd"/>
      <w:r>
        <w:t xml:space="preserve"> IP claims provider trust in ADFS to accept claims from the </w:t>
      </w:r>
      <w:proofErr w:type="spellStart"/>
      <w:r>
        <w:t>Litware</w:t>
      </w:r>
      <w:proofErr w:type="spellEnd"/>
      <w:r>
        <w:t xml:space="preserve"> issuer. You will use the AD FS 2.0 Management tool to add the rules that you can use to test the a-Order application.</w:t>
      </w:r>
    </w:p>
    <w:p w:rsidR="008108BB" w:rsidRDefault="008108BB" w:rsidP="008108BB">
      <w:pPr>
        <w:pStyle w:val="ppProcedureStart"/>
      </w:pPr>
      <w:r>
        <w:t>To a</w:t>
      </w:r>
      <w:r w:rsidRPr="0051290F">
        <w:t xml:space="preserve">dd </w:t>
      </w:r>
      <w:proofErr w:type="spellStart"/>
      <w:r w:rsidRPr="0051290F">
        <w:t>Litware</w:t>
      </w:r>
      <w:proofErr w:type="spellEnd"/>
      <w:r w:rsidRPr="0051290F">
        <w:t xml:space="preserve"> claims </w:t>
      </w:r>
      <w:r>
        <w:t>r</w:t>
      </w:r>
      <w:r w:rsidRPr="0051290F">
        <w:t>ules</w:t>
      </w:r>
      <w:r>
        <w:t xml:space="preserve"> to ADFS</w:t>
      </w:r>
    </w:p>
    <w:p w:rsidR="008108BB" w:rsidRDefault="008108BB" w:rsidP="008108BB">
      <w:pPr>
        <w:pStyle w:val="ppNumberList"/>
      </w:pPr>
      <w:r>
        <w:t xml:space="preserve">If you do not have the </w:t>
      </w:r>
      <w:r w:rsidRPr="00144CE8">
        <w:rPr>
          <w:b/>
          <w:bCs/>
        </w:rPr>
        <w:t xml:space="preserve">Edit Claim Rules for </w:t>
      </w:r>
      <w:proofErr w:type="spellStart"/>
      <w:r>
        <w:rPr>
          <w:b/>
          <w:bCs/>
        </w:rPr>
        <w:t>Litware</w:t>
      </w:r>
      <w:proofErr w:type="spellEnd"/>
      <w:r>
        <w:rPr>
          <w:b/>
          <w:bCs/>
        </w:rPr>
        <w:t xml:space="preserve"> IP</w:t>
      </w:r>
      <w:r>
        <w:t xml:space="preserve"> dialog open from the previous task, then on the machine where you have installed ADFS, start the AD FS 2.0 Management tool</w:t>
      </w:r>
      <w:r w:rsidRPr="007A72CE">
        <w:t>.</w:t>
      </w:r>
      <w:r>
        <w:t xml:space="preserve"> Expand </w:t>
      </w:r>
      <w:r w:rsidRPr="0075797A">
        <w:rPr>
          <w:b/>
          <w:bCs/>
        </w:rPr>
        <w:t>Trust Relationships</w:t>
      </w:r>
      <w:r>
        <w:t xml:space="preserve">, then click on </w:t>
      </w:r>
      <w:r>
        <w:rPr>
          <w:b/>
          <w:bCs/>
        </w:rPr>
        <w:t>Claims Provider</w:t>
      </w:r>
      <w:r w:rsidRPr="0075797A">
        <w:rPr>
          <w:b/>
          <w:bCs/>
        </w:rPr>
        <w:t xml:space="preserve"> Trusts</w:t>
      </w:r>
      <w:r>
        <w:t xml:space="preserve">, then right-click on </w:t>
      </w:r>
      <w:proofErr w:type="spellStart"/>
      <w:r>
        <w:rPr>
          <w:b/>
          <w:bCs/>
        </w:rPr>
        <w:t>Litware</w:t>
      </w:r>
      <w:proofErr w:type="spellEnd"/>
      <w:r>
        <w:rPr>
          <w:b/>
          <w:bCs/>
        </w:rPr>
        <w:t xml:space="preserve"> IP – Lab 0</w:t>
      </w:r>
      <w:r w:rsidR="00D7241A">
        <w:rPr>
          <w:b/>
          <w:bCs/>
        </w:rPr>
        <w:t>4</w:t>
      </w:r>
      <w:r>
        <w:t xml:space="preserve">, and then select </w:t>
      </w:r>
      <w:r w:rsidRPr="0075797A">
        <w:rPr>
          <w:b/>
          <w:bCs/>
        </w:rPr>
        <w:t>Edit Claim Rules</w:t>
      </w:r>
      <w:r>
        <w:t>. You should be able to see the dialog shown in the following screenshot.</w:t>
      </w:r>
    </w:p>
    <w:p w:rsidR="008108BB" w:rsidRDefault="00BD6B86" w:rsidP="008108BB">
      <w:pPr>
        <w:pStyle w:val="ppFigureIndent"/>
      </w:pPr>
      <w:r>
        <w:rPr>
          <w:noProof/>
          <w:lang w:val="en-GB" w:eastAsia="en-GB" w:bidi="ar-SA"/>
        </w:rPr>
        <w:lastRenderedPageBreak/>
        <w:drawing>
          <wp:inline distT="0" distB="0" distL="0" distR="0" wp14:anchorId="28281C71" wp14:editId="25D7EFCC">
            <wp:extent cx="4742856" cy="5152381"/>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742856" cy="5152381"/>
                    </a:xfrm>
                    <a:prstGeom prst="rect">
                      <a:avLst/>
                    </a:prstGeom>
                  </pic:spPr>
                </pic:pic>
              </a:graphicData>
            </a:graphic>
          </wp:inline>
        </w:drawing>
      </w:r>
    </w:p>
    <w:p w:rsidR="008108BB" w:rsidRDefault="008108BB" w:rsidP="008108BB">
      <w:pPr>
        <w:pStyle w:val="ppNumberList"/>
      </w:pPr>
      <w:r>
        <w:t xml:space="preserve">Now you can add the rules you need to test the scenario. In the </w:t>
      </w:r>
      <w:r>
        <w:rPr>
          <w:b/>
          <w:bCs/>
        </w:rPr>
        <w:t xml:space="preserve">Edit Claim Rules for </w:t>
      </w:r>
      <w:proofErr w:type="spellStart"/>
      <w:r>
        <w:rPr>
          <w:b/>
          <w:bCs/>
        </w:rPr>
        <w:t>Litware</w:t>
      </w:r>
      <w:proofErr w:type="spellEnd"/>
      <w:r>
        <w:rPr>
          <w:b/>
          <w:bCs/>
        </w:rPr>
        <w:t xml:space="preserve"> IP</w:t>
      </w:r>
      <w:r w:rsidR="00234F36">
        <w:rPr>
          <w:b/>
          <w:bCs/>
        </w:rPr>
        <w:t xml:space="preserve"> – Lab 04</w:t>
      </w:r>
      <w:r>
        <w:rPr>
          <w:bCs/>
        </w:rPr>
        <w:t xml:space="preserve"> dialog</w:t>
      </w:r>
      <w:r>
        <w:t xml:space="preserve">, click </w:t>
      </w:r>
      <w:r w:rsidRPr="00874040">
        <w:rPr>
          <w:b/>
          <w:bCs/>
        </w:rPr>
        <w:t>Add Rule</w:t>
      </w:r>
      <w:r>
        <w:rPr>
          <w:b/>
          <w:bCs/>
        </w:rPr>
        <w:t>.</w:t>
      </w:r>
      <w:r>
        <w:t xml:space="preserve"> Then, in </w:t>
      </w:r>
      <w:r w:rsidRPr="00874040">
        <w:rPr>
          <w:b/>
          <w:bCs/>
        </w:rPr>
        <w:t>Add Transform Claim Rule Wizard</w:t>
      </w:r>
      <w:r>
        <w:t xml:space="preserve"> dialog, in the </w:t>
      </w:r>
      <w:r w:rsidRPr="00874040">
        <w:rPr>
          <w:b/>
          <w:bCs/>
        </w:rPr>
        <w:t>Claim rule template</w:t>
      </w:r>
      <w:r>
        <w:t xml:space="preserve"> dropdown list, select </w:t>
      </w:r>
      <w:r w:rsidRPr="00874040">
        <w:rPr>
          <w:b/>
          <w:bCs/>
        </w:rPr>
        <w:t>Send Claims Using a Custom Rule</w:t>
      </w:r>
      <w:r>
        <w:t xml:space="preserve">, and then click </w:t>
      </w:r>
      <w:proofErr w:type="gramStart"/>
      <w:r w:rsidRPr="00874040">
        <w:rPr>
          <w:b/>
          <w:bCs/>
        </w:rPr>
        <w:t>Next</w:t>
      </w:r>
      <w:proofErr w:type="gramEnd"/>
      <w:r>
        <w:t>.</w:t>
      </w:r>
    </w:p>
    <w:p w:rsidR="008108BB" w:rsidRDefault="008108BB" w:rsidP="008108BB">
      <w:pPr>
        <w:pStyle w:val="ppFigureIndent"/>
      </w:pPr>
      <w:r>
        <w:rPr>
          <w:noProof/>
          <w:lang w:val="en-GB" w:eastAsia="en-GB" w:bidi="ar-SA"/>
        </w:rPr>
        <w:lastRenderedPageBreak/>
        <w:drawing>
          <wp:inline distT="0" distB="0" distL="0" distR="0" wp14:anchorId="6817294B" wp14:editId="5B980753">
            <wp:extent cx="5716800" cy="455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16800" cy="4554000"/>
                    </a:xfrm>
                    <a:prstGeom prst="rect">
                      <a:avLst/>
                    </a:prstGeom>
                  </pic:spPr>
                </pic:pic>
              </a:graphicData>
            </a:graphic>
          </wp:inline>
        </w:drawing>
      </w:r>
    </w:p>
    <w:p w:rsidR="008108BB" w:rsidRPr="00874040" w:rsidRDefault="008108BB" w:rsidP="008108BB">
      <w:pPr>
        <w:pStyle w:val="ppNumberList"/>
      </w:pPr>
      <w:r>
        <w:t xml:space="preserve">On the </w:t>
      </w:r>
      <w:r>
        <w:rPr>
          <w:b/>
        </w:rPr>
        <w:t xml:space="preserve">Configure Rule </w:t>
      </w:r>
      <w:r>
        <w:t>page of the wizard</w:t>
      </w:r>
      <w:r w:rsidRPr="00874040">
        <w:t>,</w:t>
      </w:r>
      <w:r>
        <w:t xml:space="preserve"> in the </w:t>
      </w:r>
      <w:r>
        <w:rPr>
          <w:b/>
        </w:rPr>
        <w:t>Claim r</w:t>
      </w:r>
      <w:r w:rsidRPr="00874040">
        <w:rPr>
          <w:b/>
        </w:rPr>
        <w:t>ule name</w:t>
      </w:r>
      <w:r>
        <w:t xml:space="preserve"> textbox, type </w:t>
      </w:r>
      <w:r w:rsidRPr="00A34C11">
        <w:rPr>
          <w:b/>
          <w:bCs/>
        </w:rPr>
        <w:t>Pass through Name</w:t>
      </w:r>
      <w:r>
        <w:t xml:space="preserve">. In the </w:t>
      </w:r>
      <w:r w:rsidRPr="00874040">
        <w:rPr>
          <w:b/>
        </w:rPr>
        <w:t>Custom rule</w:t>
      </w:r>
      <w:r>
        <w:t xml:space="preserve"> textbox, add the following rule:</w:t>
      </w:r>
    </w:p>
    <w:p w:rsidR="008108BB" w:rsidRPr="00874040" w:rsidRDefault="008108BB" w:rsidP="008108BB">
      <w:pPr>
        <w:pStyle w:val="ppCodeIndent"/>
      </w:pPr>
      <w:r w:rsidRPr="00A619DE">
        <w:t>c:[Type == "http://schemas.xmlsoap.org/</w:t>
      </w:r>
      <w:proofErr w:type="spellStart"/>
      <w:r w:rsidRPr="00A619DE">
        <w:t>ws</w:t>
      </w:r>
      <w:proofErr w:type="spellEnd"/>
      <w:r w:rsidRPr="00A619DE">
        <w:t xml:space="preserve">/2005/05/identity/claims/name"] =&gt; </w:t>
      </w:r>
      <w:r w:rsidRPr="00357BA1">
        <w:rPr>
          <w:rFonts w:ascii="Calibri" w:hAnsi="Calibri" w:cs="Calibri"/>
          <w:sz w:val="22"/>
        </w:rPr>
        <w:t>issue (claim = c);</w:t>
      </w:r>
    </w:p>
    <w:p w:rsidR="008108BB" w:rsidRPr="00874040" w:rsidRDefault="008108BB" w:rsidP="008108BB">
      <w:pPr>
        <w:pStyle w:val="ppNumberList"/>
      </w:pPr>
      <w:r>
        <w:t xml:space="preserve">On the </w:t>
      </w:r>
      <w:r>
        <w:rPr>
          <w:b/>
          <w:bCs/>
        </w:rPr>
        <w:t xml:space="preserve">Configure Rule </w:t>
      </w:r>
      <w:r>
        <w:rPr>
          <w:bCs/>
        </w:rPr>
        <w:t>p</w:t>
      </w:r>
      <w:r w:rsidRPr="00142A1D">
        <w:rPr>
          <w:bCs/>
        </w:rPr>
        <w:t>age</w:t>
      </w:r>
      <w:r>
        <w:rPr>
          <w:bCs/>
        </w:rPr>
        <w:t xml:space="preserve"> of the wizard</w:t>
      </w:r>
      <w:r w:rsidRPr="00874040">
        <w:rPr>
          <w:bCs/>
        </w:rPr>
        <w:t>,</w:t>
      </w:r>
      <w:r>
        <w:rPr>
          <w:bCs/>
        </w:rPr>
        <w:t xml:space="preserve"> click </w:t>
      </w:r>
      <w:r w:rsidRPr="00874040">
        <w:rPr>
          <w:b/>
          <w:bCs/>
        </w:rPr>
        <w:t>Finish</w:t>
      </w:r>
      <w:r>
        <w:rPr>
          <w:bCs/>
        </w:rPr>
        <w:t>.</w:t>
      </w:r>
    </w:p>
    <w:p w:rsidR="008108BB" w:rsidRPr="00B030AA" w:rsidRDefault="008108BB" w:rsidP="008108BB">
      <w:pPr>
        <w:pStyle w:val="ppNumberList"/>
      </w:pPr>
      <w:r>
        <w:rPr>
          <w:bCs/>
        </w:rPr>
        <w:t xml:space="preserve">Using the information in the following table, repeat steps 2, 3 and 4 to add the remaining rules to ADFS. </w:t>
      </w:r>
    </w:p>
    <w:tbl>
      <w:tblPr>
        <w:tblStyle w:val="ppTableGrid"/>
        <w:tblW w:w="5000" w:type="pct"/>
        <w:tblInd w:w="0" w:type="dxa"/>
        <w:tblLook w:val="04A0" w:firstRow="1" w:lastRow="0" w:firstColumn="1" w:lastColumn="0" w:noHBand="0" w:noVBand="1"/>
      </w:tblPr>
      <w:tblGrid>
        <w:gridCol w:w="2609"/>
        <w:gridCol w:w="7687"/>
      </w:tblGrid>
      <w:tr w:rsidR="008108BB" w:rsidTr="008108BB">
        <w:trPr>
          <w:cnfStyle w:val="100000000000" w:firstRow="1" w:lastRow="0" w:firstColumn="0" w:lastColumn="0" w:oddVBand="0" w:evenVBand="0" w:oddHBand="0" w:evenHBand="0" w:firstRowFirstColumn="0" w:firstRowLastColumn="0" w:lastRowFirstColumn="0" w:lastRowLastColumn="0"/>
        </w:trPr>
        <w:tc>
          <w:tcPr>
            <w:tcW w:w="1267" w:type="pct"/>
          </w:tcPr>
          <w:p w:rsidR="008108BB" w:rsidRDefault="008108BB" w:rsidP="008108BB">
            <w:pPr>
              <w:pStyle w:val="ppTableText"/>
            </w:pPr>
            <w:r>
              <w:t>Claim rule name</w:t>
            </w:r>
          </w:p>
        </w:tc>
        <w:tc>
          <w:tcPr>
            <w:tcW w:w="3733" w:type="pct"/>
          </w:tcPr>
          <w:p w:rsidR="008108BB" w:rsidRDefault="008108BB" w:rsidP="008108BB">
            <w:pPr>
              <w:pStyle w:val="ppTableText"/>
            </w:pPr>
            <w:r>
              <w:t>Custom rule</w:t>
            </w:r>
          </w:p>
        </w:tc>
      </w:tr>
      <w:tr w:rsidR="008108BB" w:rsidTr="008108BB">
        <w:tc>
          <w:tcPr>
            <w:tcW w:w="1267" w:type="pct"/>
          </w:tcPr>
          <w:p w:rsidR="008108BB" w:rsidRPr="00B030AA" w:rsidRDefault="008108BB" w:rsidP="008108BB">
            <w:pPr>
              <w:pStyle w:val="ppTableText"/>
              <w:rPr>
                <w:bCs/>
              </w:rPr>
            </w:pPr>
            <w:r w:rsidRPr="003A4CC8">
              <w:rPr>
                <w:bCs/>
              </w:rPr>
              <w:t>Transform group (Sales) to group (</w:t>
            </w:r>
            <w:proofErr w:type="spellStart"/>
            <w:r w:rsidRPr="003A4CC8">
              <w:rPr>
                <w:bCs/>
              </w:rPr>
              <w:t>Litware</w:t>
            </w:r>
            <w:proofErr w:type="spellEnd"/>
            <w:r w:rsidRPr="003A4CC8">
              <w:rPr>
                <w:bCs/>
              </w:rPr>
              <w:t>\Sales)</w:t>
            </w:r>
          </w:p>
        </w:tc>
        <w:tc>
          <w:tcPr>
            <w:tcW w:w="3733" w:type="pct"/>
          </w:tcPr>
          <w:p w:rsidR="008108BB" w:rsidRDefault="008108BB" w:rsidP="008108BB">
            <w:pPr>
              <w:pStyle w:val="ppTableText"/>
            </w:pPr>
            <w:r>
              <w:t>c:[Type == "http://schemas.xmlsoap.org/claims/group", Value =~ "^(?i)Sales$"]</w:t>
            </w:r>
          </w:p>
          <w:p w:rsidR="008108BB" w:rsidRDefault="008108BB" w:rsidP="008108BB">
            <w:pPr>
              <w:pStyle w:val="ppTableText"/>
            </w:pPr>
            <w:r>
              <w:t xml:space="preserve"> =&gt; issue(Type = "http://schemas.xmlsoap.org/claims/group", Issuer = </w:t>
            </w:r>
            <w:proofErr w:type="spellStart"/>
            <w:r>
              <w:t>c.Issuer</w:t>
            </w:r>
            <w:proofErr w:type="spellEnd"/>
            <w:r>
              <w:t xml:space="preserve">, </w:t>
            </w:r>
            <w:proofErr w:type="spellStart"/>
            <w:r>
              <w:t>OriginalIssuer</w:t>
            </w:r>
            <w:proofErr w:type="spellEnd"/>
            <w:r>
              <w:t xml:space="preserve"> = </w:t>
            </w:r>
            <w:proofErr w:type="spellStart"/>
            <w:r>
              <w:t>c.OriginalIssuer</w:t>
            </w:r>
            <w:proofErr w:type="spellEnd"/>
            <w:r>
              <w:t>, Value = "</w:t>
            </w:r>
            <w:proofErr w:type="spellStart"/>
            <w:r>
              <w:t>Litware</w:t>
            </w:r>
            <w:proofErr w:type="spellEnd"/>
            <w:r>
              <w:t xml:space="preserve">\Sales", </w:t>
            </w:r>
            <w:proofErr w:type="spellStart"/>
            <w:r>
              <w:t>ValueType</w:t>
            </w:r>
            <w:proofErr w:type="spellEnd"/>
            <w:r>
              <w:t xml:space="preserve"> = </w:t>
            </w:r>
            <w:proofErr w:type="spellStart"/>
            <w:r>
              <w:t>c.ValueType</w:t>
            </w:r>
            <w:proofErr w:type="spellEnd"/>
            <w:r>
              <w:t>);</w:t>
            </w:r>
          </w:p>
        </w:tc>
      </w:tr>
      <w:tr w:rsidR="008108BB" w:rsidTr="008108BB">
        <w:tc>
          <w:tcPr>
            <w:tcW w:w="1267" w:type="pct"/>
          </w:tcPr>
          <w:p w:rsidR="008108BB" w:rsidRDefault="008108BB" w:rsidP="008108BB">
            <w:pPr>
              <w:pStyle w:val="ppTableText"/>
              <w:rPr>
                <w:bCs/>
              </w:rPr>
            </w:pPr>
            <w:r>
              <w:rPr>
                <w:bCs/>
              </w:rPr>
              <w:t>Issue Organization</w:t>
            </w:r>
          </w:p>
        </w:tc>
        <w:tc>
          <w:tcPr>
            <w:tcW w:w="3733" w:type="pct"/>
          </w:tcPr>
          <w:p w:rsidR="008108BB" w:rsidRDefault="008108BB" w:rsidP="008108BB">
            <w:pPr>
              <w:pStyle w:val="ppTableText"/>
            </w:pPr>
            <w:r w:rsidRPr="00A619DE">
              <w:t>=&gt; issue(Type = "http://schemas.adatum.com/claims/2009/08/organization", Value = "</w:t>
            </w:r>
            <w:proofErr w:type="spellStart"/>
            <w:r w:rsidRPr="00A619DE">
              <w:t>Litware</w:t>
            </w:r>
            <w:proofErr w:type="spellEnd"/>
            <w:r w:rsidRPr="00A619DE">
              <w:t>");</w:t>
            </w:r>
          </w:p>
        </w:tc>
      </w:tr>
    </w:tbl>
    <w:p w:rsidR="008108BB" w:rsidRDefault="008108BB" w:rsidP="008108BB">
      <w:pPr>
        <w:pStyle w:val="ppNumberList"/>
      </w:pPr>
      <w:r>
        <w:t xml:space="preserve">When you have finished, the </w:t>
      </w:r>
      <w:r w:rsidRPr="00DB5B42">
        <w:rPr>
          <w:b/>
          <w:bCs/>
        </w:rPr>
        <w:t xml:space="preserve">Edit Claim Rules for </w:t>
      </w:r>
      <w:proofErr w:type="spellStart"/>
      <w:r w:rsidR="00234F36">
        <w:rPr>
          <w:b/>
          <w:bCs/>
        </w:rPr>
        <w:t>Litware</w:t>
      </w:r>
      <w:proofErr w:type="spellEnd"/>
      <w:r w:rsidR="00234F36">
        <w:rPr>
          <w:b/>
          <w:bCs/>
        </w:rPr>
        <w:t xml:space="preserve"> IP – Lab 04</w:t>
      </w:r>
      <w:r>
        <w:t xml:space="preserve"> dialog should look like the following screenshot. Click </w:t>
      </w:r>
      <w:r w:rsidRPr="00DB5B42">
        <w:rPr>
          <w:b/>
          <w:bCs/>
        </w:rPr>
        <w:t>OK</w:t>
      </w:r>
      <w:r>
        <w:t xml:space="preserve"> to close the dialog.</w:t>
      </w:r>
    </w:p>
    <w:p w:rsidR="008108BB" w:rsidRPr="00874040" w:rsidRDefault="00234F36" w:rsidP="008108BB">
      <w:pPr>
        <w:pStyle w:val="ppFigureIndent"/>
      </w:pPr>
      <w:r>
        <w:rPr>
          <w:noProof/>
          <w:lang w:val="en-GB" w:eastAsia="en-GB" w:bidi="ar-SA"/>
        </w:rPr>
        <w:lastRenderedPageBreak/>
        <w:drawing>
          <wp:inline distT="0" distB="0" distL="0" distR="0" wp14:anchorId="725DD643" wp14:editId="14F1C3C0">
            <wp:extent cx="4752381" cy="51333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752381" cy="5133333"/>
                    </a:xfrm>
                    <a:prstGeom prst="rect">
                      <a:avLst/>
                    </a:prstGeom>
                  </pic:spPr>
                </pic:pic>
              </a:graphicData>
            </a:graphic>
          </wp:inline>
        </w:drawing>
      </w:r>
    </w:p>
    <w:p w:rsidR="008108BB" w:rsidRDefault="008108BB" w:rsidP="008108BB">
      <w:pPr>
        <w:pStyle w:val="ppListEnd"/>
      </w:pPr>
    </w:p>
    <w:p w:rsidR="008108BB" w:rsidRDefault="008108BB" w:rsidP="008108BB">
      <w:pPr>
        <w:pStyle w:val="ppBodyText"/>
        <w:numPr>
          <w:ilvl w:val="0"/>
          <w:numId w:val="0"/>
        </w:numPr>
      </w:pPr>
      <w:r>
        <w:t xml:space="preserve">You have now completed this task to add the </w:t>
      </w:r>
      <w:proofErr w:type="spellStart"/>
      <w:r>
        <w:t>Litware</w:t>
      </w:r>
      <w:proofErr w:type="spellEnd"/>
      <w:r>
        <w:t xml:space="preserve"> IP claims rules to the </w:t>
      </w:r>
      <w:proofErr w:type="spellStart"/>
      <w:r>
        <w:t>Litware</w:t>
      </w:r>
      <w:proofErr w:type="spellEnd"/>
      <w:r>
        <w:t xml:space="preserve"> IP claims provider trust in ADFS that you can use to test the a-Order application.</w:t>
      </w:r>
    </w:p>
    <w:p w:rsidR="008108BB" w:rsidRDefault="008108BB" w:rsidP="008108BB">
      <w:pPr>
        <w:pStyle w:val="Heading2"/>
      </w:pPr>
      <w:bookmarkStart w:id="30" w:name="_Task_7:_Verify"/>
      <w:bookmarkStart w:id="31" w:name="_Task_8:_Verify"/>
      <w:bookmarkStart w:id="32" w:name="_Task_8:_Modify"/>
      <w:bookmarkStart w:id="33" w:name="_Task_6:_Modify"/>
      <w:bookmarkEnd w:id="30"/>
      <w:bookmarkEnd w:id="31"/>
      <w:bookmarkEnd w:id="32"/>
      <w:bookmarkEnd w:id="33"/>
      <w:r>
        <w:t xml:space="preserve">Task </w:t>
      </w:r>
      <w:r w:rsidR="0099495C">
        <w:t>6</w:t>
      </w:r>
      <w:r>
        <w:t xml:space="preserve">: Modify the </w:t>
      </w:r>
      <w:r w:rsidR="0002627A">
        <w:t>Active Client Application</w:t>
      </w:r>
    </w:p>
    <w:p w:rsidR="008108BB" w:rsidRDefault="008108BB" w:rsidP="008108BB">
      <w:pPr>
        <w:pStyle w:val="ppBodyText"/>
      </w:pPr>
      <w:r>
        <w:t xml:space="preserve">In this task, you will modify the </w:t>
      </w:r>
      <w:r w:rsidR="0002627A">
        <w:t>active client application to work with ADFS instead of the simulated Adatum federation provider</w:t>
      </w:r>
      <w:r>
        <w:t>.</w:t>
      </w:r>
    </w:p>
    <w:p w:rsidR="008108BB" w:rsidRDefault="008108BB" w:rsidP="008108BB">
      <w:pPr>
        <w:pStyle w:val="ppProcedureStart"/>
      </w:pPr>
      <w:r>
        <w:t xml:space="preserve">To modify the </w:t>
      </w:r>
      <w:r w:rsidR="0002627A">
        <w:t>active client application</w:t>
      </w:r>
    </w:p>
    <w:p w:rsidR="008108BB" w:rsidRDefault="008108BB" w:rsidP="008108BB">
      <w:pPr>
        <w:pStyle w:val="ppNumberList"/>
      </w:pPr>
      <w:r>
        <w:t>Start Visual Studio as an administrator and o</w:t>
      </w:r>
      <w:r w:rsidRPr="007A72CE">
        <w:t xml:space="preserve">pen the solution named </w:t>
      </w:r>
      <w:r w:rsidR="00272F84">
        <w:rPr>
          <w:b/>
        </w:rPr>
        <w:t>Lab04</w:t>
      </w:r>
      <w:r w:rsidRPr="00611589">
        <w:rPr>
          <w:b/>
        </w:rPr>
        <w:t>.Ex0</w:t>
      </w:r>
      <w:r>
        <w:rPr>
          <w:b/>
        </w:rPr>
        <w:t>3</w:t>
      </w:r>
      <w:r w:rsidRPr="00611589">
        <w:rPr>
          <w:b/>
        </w:rPr>
        <w:t>.sln</w:t>
      </w:r>
      <w:r w:rsidRPr="007A72CE">
        <w:t xml:space="preserve"> from the </w:t>
      </w:r>
      <w:r w:rsidR="00272F84">
        <w:rPr>
          <w:b/>
        </w:rPr>
        <w:t>Lab04</w:t>
      </w:r>
      <w:r w:rsidRPr="00611589">
        <w:rPr>
          <w:b/>
        </w:rPr>
        <w:t>-</w:t>
      </w:r>
      <w:r w:rsidR="00234F36">
        <w:rPr>
          <w:b/>
        </w:rPr>
        <w:t>ActiveClient</w:t>
      </w:r>
      <w:r w:rsidRPr="00611589">
        <w:rPr>
          <w:b/>
        </w:rPr>
        <w:t>\Source\Ex0</w:t>
      </w:r>
      <w:r>
        <w:rPr>
          <w:b/>
        </w:rPr>
        <w:t>3</w:t>
      </w:r>
      <w:r w:rsidRPr="00611589">
        <w:rPr>
          <w:b/>
        </w:rPr>
        <w:t xml:space="preserve">\Begin </w:t>
      </w:r>
      <w:r w:rsidRPr="007A72CE">
        <w:t>folder.</w:t>
      </w:r>
    </w:p>
    <w:p w:rsidR="008108BB" w:rsidRDefault="008108BB" w:rsidP="008108BB">
      <w:pPr>
        <w:pStyle w:val="ppNumberList"/>
      </w:pPr>
      <w:r>
        <w:t xml:space="preserve">In Visual Studio, open the file </w:t>
      </w:r>
      <w:proofErr w:type="spellStart"/>
      <w:r w:rsidR="0002627A">
        <w:rPr>
          <w:b/>
        </w:rPr>
        <w:t>App.config</w:t>
      </w:r>
      <w:proofErr w:type="spellEnd"/>
      <w:r>
        <w:t xml:space="preserve"> from the </w:t>
      </w:r>
      <w:r w:rsidR="0002627A">
        <w:rPr>
          <w:b/>
        </w:rPr>
        <w:t>a-Order.OrderTracking.Client</w:t>
      </w:r>
      <w:r w:rsidRPr="00725DB7">
        <w:rPr>
          <w:b/>
        </w:rPr>
        <w:t>.</w:t>
      </w:r>
      <w:r w:rsidR="00272F84">
        <w:rPr>
          <w:b/>
        </w:rPr>
        <w:t>Lab04</w:t>
      </w:r>
      <w:r w:rsidRPr="00725DB7">
        <w:rPr>
          <w:b/>
        </w:rPr>
        <w:t>.Ex0</w:t>
      </w:r>
      <w:r>
        <w:rPr>
          <w:b/>
        </w:rPr>
        <w:t xml:space="preserve">3 </w:t>
      </w:r>
      <w:r>
        <w:t>project into the code editor window.</w:t>
      </w:r>
    </w:p>
    <w:p w:rsidR="008108BB" w:rsidRDefault="008108BB" w:rsidP="008108BB">
      <w:pPr>
        <w:pStyle w:val="ppNumberList"/>
      </w:pPr>
      <w:r>
        <w:lastRenderedPageBreak/>
        <w:t xml:space="preserve">Modify the </w:t>
      </w:r>
      <w:r w:rsidR="0002627A" w:rsidRPr="0002627A">
        <w:rPr>
          <w:b/>
          <w:bCs/>
        </w:rPr>
        <w:t>ws2007FederationHttpBinding</w:t>
      </w:r>
      <w:r w:rsidR="0002627A">
        <w:t xml:space="preserve"> section</w:t>
      </w:r>
      <w:r>
        <w:t xml:space="preserve"> to add details of your ADFS instance to the dictionary. Modify the following highlighted </w:t>
      </w:r>
      <w:r w:rsidR="007456F0" w:rsidRPr="007456F0">
        <w:rPr>
          <w:b/>
          <w:bCs/>
        </w:rPr>
        <w:t>issuer</w:t>
      </w:r>
      <w:r w:rsidR="007456F0">
        <w:t xml:space="preserve"> element</w:t>
      </w:r>
      <w:r>
        <w:t xml:space="preserve">, </w:t>
      </w:r>
      <w:r w:rsidR="007456F0">
        <w:t>and</w:t>
      </w:r>
      <w:r>
        <w:t xml:space="preserve"> replace the </w:t>
      </w:r>
      <w:r w:rsidRPr="00EF3E31">
        <w:rPr>
          <w:b/>
          <w:bCs/>
        </w:rPr>
        <w:t>{</w:t>
      </w:r>
      <w:r w:rsidR="0041062D">
        <w:rPr>
          <w:b/>
          <w:bCs/>
        </w:rPr>
        <w:t>issuer-</w:t>
      </w:r>
      <w:proofErr w:type="spellStart"/>
      <w:r w:rsidR="0041062D">
        <w:rPr>
          <w:b/>
          <w:bCs/>
        </w:rPr>
        <w:t>url</w:t>
      </w:r>
      <w:proofErr w:type="spellEnd"/>
      <w:r w:rsidRPr="00EF3E31">
        <w:rPr>
          <w:b/>
          <w:bCs/>
        </w:rPr>
        <w:t>}</w:t>
      </w:r>
      <w:r>
        <w:t xml:space="preserve"> with the host name of your ADFS server.</w:t>
      </w:r>
    </w:p>
    <w:p w:rsidR="008108BB" w:rsidRDefault="0002627A" w:rsidP="008108BB">
      <w:pPr>
        <w:pStyle w:val="ppCodeLanguageIndent"/>
      </w:pPr>
      <w:r>
        <w:t>XML</w:t>
      </w:r>
    </w:p>
    <w:p w:rsidR="0002627A" w:rsidRDefault="0002627A" w:rsidP="0002627A">
      <w:pPr>
        <w:pStyle w:val="ppCodeIndent"/>
      </w:pPr>
      <w:r>
        <w:t>&lt;ws2007FederationHttpBinding&gt;</w:t>
      </w:r>
    </w:p>
    <w:p w:rsidR="0002627A" w:rsidRDefault="0002627A" w:rsidP="0002627A">
      <w:pPr>
        <w:pStyle w:val="ppCodeIndent"/>
      </w:pPr>
      <w:r>
        <w:t xml:space="preserve">  &lt;binding name="WS2007FederationHttpBinding_IOrderTrackingService"&gt;</w:t>
      </w:r>
    </w:p>
    <w:p w:rsidR="0002627A" w:rsidRDefault="0002627A" w:rsidP="0002627A">
      <w:pPr>
        <w:pStyle w:val="ppCodeIndent"/>
      </w:pPr>
      <w:r>
        <w:t xml:space="preserve">    &lt;security mode="</w:t>
      </w:r>
      <w:proofErr w:type="spellStart"/>
      <w:r>
        <w:t>TransportWithMessageCredential</w:t>
      </w:r>
      <w:proofErr w:type="spellEnd"/>
      <w:r>
        <w:t>"&gt;</w:t>
      </w:r>
    </w:p>
    <w:p w:rsidR="0002627A" w:rsidRDefault="0002627A" w:rsidP="0002627A">
      <w:pPr>
        <w:pStyle w:val="ppCodeIndent"/>
      </w:pPr>
      <w:r>
        <w:t xml:space="preserve">      &lt;message&gt;</w:t>
      </w:r>
    </w:p>
    <w:p w:rsidR="0002627A" w:rsidRPr="0002627A" w:rsidRDefault="0002627A" w:rsidP="0002627A">
      <w:pPr>
        <w:pStyle w:val="ppCodeIndent"/>
        <w:rPr>
          <w:b/>
        </w:rPr>
      </w:pPr>
      <w:r w:rsidRPr="0002627A">
        <w:rPr>
          <w:b/>
        </w:rPr>
        <w:t xml:space="preserve">        </w:t>
      </w:r>
      <w:r w:rsidRPr="0002627A">
        <w:rPr>
          <w:b/>
          <w:highlight w:val="yellow"/>
        </w:rPr>
        <w:t>&lt;issuer address=</w:t>
      </w:r>
    </w:p>
    <w:p w:rsidR="0002627A" w:rsidRPr="0002627A" w:rsidRDefault="0002627A" w:rsidP="0002627A">
      <w:pPr>
        <w:pStyle w:val="ppCodeIndent"/>
        <w:rPr>
          <w:b/>
        </w:rPr>
      </w:pPr>
      <w:r w:rsidRPr="0002627A">
        <w:rPr>
          <w:b/>
          <w:highlight w:val="yellow"/>
        </w:rPr>
        <w:t>"https://{</w:t>
      </w:r>
      <w:r w:rsidR="0041062D">
        <w:rPr>
          <w:b/>
          <w:highlight w:val="yellow"/>
        </w:rPr>
        <w:t>issuer-url</w:t>
      </w:r>
      <w:r w:rsidRPr="0002627A">
        <w:rPr>
          <w:b/>
          <w:highlight w:val="yellow"/>
        </w:rPr>
        <w:t>}/adfs/services/trust/13/issuedtokenmixedsymmetricbasic256"</w:t>
      </w:r>
    </w:p>
    <w:p w:rsidR="0002627A" w:rsidRPr="0002627A" w:rsidRDefault="0002627A" w:rsidP="0002627A">
      <w:pPr>
        <w:pStyle w:val="ppCodeIndent"/>
        <w:rPr>
          <w:b/>
          <w:highlight w:val="yellow"/>
        </w:rPr>
      </w:pPr>
      <w:r w:rsidRPr="0002627A">
        <w:rPr>
          <w:b/>
        </w:rPr>
        <w:t xml:space="preserve">            </w:t>
      </w:r>
      <w:r w:rsidRPr="0002627A">
        <w:rPr>
          <w:b/>
          <w:highlight w:val="yellow"/>
        </w:rPr>
        <w:t>binding="</w:t>
      </w:r>
      <w:proofErr w:type="spellStart"/>
      <w:r w:rsidRPr="0002627A">
        <w:rPr>
          <w:b/>
          <w:highlight w:val="yellow"/>
        </w:rPr>
        <w:t>customBinding</w:t>
      </w:r>
      <w:proofErr w:type="spellEnd"/>
      <w:r w:rsidRPr="0002627A">
        <w:rPr>
          <w:b/>
          <w:highlight w:val="yellow"/>
        </w:rPr>
        <w:t>"</w:t>
      </w:r>
    </w:p>
    <w:p w:rsidR="0002627A" w:rsidRPr="0002627A" w:rsidRDefault="0002627A" w:rsidP="0002627A">
      <w:pPr>
        <w:pStyle w:val="ppCodeIndent"/>
        <w:rPr>
          <w:b/>
        </w:rPr>
      </w:pPr>
      <w:r w:rsidRPr="0002627A">
        <w:rPr>
          <w:b/>
        </w:rPr>
        <w:t xml:space="preserve">            </w:t>
      </w:r>
      <w:proofErr w:type="spellStart"/>
      <w:r w:rsidRPr="0002627A">
        <w:rPr>
          <w:b/>
          <w:highlight w:val="yellow"/>
        </w:rPr>
        <w:t>bindingConfiguration</w:t>
      </w:r>
      <w:proofErr w:type="spellEnd"/>
      <w:r w:rsidRPr="0002627A">
        <w:rPr>
          <w:b/>
          <w:highlight w:val="yellow"/>
        </w:rPr>
        <w:t>="</w:t>
      </w:r>
      <w:proofErr w:type="spellStart"/>
      <w:r w:rsidRPr="0002627A">
        <w:rPr>
          <w:b/>
          <w:highlight w:val="yellow"/>
        </w:rPr>
        <w:t>AdatumIssuerIssuedToken</w:t>
      </w:r>
      <w:proofErr w:type="spellEnd"/>
      <w:r w:rsidRPr="0002627A">
        <w:rPr>
          <w:b/>
          <w:highlight w:val="yellow"/>
        </w:rPr>
        <w:t>" /&gt;</w:t>
      </w:r>
    </w:p>
    <w:p w:rsidR="0002627A" w:rsidRDefault="0002627A" w:rsidP="0002627A">
      <w:pPr>
        <w:pStyle w:val="ppCodeIndent"/>
      </w:pPr>
      <w:r>
        <w:t xml:space="preserve">      &lt;/message&gt;</w:t>
      </w:r>
    </w:p>
    <w:p w:rsidR="0002627A" w:rsidRDefault="0002627A" w:rsidP="0002627A">
      <w:pPr>
        <w:pStyle w:val="ppCodeIndent"/>
      </w:pPr>
      <w:r>
        <w:t xml:space="preserve">    &lt;/security&gt;</w:t>
      </w:r>
    </w:p>
    <w:p w:rsidR="0002627A" w:rsidRDefault="0002627A" w:rsidP="0002627A">
      <w:pPr>
        <w:pStyle w:val="ppCodeIndent"/>
      </w:pPr>
      <w:r>
        <w:t xml:space="preserve">  &lt;/binding&gt;</w:t>
      </w:r>
    </w:p>
    <w:p w:rsidR="008108BB" w:rsidRDefault="0002627A" w:rsidP="0002627A">
      <w:pPr>
        <w:pStyle w:val="ppCodeIndent"/>
      </w:pPr>
      <w:r>
        <w:t>&lt;/ws2007FederationHttpBinding&gt;</w:t>
      </w:r>
    </w:p>
    <w:p w:rsidR="008108BB" w:rsidRPr="00EF3E31" w:rsidRDefault="008108BB" w:rsidP="008108BB">
      <w:pPr>
        <w:pStyle w:val="ppNoteIndent"/>
      </w:pPr>
      <w:r>
        <w:t xml:space="preserve">You should enter the </w:t>
      </w:r>
      <w:r w:rsidRPr="00A856A8">
        <w:rPr>
          <w:b/>
        </w:rPr>
        <w:t>hostname</w:t>
      </w:r>
      <w:r>
        <w:t xml:space="preserve"> in all lower-case characters.</w:t>
      </w:r>
    </w:p>
    <w:p w:rsidR="008108BB" w:rsidRDefault="008108BB" w:rsidP="008108BB">
      <w:pPr>
        <w:pStyle w:val="ppNumberList"/>
      </w:pPr>
      <w:r>
        <w:t xml:space="preserve">In Solution Explorer, right-click the top-level </w:t>
      </w:r>
      <w:r w:rsidR="00272F84">
        <w:rPr>
          <w:b/>
        </w:rPr>
        <w:t>Lab04</w:t>
      </w:r>
      <w:r w:rsidRPr="00DA692A">
        <w:rPr>
          <w:b/>
        </w:rPr>
        <w:t>.Ex0</w:t>
      </w:r>
      <w:r>
        <w:rPr>
          <w:b/>
        </w:rPr>
        <w:t>3</w:t>
      </w:r>
      <w:r>
        <w:t xml:space="preserve"> solution item and click </w:t>
      </w:r>
      <w:proofErr w:type="gramStart"/>
      <w:r w:rsidRPr="00DA692A">
        <w:rPr>
          <w:b/>
        </w:rPr>
        <w:t>Rebuild</w:t>
      </w:r>
      <w:proofErr w:type="gramEnd"/>
      <w:r w:rsidRPr="00DA692A">
        <w:rPr>
          <w:b/>
        </w:rPr>
        <w:t xml:space="preserve"> solution</w:t>
      </w:r>
      <w:r>
        <w:t>. Correct any errors.</w:t>
      </w:r>
    </w:p>
    <w:p w:rsidR="008108BB" w:rsidRDefault="008108BB" w:rsidP="008108BB">
      <w:pPr>
        <w:pStyle w:val="ppNumberList"/>
      </w:pPr>
      <w:r>
        <w:t>Close all of the files open in the Visual Studio editor, making sure to save your changes, but keep the solution open so that you are ready to use it in the next task.</w:t>
      </w:r>
    </w:p>
    <w:p w:rsidR="008F7014" w:rsidRDefault="008F7014" w:rsidP="008F7014">
      <w:pPr>
        <w:pStyle w:val="ppNumberList"/>
      </w:pPr>
      <w:r>
        <w:t>Finally, you must add the</w:t>
      </w:r>
      <w:r w:rsidR="003C79A2">
        <w:t xml:space="preserve"> certificate that ADFS uses to </w:t>
      </w:r>
      <w:r>
        <w:t xml:space="preserve">sign the tokens that it issues to the </w:t>
      </w:r>
      <w:r w:rsidRPr="008F7014">
        <w:rPr>
          <w:b/>
          <w:bCs/>
        </w:rPr>
        <w:t>Trusted People</w:t>
      </w:r>
      <w:r>
        <w:t xml:space="preserve"> certificate store on the machine where you are running the client application so that the client application can authenticate the token. On the machine where you have installed ADFS, start the </w:t>
      </w:r>
      <w:r w:rsidRPr="008C11C5">
        <w:rPr>
          <w:b/>
        </w:rPr>
        <w:t>AD FS 2.0 Management</w:t>
      </w:r>
      <w:r>
        <w:t xml:space="preserve"> console</w:t>
      </w:r>
      <w:r w:rsidRPr="007A72CE">
        <w:t>.</w:t>
      </w:r>
    </w:p>
    <w:p w:rsidR="008F7014" w:rsidRDefault="008F7014" w:rsidP="008108BB">
      <w:pPr>
        <w:pStyle w:val="ppNumberList"/>
      </w:pPr>
      <w:r>
        <w:t xml:space="preserve">Expand the </w:t>
      </w:r>
      <w:r w:rsidRPr="008F7014">
        <w:rPr>
          <w:b/>
          <w:bCs/>
        </w:rPr>
        <w:t>Service</w:t>
      </w:r>
      <w:r>
        <w:t xml:space="preserve"> node and then click </w:t>
      </w:r>
      <w:r w:rsidRPr="008F7014">
        <w:rPr>
          <w:b/>
          <w:bCs/>
        </w:rPr>
        <w:t>Certificates</w:t>
      </w:r>
      <w:r>
        <w:t xml:space="preserve">. Right-click the </w:t>
      </w:r>
      <w:r w:rsidRPr="008F7014">
        <w:rPr>
          <w:b/>
          <w:bCs/>
        </w:rPr>
        <w:t>Token-signing</w:t>
      </w:r>
      <w:r>
        <w:t xml:space="preserve"> certificate and click </w:t>
      </w:r>
      <w:r>
        <w:rPr>
          <w:b/>
          <w:bCs/>
        </w:rPr>
        <w:t>View C</w:t>
      </w:r>
      <w:r w:rsidRPr="008F7014">
        <w:rPr>
          <w:b/>
          <w:bCs/>
        </w:rPr>
        <w:t>ertificate</w:t>
      </w:r>
      <w:r>
        <w:t xml:space="preserve">. The click the </w:t>
      </w:r>
      <w:r w:rsidRPr="008F7014">
        <w:rPr>
          <w:b/>
          <w:bCs/>
        </w:rPr>
        <w:t>Details</w:t>
      </w:r>
      <w:r>
        <w:t xml:space="preserve"> tab.</w:t>
      </w:r>
    </w:p>
    <w:p w:rsidR="008F7014" w:rsidRDefault="00C15FF9" w:rsidP="008F7014">
      <w:pPr>
        <w:pStyle w:val="ppFigureIndent"/>
      </w:pPr>
      <w:r>
        <w:rPr>
          <w:noProof/>
          <w:lang w:val="en-GB" w:eastAsia="en-GB" w:bidi="ar-SA"/>
        </w:rPr>
        <w:lastRenderedPageBreak/>
        <w:drawing>
          <wp:inline distT="0" distB="0" distL="0" distR="0" wp14:anchorId="4C4BA38B" wp14:editId="55451EFC">
            <wp:extent cx="5716800" cy="497160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16800" cy="4971600"/>
                    </a:xfrm>
                    <a:prstGeom prst="rect">
                      <a:avLst/>
                    </a:prstGeom>
                  </pic:spPr>
                </pic:pic>
              </a:graphicData>
            </a:graphic>
          </wp:inline>
        </w:drawing>
      </w:r>
    </w:p>
    <w:p w:rsidR="00C15FF9" w:rsidRDefault="00C15FF9" w:rsidP="00C15FF9">
      <w:pPr>
        <w:pStyle w:val="ppNumberList"/>
      </w:pPr>
      <w:r>
        <w:t xml:space="preserve">Click </w:t>
      </w:r>
      <w:r w:rsidRPr="00C15FF9">
        <w:rPr>
          <w:b/>
          <w:bCs/>
        </w:rPr>
        <w:t>Copy to File</w:t>
      </w:r>
      <w:r>
        <w:t xml:space="preserve">, on the welcome page of the </w:t>
      </w:r>
      <w:r w:rsidRPr="00C15FF9">
        <w:rPr>
          <w:b/>
          <w:bCs/>
        </w:rPr>
        <w:t>Certificate Export Wizard</w:t>
      </w:r>
      <w:r>
        <w:t xml:space="preserve"> click </w:t>
      </w:r>
      <w:proofErr w:type="gramStart"/>
      <w:r w:rsidRPr="00C15FF9">
        <w:rPr>
          <w:b/>
          <w:bCs/>
        </w:rPr>
        <w:t>Next</w:t>
      </w:r>
      <w:proofErr w:type="gramEnd"/>
      <w:r>
        <w:t xml:space="preserve">, select </w:t>
      </w:r>
      <w:r w:rsidRPr="00C15FF9">
        <w:rPr>
          <w:b/>
          <w:bCs/>
        </w:rPr>
        <w:t>DER encoded binary X.509 (.CER)</w:t>
      </w:r>
      <w:r w:rsidRPr="00C15FF9">
        <w:rPr>
          <w:bCs/>
        </w:rPr>
        <w:t>,</w:t>
      </w:r>
      <w:r>
        <w:rPr>
          <w:b/>
          <w:bCs/>
        </w:rPr>
        <w:t xml:space="preserve"> </w:t>
      </w:r>
      <w:r>
        <w:t xml:space="preserve">and click </w:t>
      </w:r>
      <w:r w:rsidRPr="00C15FF9">
        <w:rPr>
          <w:b/>
          <w:bCs/>
        </w:rPr>
        <w:t>Next</w:t>
      </w:r>
      <w:r>
        <w:t xml:space="preserve">. On the </w:t>
      </w:r>
      <w:r w:rsidRPr="00C15FF9">
        <w:rPr>
          <w:b/>
          <w:bCs/>
        </w:rPr>
        <w:t>File to Export</w:t>
      </w:r>
      <w:r>
        <w:t xml:space="preserve"> page, </w:t>
      </w:r>
      <w:r w:rsidR="009441DE">
        <w:t xml:space="preserve">click </w:t>
      </w:r>
      <w:r w:rsidR="009441DE" w:rsidRPr="009441DE">
        <w:rPr>
          <w:b/>
          <w:bCs/>
        </w:rPr>
        <w:t>Browse</w:t>
      </w:r>
      <w:r w:rsidR="009441DE">
        <w:t xml:space="preserve">, </w:t>
      </w:r>
      <w:r>
        <w:t>select a suitable folder</w:t>
      </w:r>
      <w:r w:rsidR="009441DE">
        <w:t>,</w:t>
      </w:r>
      <w:r>
        <w:t xml:space="preserve"> and use </w:t>
      </w:r>
      <w:r w:rsidRPr="00C15FF9">
        <w:rPr>
          <w:b/>
        </w:rPr>
        <w:t>ADFSSigningCert.cer</w:t>
      </w:r>
      <w:r>
        <w:t xml:space="preserve"> as the file name. Click </w:t>
      </w:r>
      <w:proofErr w:type="gramStart"/>
      <w:r w:rsidRPr="00C15FF9">
        <w:rPr>
          <w:b/>
          <w:bCs/>
        </w:rPr>
        <w:t>Next</w:t>
      </w:r>
      <w:proofErr w:type="gramEnd"/>
      <w:r>
        <w:t xml:space="preserve"> and then click </w:t>
      </w:r>
      <w:r w:rsidRPr="00C15FF9">
        <w:rPr>
          <w:b/>
          <w:bCs/>
        </w:rPr>
        <w:t>Finish</w:t>
      </w:r>
      <w:r>
        <w:t>.</w:t>
      </w:r>
    </w:p>
    <w:p w:rsidR="00C15FF9" w:rsidRDefault="00C15FF9" w:rsidP="00C15FF9">
      <w:pPr>
        <w:pStyle w:val="ppNumberList"/>
      </w:pPr>
      <w:r>
        <w:t xml:space="preserve">If you are running ADFS on a separate machine, copy the </w:t>
      </w:r>
      <w:r w:rsidRPr="00C15FF9">
        <w:rPr>
          <w:b/>
        </w:rPr>
        <w:t>ADFSSigningCert.cer</w:t>
      </w:r>
      <w:r>
        <w:t xml:space="preserve"> file to the machine where you will run the service.</w:t>
      </w:r>
    </w:p>
    <w:p w:rsidR="00C15FF9" w:rsidRDefault="00C15FF9" w:rsidP="00C15FF9">
      <w:pPr>
        <w:pStyle w:val="ppNumberList"/>
      </w:pPr>
      <w:r>
        <w:t xml:space="preserve">On the machine where you will run the service, start the </w:t>
      </w:r>
      <w:r w:rsidRPr="00C15FF9">
        <w:rPr>
          <w:b/>
          <w:bCs/>
        </w:rPr>
        <w:t>MMC</w:t>
      </w:r>
      <w:r>
        <w:t xml:space="preserve"> console and add the </w:t>
      </w:r>
      <w:r w:rsidRPr="00C15FF9">
        <w:rPr>
          <w:b/>
          <w:bCs/>
        </w:rPr>
        <w:t>Certificates</w:t>
      </w:r>
      <w:r>
        <w:t xml:space="preserve"> snap-in for the local computer.</w:t>
      </w:r>
      <w:r w:rsidR="00364F64">
        <w:t xml:space="preserve"> In the </w:t>
      </w:r>
      <w:r w:rsidR="00364F64" w:rsidRPr="00364F64">
        <w:rPr>
          <w:b/>
          <w:bCs/>
        </w:rPr>
        <w:t>Trusted People</w:t>
      </w:r>
      <w:r w:rsidR="00364F64">
        <w:t xml:space="preserve"> node, right-click </w:t>
      </w:r>
      <w:r w:rsidR="00364F64" w:rsidRPr="00364F64">
        <w:rPr>
          <w:b/>
          <w:bCs/>
        </w:rPr>
        <w:t>Certificates</w:t>
      </w:r>
      <w:r w:rsidR="00364F64">
        <w:t xml:space="preserve">, point to </w:t>
      </w:r>
      <w:r w:rsidR="00364F64" w:rsidRPr="00364F64">
        <w:rPr>
          <w:b/>
          <w:bCs/>
        </w:rPr>
        <w:t>All Tasks</w:t>
      </w:r>
      <w:r w:rsidR="00364F64">
        <w:t xml:space="preserve">, and then click </w:t>
      </w:r>
      <w:r w:rsidR="00364F64" w:rsidRPr="00364F64">
        <w:rPr>
          <w:b/>
          <w:bCs/>
        </w:rPr>
        <w:t>Import</w:t>
      </w:r>
      <w:r w:rsidR="00364F64">
        <w:t>.</w:t>
      </w:r>
    </w:p>
    <w:p w:rsidR="00364F64" w:rsidRPr="00C15FF9" w:rsidRDefault="00364F64" w:rsidP="00C15FF9">
      <w:pPr>
        <w:pStyle w:val="ppNumberList"/>
      </w:pPr>
      <w:r>
        <w:t xml:space="preserve">On the welcome page of the </w:t>
      </w:r>
      <w:r w:rsidRPr="00364F64">
        <w:rPr>
          <w:b/>
          <w:bCs/>
        </w:rPr>
        <w:t>Certificate Import Wizard</w:t>
      </w:r>
      <w:r>
        <w:rPr>
          <w:b/>
          <w:bCs/>
        </w:rPr>
        <w:t>,</w:t>
      </w:r>
      <w:r>
        <w:t xml:space="preserve"> click </w:t>
      </w:r>
      <w:proofErr w:type="gramStart"/>
      <w:r w:rsidRPr="00364F64">
        <w:rPr>
          <w:b/>
          <w:bCs/>
        </w:rPr>
        <w:t>Next</w:t>
      </w:r>
      <w:proofErr w:type="gramEnd"/>
      <w:r>
        <w:t xml:space="preserve">. On the </w:t>
      </w:r>
      <w:r w:rsidRPr="009441DE">
        <w:rPr>
          <w:b/>
          <w:bCs/>
        </w:rPr>
        <w:t>File</w:t>
      </w:r>
      <w:r w:rsidR="009441DE" w:rsidRPr="009441DE">
        <w:rPr>
          <w:b/>
          <w:bCs/>
        </w:rPr>
        <w:t xml:space="preserve"> to Import</w:t>
      </w:r>
      <w:r w:rsidR="009441DE">
        <w:t xml:space="preserve"> page, click </w:t>
      </w:r>
      <w:r w:rsidR="009441DE" w:rsidRPr="009441DE">
        <w:rPr>
          <w:b/>
          <w:bCs/>
        </w:rPr>
        <w:t>Browse</w:t>
      </w:r>
      <w:r w:rsidR="009441DE">
        <w:t xml:space="preserve"> and locate the </w:t>
      </w:r>
      <w:r w:rsidR="009441DE" w:rsidRPr="00C15FF9">
        <w:rPr>
          <w:b/>
        </w:rPr>
        <w:t>ADFSSigningCert.cer</w:t>
      </w:r>
      <w:r w:rsidR="009441DE">
        <w:t xml:space="preserve"> file. In the </w:t>
      </w:r>
      <w:r w:rsidR="009441DE" w:rsidRPr="009441DE">
        <w:rPr>
          <w:b/>
          <w:bCs/>
        </w:rPr>
        <w:t>Certificate Import Wizard</w:t>
      </w:r>
      <w:r w:rsidR="009441DE">
        <w:t xml:space="preserve">, click </w:t>
      </w:r>
      <w:proofErr w:type="gramStart"/>
      <w:r w:rsidR="009441DE" w:rsidRPr="009441DE">
        <w:rPr>
          <w:b/>
          <w:bCs/>
        </w:rPr>
        <w:t>Next</w:t>
      </w:r>
      <w:proofErr w:type="gramEnd"/>
      <w:r w:rsidR="009441DE">
        <w:t xml:space="preserve">, ensure that </w:t>
      </w:r>
      <w:r w:rsidR="009441DE" w:rsidRPr="009441DE">
        <w:rPr>
          <w:b/>
          <w:bCs/>
        </w:rPr>
        <w:t>Trusted People</w:t>
      </w:r>
      <w:r w:rsidR="009441DE">
        <w:t xml:space="preserve"> is the selected store, click </w:t>
      </w:r>
      <w:r w:rsidR="009441DE" w:rsidRPr="009441DE">
        <w:rPr>
          <w:b/>
          <w:bCs/>
        </w:rPr>
        <w:t>Next</w:t>
      </w:r>
      <w:r w:rsidR="009441DE">
        <w:t xml:space="preserve">, and then click </w:t>
      </w:r>
      <w:r w:rsidR="009441DE" w:rsidRPr="009441DE">
        <w:rPr>
          <w:b/>
          <w:bCs/>
        </w:rPr>
        <w:t>Finish</w:t>
      </w:r>
      <w:r w:rsidR="009441DE">
        <w:t>.</w:t>
      </w:r>
    </w:p>
    <w:p w:rsidR="008108BB" w:rsidRDefault="008108BB" w:rsidP="008108BB">
      <w:pPr>
        <w:pStyle w:val="ppListEnd"/>
      </w:pPr>
    </w:p>
    <w:p w:rsidR="008108BB" w:rsidRDefault="008108BB" w:rsidP="008108BB">
      <w:pPr>
        <w:pStyle w:val="ppBodyText"/>
      </w:pPr>
      <w:r>
        <w:t xml:space="preserve">You have now completed this task to modify the </w:t>
      </w:r>
      <w:proofErr w:type="spellStart"/>
      <w:r>
        <w:t>Litware</w:t>
      </w:r>
      <w:proofErr w:type="spellEnd"/>
      <w:r>
        <w:t xml:space="preserve"> issuer to work with your ADFS instance.</w:t>
      </w:r>
    </w:p>
    <w:p w:rsidR="008108BB" w:rsidRDefault="008108BB" w:rsidP="008108BB">
      <w:pPr>
        <w:pStyle w:val="Heading2"/>
      </w:pPr>
      <w:bookmarkStart w:id="34" w:name="_Task_9:_Verify"/>
      <w:bookmarkEnd w:id="34"/>
      <w:r>
        <w:lastRenderedPageBreak/>
        <w:t xml:space="preserve">Task </w:t>
      </w:r>
      <w:r w:rsidR="0099495C">
        <w:t>7</w:t>
      </w:r>
      <w:r>
        <w:t>: Verify the Solution</w:t>
      </w:r>
    </w:p>
    <w:p w:rsidR="002C02D6" w:rsidRDefault="002C02D6" w:rsidP="002C02D6">
      <w:pPr>
        <w:pStyle w:val="ppBodyText"/>
      </w:pPr>
      <w:r w:rsidRPr="0084205A">
        <w:t xml:space="preserve">In this task, you will </w:t>
      </w:r>
      <w:r>
        <w:t>verify the solution by running the solution and using WCF tracing to examine the interaction between the client, the identity provider, ADFS (the federation provider), and the Web service.</w:t>
      </w:r>
    </w:p>
    <w:p w:rsidR="00A16665" w:rsidRDefault="00A16665" w:rsidP="00A16665">
      <w:pPr>
        <w:pStyle w:val="ppNote"/>
      </w:pPr>
      <w:r>
        <w:t>If you are running ADFS on a separate machine (or virtual machine) from the development machine where you are completing the labs, you must make sure that you have installed the ADFS service certificate on the development machine. See the section "</w:t>
      </w:r>
      <w:r w:rsidRPr="002468AD">
        <w:rPr>
          <w:i/>
        </w:rPr>
        <w:t>Integrating with Active Directory Federation Service</w:t>
      </w:r>
      <w:r>
        <w:rPr>
          <w:i/>
        </w:rPr>
        <w:t>s</w:t>
      </w:r>
      <w:r>
        <w:t xml:space="preserve">" in the </w:t>
      </w:r>
      <w:r w:rsidRPr="002468AD">
        <w:rPr>
          <w:i/>
        </w:rPr>
        <w:t>Introduction</w:t>
      </w:r>
      <w:r>
        <w:t xml:space="preserve"> document for these labs for details.</w:t>
      </w:r>
    </w:p>
    <w:p w:rsidR="002C02D6" w:rsidRPr="00921152" w:rsidRDefault="002C02D6" w:rsidP="002C02D6">
      <w:pPr>
        <w:pStyle w:val="ppProcedureStart"/>
      </w:pPr>
      <w:r>
        <w:t>To verify the solution</w:t>
      </w:r>
    </w:p>
    <w:p w:rsidR="002C02D6" w:rsidRDefault="002C02D6" w:rsidP="002C02D6">
      <w:pPr>
        <w:pStyle w:val="ppNumberList"/>
      </w:pPr>
      <w:r>
        <w:t xml:space="preserve">In Visual Studio, on the </w:t>
      </w:r>
      <w:r w:rsidRPr="00FA3DCD">
        <w:rPr>
          <w:b/>
          <w:bCs/>
        </w:rPr>
        <w:t>Debug</w:t>
      </w:r>
      <w:r>
        <w:t xml:space="preserve"> menu, click </w:t>
      </w:r>
      <w:r w:rsidRPr="00FA3DCD">
        <w:rPr>
          <w:b/>
          <w:bCs/>
        </w:rPr>
        <w:t xml:space="preserve">Start </w:t>
      </w:r>
      <w:proofErr w:type="gramStart"/>
      <w:r>
        <w:rPr>
          <w:b/>
          <w:bCs/>
        </w:rPr>
        <w:t>W</w:t>
      </w:r>
      <w:r w:rsidRPr="00FA3DCD">
        <w:rPr>
          <w:b/>
          <w:bCs/>
        </w:rPr>
        <w:t>ithout</w:t>
      </w:r>
      <w:proofErr w:type="gramEnd"/>
      <w:r w:rsidRPr="00FA3DCD">
        <w:rPr>
          <w:b/>
          <w:bCs/>
        </w:rPr>
        <w:t xml:space="preserve"> </w:t>
      </w:r>
      <w:r>
        <w:rPr>
          <w:b/>
          <w:bCs/>
        </w:rPr>
        <w:t>D</w:t>
      </w:r>
      <w:r w:rsidRPr="00FA3DCD">
        <w:rPr>
          <w:b/>
          <w:bCs/>
        </w:rPr>
        <w:t>ebugging</w:t>
      </w:r>
      <w:r>
        <w:t xml:space="preserve">. In the Order Tracking application, click </w:t>
      </w:r>
      <w:r w:rsidRPr="00FA3DCD">
        <w:rPr>
          <w:b/>
          <w:bCs/>
        </w:rPr>
        <w:t>Continue with login</w:t>
      </w:r>
      <w:r>
        <w:t>.</w:t>
      </w:r>
    </w:p>
    <w:p w:rsidR="002C02D6" w:rsidRDefault="002C02D6" w:rsidP="002C02D6">
      <w:pPr>
        <w:pStyle w:val="ppFigureIndent"/>
      </w:pPr>
      <w:r>
        <w:rPr>
          <w:noProof/>
          <w:lang w:val="en-GB" w:eastAsia="en-GB" w:bidi="ar-SA"/>
        </w:rPr>
        <w:drawing>
          <wp:inline distT="0" distB="0" distL="0" distR="0" wp14:anchorId="17589027" wp14:editId="3B9ED9C5">
            <wp:extent cx="5716800" cy="426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16800" cy="4269600"/>
                    </a:xfrm>
                    <a:prstGeom prst="rect">
                      <a:avLst/>
                    </a:prstGeom>
                  </pic:spPr>
                </pic:pic>
              </a:graphicData>
            </a:graphic>
          </wp:inline>
        </w:drawing>
      </w:r>
    </w:p>
    <w:p w:rsidR="002C02D6" w:rsidRDefault="002C02D6" w:rsidP="002C02D6">
      <w:pPr>
        <w:pStyle w:val="ppNumberList"/>
      </w:pPr>
      <w:r>
        <w:t xml:space="preserve">The client application authenticates with the </w:t>
      </w:r>
      <w:proofErr w:type="spellStart"/>
      <w:r>
        <w:t>Litware</w:t>
      </w:r>
      <w:proofErr w:type="spellEnd"/>
      <w:r>
        <w:t xml:space="preserve"> issuer, obtains a token from the Adatum federation provider, and connects to the Web service. The Web service returns </w:t>
      </w:r>
      <w:proofErr w:type="spellStart"/>
      <w:r>
        <w:t>Litware</w:t>
      </w:r>
      <w:proofErr w:type="spellEnd"/>
      <w:r>
        <w:t xml:space="preserve"> orders for the client application to display.</w:t>
      </w:r>
    </w:p>
    <w:p w:rsidR="002C02D6" w:rsidRPr="00FA3DCD" w:rsidRDefault="002C02D6" w:rsidP="002C02D6">
      <w:pPr>
        <w:pStyle w:val="ppFigureIndent"/>
      </w:pPr>
      <w:r>
        <w:rPr>
          <w:noProof/>
          <w:lang w:val="en-GB" w:eastAsia="en-GB" w:bidi="ar-SA"/>
        </w:rPr>
        <w:lastRenderedPageBreak/>
        <w:drawing>
          <wp:inline distT="0" distB="0" distL="0" distR="0" wp14:anchorId="0E6B98C2" wp14:editId="50CFFB2E">
            <wp:extent cx="5716800" cy="4287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16800" cy="4287600"/>
                    </a:xfrm>
                    <a:prstGeom prst="rect">
                      <a:avLst/>
                    </a:prstGeom>
                  </pic:spPr>
                </pic:pic>
              </a:graphicData>
            </a:graphic>
          </wp:inline>
        </w:drawing>
      </w:r>
    </w:p>
    <w:p w:rsidR="002C02D6" w:rsidRDefault="002C02D6" w:rsidP="002C02D6">
      <w:pPr>
        <w:pStyle w:val="ppNumberList"/>
      </w:pPr>
      <w:r>
        <w:t xml:space="preserve">To examine the </w:t>
      </w:r>
      <w:r w:rsidRPr="00FA4947">
        <w:t>messages</w:t>
      </w:r>
      <w:r>
        <w:t xml:space="preserve"> that the client application exchanges with the Web services, you can use the WCF trace facility. Continue with the </w:t>
      </w:r>
      <w:r w:rsidRPr="00FA4947">
        <w:rPr>
          <w:b/>
        </w:rPr>
        <w:t>Lab04.Ex0</w:t>
      </w:r>
      <w:r>
        <w:rPr>
          <w:b/>
        </w:rPr>
        <w:t>3</w:t>
      </w:r>
      <w:r w:rsidRPr="00FA4947">
        <w:rPr>
          <w:b/>
        </w:rPr>
        <w:t xml:space="preserve"> </w:t>
      </w:r>
      <w:r>
        <w:t xml:space="preserve">solution you used in the previous task. In Visual Studio, open the file </w:t>
      </w:r>
      <w:proofErr w:type="spellStart"/>
      <w:r w:rsidRPr="00FA4947">
        <w:rPr>
          <w:b/>
        </w:rPr>
        <w:t>App.config</w:t>
      </w:r>
      <w:proofErr w:type="spellEnd"/>
      <w:r>
        <w:t xml:space="preserve"> from the </w:t>
      </w:r>
      <w:r>
        <w:rPr>
          <w:b/>
        </w:rPr>
        <w:t>a-Order</w:t>
      </w:r>
      <w:r w:rsidRPr="00FA4947">
        <w:rPr>
          <w:b/>
        </w:rPr>
        <w:t>.OrderTracking.Client.Lab04.Ex0</w:t>
      </w:r>
      <w:r>
        <w:rPr>
          <w:b/>
        </w:rPr>
        <w:t>3</w:t>
      </w:r>
      <w:r w:rsidRPr="00FA4947">
        <w:rPr>
          <w:b/>
        </w:rPr>
        <w:t xml:space="preserve"> </w:t>
      </w:r>
      <w:r>
        <w:t>project into the code editor window.</w:t>
      </w:r>
    </w:p>
    <w:p w:rsidR="002C02D6" w:rsidRDefault="002C02D6" w:rsidP="002C02D6">
      <w:pPr>
        <w:pStyle w:val="ppNumberList"/>
      </w:pPr>
      <w:r>
        <w:t xml:space="preserve">Add the </w:t>
      </w:r>
      <w:proofErr w:type="spellStart"/>
      <w:r w:rsidRPr="00FA4947">
        <w:rPr>
          <w:b/>
          <w:bCs/>
        </w:rPr>
        <w:t>system.diagnostics</w:t>
      </w:r>
      <w:proofErr w:type="spellEnd"/>
      <w:r>
        <w:t xml:space="preserve"> section highlighted in the following snippet, and save the changes.</w:t>
      </w:r>
    </w:p>
    <w:p w:rsidR="002C02D6" w:rsidRDefault="002C02D6" w:rsidP="002C02D6">
      <w:pPr>
        <w:pStyle w:val="ppCodeLanguageIndent"/>
      </w:pPr>
      <w:r>
        <w:t>XML</w:t>
      </w:r>
    </w:p>
    <w:p w:rsidR="002C02D6" w:rsidRPr="00FA4947" w:rsidRDefault="002C02D6" w:rsidP="002C02D6">
      <w:pPr>
        <w:pStyle w:val="ppCodeIndent"/>
        <w:rPr>
          <w:b/>
        </w:rPr>
      </w:pPr>
      <w:r w:rsidRPr="00FA4947">
        <w:rPr>
          <w:b/>
        </w:rPr>
        <w:t xml:space="preserve">  </w:t>
      </w:r>
      <w:r w:rsidRPr="00FA4947">
        <w:rPr>
          <w:b/>
          <w:highlight w:val="yellow"/>
        </w:rPr>
        <w:t>&lt;</w:t>
      </w:r>
      <w:proofErr w:type="spellStart"/>
      <w:r w:rsidRPr="00FA4947">
        <w:rPr>
          <w:b/>
          <w:highlight w:val="yellow"/>
        </w:rPr>
        <w:t>system.diagnostics</w:t>
      </w:r>
      <w:proofErr w:type="spellEnd"/>
      <w:r w:rsidRPr="00FA4947">
        <w:rPr>
          <w:b/>
          <w:highlight w:val="yellow"/>
        </w:rPr>
        <w:t>&gt;</w:t>
      </w:r>
    </w:p>
    <w:p w:rsidR="002C02D6" w:rsidRPr="00FA4947" w:rsidRDefault="002C02D6" w:rsidP="002C02D6">
      <w:pPr>
        <w:pStyle w:val="ppCodeIndent"/>
        <w:rPr>
          <w:b/>
          <w:highlight w:val="yellow"/>
        </w:rPr>
      </w:pPr>
      <w:r w:rsidRPr="00FA4947">
        <w:rPr>
          <w:b/>
        </w:rPr>
        <w:t xml:space="preserve">    </w:t>
      </w:r>
      <w:r w:rsidRPr="00FA4947">
        <w:rPr>
          <w:b/>
          <w:highlight w:val="yellow"/>
        </w:rPr>
        <w:t>&lt;sources&gt;</w:t>
      </w:r>
    </w:p>
    <w:p w:rsidR="002C02D6" w:rsidRPr="00FA4947" w:rsidRDefault="002C02D6" w:rsidP="002C02D6">
      <w:pPr>
        <w:pStyle w:val="ppCodeIndent"/>
        <w:rPr>
          <w:b/>
        </w:rPr>
      </w:pPr>
      <w:r w:rsidRPr="00FA4947">
        <w:rPr>
          <w:b/>
        </w:rPr>
        <w:t xml:space="preserve">      </w:t>
      </w:r>
      <w:r w:rsidRPr="00FA4947">
        <w:rPr>
          <w:b/>
          <w:highlight w:val="yellow"/>
        </w:rPr>
        <w:t>&lt;source name="</w:t>
      </w:r>
      <w:proofErr w:type="spellStart"/>
      <w:r w:rsidRPr="00FA4947">
        <w:rPr>
          <w:b/>
          <w:highlight w:val="yellow"/>
        </w:rPr>
        <w:t>System.ServiceModel</w:t>
      </w:r>
      <w:proofErr w:type="spellEnd"/>
      <w:r w:rsidRPr="00FA4947">
        <w:rPr>
          <w:b/>
          <w:highlight w:val="yellow"/>
        </w:rPr>
        <w:t>"</w:t>
      </w:r>
    </w:p>
    <w:p w:rsidR="002C02D6" w:rsidRPr="00FA4947" w:rsidRDefault="002C02D6" w:rsidP="002C02D6">
      <w:pPr>
        <w:pStyle w:val="ppCodeIndent"/>
        <w:rPr>
          <w:b/>
        </w:rPr>
      </w:pPr>
      <w:r w:rsidRPr="00FA4947">
        <w:rPr>
          <w:b/>
        </w:rPr>
        <w:t xml:space="preserve">              </w:t>
      </w:r>
      <w:proofErr w:type="spellStart"/>
      <w:r w:rsidRPr="00FA4947">
        <w:rPr>
          <w:b/>
          <w:highlight w:val="yellow"/>
        </w:rPr>
        <w:t>switchValue</w:t>
      </w:r>
      <w:proofErr w:type="spellEnd"/>
      <w:r w:rsidRPr="00FA4947">
        <w:rPr>
          <w:b/>
          <w:highlight w:val="yellow"/>
        </w:rPr>
        <w:t xml:space="preserve">="Information, </w:t>
      </w:r>
      <w:proofErr w:type="spellStart"/>
      <w:r w:rsidRPr="00FA4947">
        <w:rPr>
          <w:b/>
          <w:highlight w:val="yellow"/>
        </w:rPr>
        <w:t>ActivityTracing</w:t>
      </w:r>
      <w:proofErr w:type="spellEnd"/>
      <w:r w:rsidRPr="00FA4947">
        <w:rPr>
          <w:b/>
          <w:highlight w:val="yellow"/>
        </w:rPr>
        <w:t>"</w:t>
      </w:r>
    </w:p>
    <w:p w:rsidR="002C02D6" w:rsidRPr="00FA4947" w:rsidRDefault="002C02D6" w:rsidP="002C02D6">
      <w:pPr>
        <w:pStyle w:val="ppCodeIndent"/>
        <w:rPr>
          <w:b/>
          <w:highlight w:val="yellow"/>
        </w:rPr>
      </w:pPr>
      <w:r w:rsidRPr="00FA4947">
        <w:rPr>
          <w:b/>
        </w:rPr>
        <w:t xml:space="preserve">              </w:t>
      </w:r>
      <w:proofErr w:type="spellStart"/>
      <w:r w:rsidRPr="00FA4947">
        <w:rPr>
          <w:b/>
          <w:highlight w:val="yellow"/>
        </w:rPr>
        <w:t>propagateActivity</w:t>
      </w:r>
      <w:proofErr w:type="spellEnd"/>
      <w:r w:rsidRPr="00FA4947">
        <w:rPr>
          <w:b/>
          <w:highlight w:val="yellow"/>
        </w:rPr>
        <w:t>="true"&gt;</w:t>
      </w:r>
    </w:p>
    <w:p w:rsidR="002C02D6" w:rsidRPr="00FA4947" w:rsidRDefault="002C02D6" w:rsidP="002C02D6">
      <w:pPr>
        <w:pStyle w:val="ppCodeIndent"/>
        <w:rPr>
          <w:b/>
        </w:rPr>
      </w:pPr>
      <w:r w:rsidRPr="00FA4947">
        <w:rPr>
          <w:b/>
        </w:rPr>
        <w:t xml:space="preserve">        </w:t>
      </w:r>
      <w:r w:rsidRPr="00FA4947">
        <w:rPr>
          <w:b/>
          <w:highlight w:val="yellow"/>
        </w:rPr>
        <w:t>&lt;listeners&gt;</w:t>
      </w:r>
    </w:p>
    <w:p w:rsidR="002C02D6" w:rsidRPr="00FA4947" w:rsidRDefault="002C02D6" w:rsidP="002C02D6">
      <w:pPr>
        <w:pStyle w:val="ppCodeIndent"/>
        <w:rPr>
          <w:b/>
        </w:rPr>
      </w:pPr>
      <w:r w:rsidRPr="00FA4947">
        <w:rPr>
          <w:b/>
        </w:rPr>
        <w:t xml:space="preserve">          </w:t>
      </w:r>
      <w:r w:rsidRPr="00FA4947">
        <w:rPr>
          <w:b/>
          <w:highlight w:val="yellow"/>
        </w:rPr>
        <w:t>&lt;add name="xml"/&gt;</w:t>
      </w:r>
    </w:p>
    <w:p w:rsidR="002C02D6" w:rsidRPr="00FA4947" w:rsidRDefault="002C02D6" w:rsidP="002C02D6">
      <w:pPr>
        <w:pStyle w:val="ppCodeIndent"/>
        <w:rPr>
          <w:b/>
          <w:highlight w:val="yellow"/>
        </w:rPr>
      </w:pPr>
      <w:r w:rsidRPr="00FA4947">
        <w:rPr>
          <w:b/>
        </w:rPr>
        <w:t xml:space="preserve">        </w:t>
      </w:r>
      <w:r w:rsidRPr="00FA4947">
        <w:rPr>
          <w:b/>
          <w:highlight w:val="yellow"/>
        </w:rPr>
        <w:t>&lt;/listeners&gt;</w:t>
      </w:r>
    </w:p>
    <w:p w:rsidR="002C02D6" w:rsidRPr="00FA4947" w:rsidRDefault="002C02D6" w:rsidP="002C02D6">
      <w:pPr>
        <w:pStyle w:val="ppCodeIndent"/>
        <w:rPr>
          <w:b/>
        </w:rPr>
      </w:pPr>
      <w:r w:rsidRPr="00FA4947">
        <w:rPr>
          <w:b/>
        </w:rPr>
        <w:t xml:space="preserve">       </w:t>
      </w:r>
      <w:r w:rsidRPr="00FA4947">
        <w:rPr>
          <w:b/>
          <w:highlight w:val="yellow"/>
        </w:rPr>
        <w:t>&lt;/source&gt;</w:t>
      </w:r>
    </w:p>
    <w:p w:rsidR="002C02D6" w:rsidRPr="00FA4947" w:rsidRDefault="002C02D6" w:rsidP="002C02D6">
      <w:pPr>
        <w:pStyle w:val="ppCodeIndent"/>
        <w:rPr>
          <w:b/>
        </w:rPr>
      </w:pPr>
      <w:r w:rsidRPr="00FA4947">
        <w:rPr>
          <w:b/>
        </w:rPr>
        <w:t xml:space="preserve">      </w:t>
      </w:r>
      <w:r w:rsidRPr="00FA4947">
        <w:rPr>
          <w:b/>
          <w:highlight w:val="yellow"/>
        </w:rPr>
        <w:t>&lt;source name="</w:t>
      </w:r>
      <w:proofErr w:type="spellStart"/>
      <w:r w:rsidRPr="00FA4947">
        <w:rPr>
          <w:b/>
          <w:highlight w:val="yellow"/>
        </w:rPr>
        <w:t>System.ServiceModel.MessageLogging</w:t>
      </w:r>
      <w:proofErr w:type="spellEnd"/>
      <w:r w:rsidRPr="00FA4947">
        <w:rPr>
          <w:b/>
          <w:highlight w:val="yellow"/>
        </w:rPr>
        <w:t>"&gt;</w:t>
      </w:r>
    </w:p>
    <w:p w:rsidR="002C02D6" w:rsidRPr="00FA4947" w:rsidRDefault="002C02D6" w:rsidP="002C02D6">
      <w:pPr>
        <w:pStyle w:val="ppCodeIndent"/>
        <w:rPr>
          <w:b/>
          <w:highlight w:val="yellow"/>
        </w:rPr>
      </w:pPr>
      <w:r w:rsidRPr="00FA4947">
        <w:rPr>
          <w:b/>
        </w:rPr>
        <w:t xml:space="preserve">        </w:t>
      </w:r>
      <w:r w:rsidRPr="00FA4947">
        <w:rPr>
          <w:b/>
          <w:highlight w:val="yellow"/>
        </w:rPr>
        <w:t>&lt;listeners&gt;</w:t>
      </w:r>
    </w:p>
    <w:p w:rsidR="002C02D6" w:rsidRPr="00FA4947" w:rsidRDefault="002C02D6" w:rsidP="002C02D6">
      <w:pPr>
        <w:pStyle w:val="ppCodeIndent"/>
        <w:rPr>
          <w:b/>
        </w:rPr>
      </w:pPr>
      <w:r w:rsidRPr="00FA4947">
        <w:rPr>
          <w:b/>
        </w:rPr>
        <w:t xml:space="preserve">          </w:t>
      </w:r>
      <w:r w:rsidRPr="00FA4947">
        <w:rPr>
          <w:b/>
          <w:highlight w:val="yellow"/>
        </w:rPr>
        <w:t>&lt;add name="xml"/&gt;</w:t>
      </w:r>
    </w:p>
    <w:p w:rsidR="002C02D6" w:rsidRPr="00FA4947" w:rsidRDefault="002C02D6" w:rsidP="002C02D6">
      <w:pPr>
        <w:pStyle w:val="ppCodeIndent"/>
        <w:rPr>
          <w:b/>
          <w:highlight w:val="yellow"/>
        </w:rPr>
      </w:pPr>
      <w:r w:rsidRPr="00FA4947">
        <w:rPr>
          <w:b/>
        </w:rPr>
        <w:t xml:space="preserve">        </w:t>
      </w:r>
      <w:r w:rsidRPr="00FA4947">
        <w:rPr>
          <w:b/>
          <w:highlight w:val="yellow"/>
        </w:rPr>
        <w:t>&lt;/listeners&gt;</w:t>
      </w:r>
    </w:p>
    <w:p w:rsidR="002C02D6" w:rsidRPr="00FA4947" w:rsidRDefault="002C02D6" w:rsidP="002C02D6">
      <w:pPr>
        <w:pStyle w:val="ppCodeIndent"/>
        <w:rPr>
          <w:b/>
        </w:rPr>
      </w:pPr>
      <w:r w:rsidRPr="00FA4947">
        <w:rPr>
          <w:b/>
        </w:rPr>
        <w:t xml:space="preserve">      </w:t>
      </w:r>
      <w:r w:rsidRPr="00FA4947">
        <w:rPr>
          <w:b/>
          <w:highlight w:val="yellow"/>
        </w:rPr>
        <w:t>&lt;/source&gt;</w:t>
      </w:r>
      <w:r w:rsidRPr="00FA4947">
        <w:rPr>
          <w:b/>
        </w:rPr>
        <w:t xml:space="preserve">     </w:t>
      </w:r>
    </w:p>
    <w:p w:rsidR="002C02D6" w:rsidRPr="00FA4947" w:rsidRDefault="002C02D6" w:rsidP="002C02D6">
      <w:pPr>
        <w:pStyle w:val="ppCodeIndent"/>
        <w:rPr>
          <w:b/>
          <w:highlight w:val="yellow"/>
        </w:rPr>
      </w:pPr>
      <w:r w:rsidRPr="00FA4947">
        <w:rPr>
          <w:b/>
        </w:rPr>
        <w:lastRenderedPageBreak/>
        <w:t xml:space="preserve">    </w:t>
      </w:r>
      <w:r w:rsidRPr="00FA4947">
        <w:rPr>
          <w:b/>
          <w:highlight w:val="yellow"/>
        </w:rPr>
        <w:t>&lt;/sources&gt;</w:t>
      </w:r>
    </w:p>
    <w:p w:rsidR="002C02D6" w:rsidRPr="00FA4947" w:rsidRDefault="002C02D6" w:rsidP="002C02D6">
      <w:pPr>
        <w:pStyle w:val="ppCodeIndent"/>
        <w:rPr>
          <w:b/>
        </w:rPr>
      </w:pPr>
      <w:r w:rsidRPr="00FA4947">
        <w:rPr>
          <w:b/>
        </w:rPr>
        <w:t xml:space="preserve">    </w:t>
      </w:r>
      <w:r w:rsidRPr="00FA4947">
        <w:rPr>
          <w:b/>
          <w:highlight w:val="yellow"/>
        </w:rPr>
        <w:t>&lt;</w:t>
      </w:r>
      <w:proofErr w:type="spellStart"/>
      <w:r w:rsidRPr="00FA4947">
        <w:rPr>
          <w:b/>
          <w:highlight w:val="yellow"/>
        </w:rPr>
        <w:t>sharedListeners</w:t>
      </w:r>
      <w:proofErr w:type="spellEnd"/>
      <w:r w:rsidRPr="00FA4947">
        <w:rPr>
          <w:b/>
          <w:highlight w:val="yellow"/>
        </w:rPr>
        <w:t>&gt;</w:t>
      </w:r>
    </w:p>
    <w:p w:rsidR="002C02D6" w:rsidRPr="00FA4947" w:rsidRDefault="002C02D6" w:rsidP="002C02D6">
      <w:pPr>
        <w:pStyle w:val="ppCodeIndent"/>
        <w:rPr>
          <w:b/>
          <w:highlight w:val="yellow"/>
        </w:rPr>
      </w:pPr>
      <w:r w:rsidRPr="00FA4947">
        <w:rPr>
          <w:b/>
        </w:rPr>
        <w:t xml:space="preserve">      </w:t>
      </w:r>
      <w:r w:rsidRPr="00FA4947">
        <w:rPr>
          <w:b/>
          <w:highlight w:val="yellow"/>
        </w:rPr>
        <w:t>&lt;add name="xml"</w:t>
      </w:r>
    </w:p>
    <w:p w:rsidR="002C02D6" w:rsidRPr="00FA4947" w:rsidRDefault="002C02D6" w:rsidP="002C02D6">
      <w:pPr>
        <w:pStyle w:val="ppCodeIndent"/>
        <w:rPr>
          <w:b/>
        </w:rPr>
      </w:pPr>
      <w:r w:rsidRPr="00FA4947">
        <w:rPr>
          <w:b/>
        </w:rPr>
        <w:t xml:space="preserve">          </w:t>
      </w:r>
      <w:r w:rsidRPr="00FA4947">
        <w:rPr>
          <w:b/>
          <w:highlight w:val="yellow"/>
        </w:rPr>
        <w:t>type="</w:t>
      </w:r>
      <w:proofErr w:type="spellStart"/>
      <w:r w:rsidRPr="00FA4947">
        <w:rPr>
          <w:b/>
          <w:highlight w:val="yellow"/>
        </w:rPr>
        <w:t>System.Diagnostics.XmlWriterTraceListener</w:t>
      </w:r>
      <w:proofErr w:type="spellEnd"/>
      <w:r w:rsidRPr="00FA4947">
        <w:rPr>
          <w:b/>
          <w:highlight w:val="yellow"/>
        </w:rPr>
        <w:t>"</w:t>
      </w:r>
    </w:p>
    <w:p w:rsidR="002C02D6" w:rsidRPr="00FA4947" w:rsidRDefault="002C02D6" w:rsidP="002C02D6">
      <w:pPr>
        <w:pStyle w:val="ppCodeIndent"/>
        <w:rPr>
          <w:b/>
          <w:highlight w:val="yellow"/>
        </w:rPr>
      </w:pPr>
      <w:r w:rsidRPr="00FA4947">
        <w:rPr>
          <w:b/>
        </w:rPr>
        <w:t xml:space="preserve">          </w:t>
      </w:r>
      <w:proofErr w:type="spellStart"/>
      <w:r w:rsidRPr="00FA4947">
        <w:rPr>
          <w:b/>
          <w:highlight w:val="yellow"/>
        </w:rPr>
        <w:t>initializeData</w:t>
      </w:r>
      <w:proofErr w:type="spellEnd"/>
      <w:r w:rsidRPr="00FA4947">
        <w:rPr>
          <w:b/>
          <w:highlight w:val="yellow"/>
        </w:rPr>
        <w:t>= "c:\WCFTraces.svclog" /&gt;</w:t>
      </w:r>
    </w:p>
    <w:p w:rsidR="002C02D6" w:rsidRPr="00FA4947" w:rsidRDefault="002C02D6" w:rsidP="002C02D6">
      <w:pPr>
        <w:pStyle w:val="ppCodeIndent"/>
        <w:rPr>
          <w:b/>
        </w:rPr>
      </w:pPr>
      <w:r w:rsidRPr="00FA4947">
        <w:rPr>
          <w:b/>
        </w:rPr>
        <w:t xml:space="preserve">    </w:t>
      </w:r>
      <w:r w:rsidRPr="00FA4947">
        <w:rPr>
          <w:b/>
          <w:highlight w:val="yellow"/>
        </w:rPr>
        <w:t>&lt;/</w:t>
      </w:r>
      <w:proofErr w:type="spellStart"/>
      <w:r w:rsidRPr="00FA4947">
        <w:rPr>
          <w:b/>
          <w:highlight w:val="yellow"/>
        </w:rPr>
        <w:t>sharedListeners</w:t>
      </w:r>
      <w:proofErr w:type="spellEnd"/>
      <w:r w:rsidRPr="00FA4947">
        <w:rPr>
          <w:b/>
          <w:highlight w:val="yellow"/>
        </w:rPr>
        <w:t>&gt;</w:t>
      </w:r>
    </w:p>
    <w:p w:rsidR="002C02D6" w:rsidRPr="00FA4947" w:rsidRDefault="002C02D6" w:rsidP="002C02D6">
      <w:pPr>
        <w:pStyle w:val="ppCodeIndent"/>
        <w:rPr>
          <w:b/>
        </w:rPr>
      </w:pPr>
      <w:r w:rsidRPr="00FA4947">
        <w:rPr>
          <w:b/>
        </w:rPr>
        <w:t xml:space="preserve">  </w:t>
      </w:r>
      <w:r w:rsidRPr="00FA4947">
        <w:rPr>
          <w:b/>
          <w:highlight w:val="yellow"/>
        </w:rPr>
        <w:t>&lt;/</w:t>
      </w:r>
      <w:proofErr w:type="spellStart"/>
      <w:r w:rsidRPr="00FA4947">
        <w:rPr>
          <w:b/>
          <w:highlight w:val="yellow"/>
        </w:rPr>
        <w:t>system.diagnostics</w:t>
      </w:r>
      <w:proofErr w:type="spellEnd"/>
      <w:r w:rsidRPr="00FA4947">
        <w:rPr>
          <w:b/>
          <w:highlight w:val="yellow"/>
        </w:rPr>
        <w:t>&gt;</w:t>
      </w:r>
    </w:p>
    <w:p w:rsidR="002C02D6" w:rsidRDefault="002C02D6" w:rsidP="002C02D6">
      <w:pPr>
        <w:pStyle w:val="ppCodeIndent"/>
      </w:pPr>
      <w:r>
        <w:t>&lt;/configuration&gt;</w:t>
      </w:r>
    </w:p>
    <w:p w:rsidR="002C02D6" w:rsidRDefault="002C02D6" w:rsidP="002C02D6">
      <w:pPr>
        <w:pStyle w:val="ppNoteIndent"/>
      </w:pPr>
      <w:r>
        <w:t>Make sure that you have permission to write to the location you have chosen to write your log file.</w:t>
      </w:r>
    </w:p>
    <w:p w:rsidR="002C02D6" w:rsidRDefault="002C02D6" w:rsidP="002C02D6">
      <w:pPr>
        <w:pStyle w:val="ppNumberList"/>
      </w:pPr>
      <w:r>
        <w:t>Repeat steps 1 and 2 to run the application and collect the trace data.</w:t>
      </w:r>
    </w:p>
    <w:p w:rsidR="002C02D6" w:rsidRDefault="002C02D6" w:rsidP="002C02D6">
      <w:pPr>
        <w:pStyle w:val="ppNumberList"/>
      </w:pPr>
      <w:r>
        <w:t xml:space="preserve">In Windows Explorer, double click on the </w:t>
      </w:r>
      <w:proofErr w:type="spellStart"/>
      <w:r w:rsidRPr="0066009C">
        <w:rPr>
          <w:b/>
          <w:bCs/>
        </w:rPr>
        <w:t>WCFTraces.svclog</w:t>
      </w:r>
      <w:proofErr w:type="spellEnd"/>
      <w:r>
        <w:t xml:space="preserve"> file that contains your trace data.</w:t>
      </w:r>
    </w:p>
    <w:p w:rsidR="002C02D6" w:rsidRDefault="002C02D6" w:rsidP="002C02D6">
      <w:pPr>
        <w:pStyle w:val="ppFigureIndent"/>
      </w:pPr>
      <w:r>
        <w:t xml:space="preserve">In the WS-Trust process, the application first connects to the identity provider — the </w:t>
      </w:r>
      <w:proofErr w:type="spellStart"/>
      <w:r>
        <w:t>Litware</w:t>
      </w:r>
      <w:proofErr w:type="spellEnd"/>
      <w:r>
        <w:t xml:space="preserve"> issuer. In the </w:t>
      </w:r>
      <w:r w:rsidRPr="0047226C">
        <w:rPr>
          <w:b/>
          <w:bCs/>
        </w:rPr>
        <w:t>Find What</w:t>
      </w:r>
      <w:r>
        <w:t xml:space="preserve"> box, type </w:t>
      </w:r>
      <w:proofErr w:type="spellStart"/>
      <w:r w:rsidRPr="0047226C">
        <w:rPr>
          <w:b/>
          <w:bCs/>
        </w:rPr>
        <w:t>Litware</w:t>
      </w:r>
      <w:r>
        <w:rPr>
          <w:b/>
          <w:bCs/>
        </w:rPr>
        <w:t>.simulatedissuer</w:t>
      </w:r>
      <w:proofErr w:type="spellEnd"/>
      <w:r>
        <w:t xml:space="preserve"> and click </w:t>
      </w:r>
      <w:r w:rsidRPr="0047226C">
        <w:rPr>
          <w:b/>
        </w:rPr>
        <w:t>Find</w:t>
      </w:r>
      <w:r>
        <w:t xml:space="preserve">. Note the time when the client application called the </w:t>
      </w:r>
      <w:proofErr w:type="spellStart"/>
      <w:r>
        <w:t>Litware</w:t>
      </w:r>
      <w:proofErr w:type="spellEnd"/>
      <w:r>
        <w:t xml:space="preserve"> issuer.</w:t>
      </w:r>
      <w:r>
        <w:br/>
      </w:r>
      <w:r w:rsidR="008F7014">
        <w:rPr>
          <w:noProof/>
          <w:lang w:val="en-GB" w:eastAsia="en-GB" w:bidi="ar-SA"/>
        </w:rPr>
        <w:drawing>
          <wp:inline distT="0" distB="0" distL="0" distR="0" wp14:anchorId="2F849FBF" wp14:editId="7B49E71C">
            <wp:extent cx="5716800" cy="4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16800" cy="4219200"/>
                    </a:xfrm>
                    <a:prstGeom prst="rect">
                      <a:avLst/>
                    </a:prstGeom>
                  </pic:spPr>
                </pic:pic>
              </a:graphicData>
            </a:graphic>
          </wp:inline>
        </w:drawing>
      </w:r>
      <w:r w:rsidR="008F7014">
        <w:rPr>
          <w:noProof/>
          <w:lang w:val="en-GB" w:eastAsia="en-GB" w:bidi="ar-SA"/>
        </w:rPr>
        <w:t xml:space="preserve"> </w:t>
      </w:r>
      <w:r>
        <w:rPr>
          <w:noProof/>
          <w:lang w:val="en-GB" w:eastAsia="en-GB" w:bidi="ar-SA"/>
        </w:rPr>
        <w:t xml:space="preserve"> </w:t>
      </w:r>
    </w:p>
    <w:p w:rsidR="002C02D6" w:rsidRDefault="002C02D6" w:rsidP="002C02D6">
      <w:pPr>
        <w:pStyle w:val="ppNumberList"/>
      </w:pPr>
      <w:r>
        <w:t>The client application next connects to the federation provider — ADFS.</w:t>
      </w:r>
      <w:r w:rsidRPr="0047226C">
        <w:t xml:space="preserve"> </w:t>
      </w:r>
      <w:r>
        <w:t xml:space="preserve">In the </w:t>
      </w:r>
      <w:r w:rsidRPr="0047226C">
        <w:rPr>
          <w:b/>
          <w:bCs/>
        </w:rPr>
        <w:t>Find What</w:t>
      </w:r>
      <w:r>
        <w:t xml:space="preserve"> box, type </w:t>
      </w:r>
      <w:proofErr w:type="spellStart"/>
      <w:r w:rsidR="008F7014">
        <w:rPr>
          <w:b/>
          <w:bCs/>
        </w:rPr>
        <w:t>adfs</w:t>
      </w:r>
      <w:proofErr w:type="spellEnd"/>
      <w:r w:rsidR="008F7014">
        <w:rPr>
          <w:b/>
          <w:bCs/>
        </w:rPr>
        <w:t>/services/trust</w:t>
      </w:r>
      <w:r>
        <w:t xml:space="preserve"> and click </w:t>
      </w:r>
      <w:r w:rsidRPr="0047226C">
        <w:rPr>
          <w:b/>
        </w:rPr>
        <w:t>Find</w:t>
      </w:r>
      <w:r>
        <w:t xml:space="preserve">, keep clicking </w:t>
      </w:r>
      <w:r w:rsidRPr="0047226C">
        <w:rPr>
          <w:b/>
          <w:bCs/>
        </w:rPr>
        <w:t>Find</w:t>
      </w:r>
      <w:r>
        <w:t xml:space="preserve"> until you find a </w:t>
      </w:r>
      <w:r w:rsidRPr="002C1FEA">
        <w:rPr>
          <w:b/>
          <w:bCs/>
        </w:rPr>
        <w:t xml:space="preserve">Sent </w:t>
      </w:r>
      <w:r>
        <w:rPr>
          <w:b/>
          <w:bCs/>
        </w:rPr>
        <w:t xml:space="preserve">a </w:t>
      </w:r>
      <w:r w:rsidRPr="002C1FEA">
        <w:rPr>
          <w:b/>
          <w:bCs/>
        </w:rPr>
        <w:t>message over a channel</w:t>
      </w:r>
      <w:r>
        <w:t xml:space="preserve"> message (You may need to click on the first activity in the </w:t>
      </w:r>
      <w:r w:rsidRPr="002C1FEA">
        <w:rPr>
          <w:b/>
          <w:bCs/>
        </w:rPr>
        <w:t>Activity</w:t>
      </w:r>
      <w:r>
        <w:t xml:space="preserve"> list to start the search from the </w:t>
      </w:r>
      <w:r>
        <w:lastRenderedPageBreak/>
        <w:t xml:space="preserve">beginning of the trace file). Note the time when the client application called </w:t>
      </w:r>
      <w:r w:rsidR="008F7014">
        <w:t>ADFS</w:t>
      </w:r>
      <w:r>
        <w:t xml:space="preserve">: it will be later than the time that it called the </w:t>
      </w:r>
      <w:proofErr w:type="spellStart"/>
      <w:r>
        <w:t>Litware</w:t>
      </w:r>
      <w:proofErr w:type="spellEnd"/>
      <w:r>
        <w:t xml:space="preserve"> issuer.</w:t>
      </w:r>
    </w:p>
    <w:p w:rsidR="002C02D6" w:rsidRDefault="008F7014" w:rsidP="002C02D6">
      <w:pPr>
        <w:pStyle w:val="ppFigureIndent"/>
      </w:pPr>
      <w:r>
        <w:rPr>
          <w:noProof/>
          <w:lang w:val="en-GB" w:eastAsia="en-GB" w:bidi="ar-SA"/>
        </w:rPr>
        <w:drawing>
          <wp:inline distT="0" distB="0" distL="0" distR="0" wp14:anchorId="12B48B3E" wp14:editId="334E7668">
            <wp:extent cx="5716800" cy="421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16800" cy="4212000"/>
                    </a:xfrm>
                    <a:prstGeom prst="rect">
                      <a:avLst/>
                    </a:prstGeom>
                  </pic:spPr>
                </pic:pic>
              </a:graphicData>
            </a:graphic>
          </wp:inline>
        </w:drawing>
      </w:r>
      <w:r>
        <w:rPr>
          <w:noProof/>
          <w:lang w:val="en-GB" w:eastAsia="en-GB" w:bidi="ar-SA"/>
        </w:rPr>
        <w:t xml:space="preserve"> </w:t>
      </w:r>
    </w:p>
    <w:p w:rsidR="002C02D6" w:rsidRDefault="002C02D6" w:rsidP="002C02D6">
      <w:pPr>
        <w:pStyle w:val="ppNumberList"/>
      </w:pPr>
      <w:r>
        <w:t>The client application finally connects to the a-Order service.</w:t>
      </w:r>
      <w:r w:rsidRPr="0047226C">
        <w:t xml:space="preserve"> </w:t>
      </w:r>
      <w:r>
        <w:t xml:space="preserve">In the </w:t>
      </w:r>
      <w:r w:rsidRPr="0047226C">
        <w:rPr>
          <w:b/>
          <w:bCs/>
        </w:rPr>
        <w:t>Find What</w:t>
      </w:r>
      <w:r>
        <w:t xml:space="preserve"> box, type </w:t>
      </w:r>
      <w:proofErr w:type="spellStart"/>
      <w:r>
        <w:rPr>
          <w:b/>
          <w:bCs/>
        </w:rPr>
        <w:t>ordertrackingservice</w:t>
      </w:r>
      <w:proofErr w:type="spellEnd"/>
      <w:r>
        <w:t xml:space="preserve"> and click </w:t>
      </w:r>
      <w:r w:rsidRPr="0047226C">
        <w:rPr>
          <w:b/>
        </w:rPr>
        <w:t>Find</w:t>
      </w:r>
      <w:r>
        <w:t xml:space="preserve">, keep clicking </w:t>
      </w:r>
      <w:r w:rsidRPr="0047226C">
        <w:rPr>
          <w:b/>
          <w:bCs/>
        </w:rPr>
        <w:t>Find</w:t>
      </w:r>
      <w:r>
        <w:t xml:space="preserve"> until you find a </w:t>
      </w:r>
      <w:r w:rsidRPr="002C1FEA">
        <w:rPr>
          <w:b/>
          <w:bCs/>
        </w:rPr>
        <w:t xml:space="preserve">Sent </w:t>
      </w:r>
      <w:r>
        <w:rPr>
          <w:b/>
          <w:bCs/>
        </w:rPr>
        <w:t xml:space="preserve">a </w:t>
      </w:r>
      <w:r w:rsidRPr="002C1FEA">
        <w:rPr>
          <w:b/>
          <w:bCs/>
        </w:rPr>
        <w:t>message over a channel</w:t>
      </w:r>
      <w:r>
        <w:t xml:space="preserve"> message (You may need to click on the first activity in the </w:t>
      </w:r>
      <w:r w:rsidRPr="002C1FEA">
        <w:rPr>
          <w:b/>
          <w:bCs/>
        </w:rPr>
        <w:t>Activity</w:t>
      </w:r>
      <w:r>
        <w:t xml:space="preserve"> list to start the search from the beginning of the trace file). Note the time when the client application called the service: it will be later than the time that it called the Adatum federation provider.</w:t>
      </w:r>
    </w:p>
    <w:p w:rsidR="002C02D6" w:rsidRPr="002C1FEA" w:rsidRDefault="008F7014" w:rsidP="002C02D6">
      <w:pPr>
        <w:pStyle w:val="ppFigureIndent"/>
      </w:pPr>
      <w:r>
        <w:rPr>
          <w:noProof/>
          <w:lang w:val="en-GB" w:eastAsia="en-GB" w:bidi="ar-SA"/>
        </w:rPr>
        <w:lastRenderedPageBreak/>
        <w:drawing>
          <wp:inline distT="0" distB="0" distL="0" distR="0" wp14:anchorId="15EB2FA8" wp14:editId="211B13EB">
            <wp:extent cx="5716800" cy="421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16800" cy="4212000"/>
                    </a:xfrm>
                    <a:prstGeom prst="rect">
                      <a:avLst/>
                    </a:prstGeom>
                  </pic:spPr>
                </pic:pic>
              </a:graphicData>
            </a:graphic>
          </wp:inline>
        </w:drawing>
      </w:r>
      <w:r>
        <w:rPr>
          <w:noProof/>
          <w:lang w:val="en-GB" w:eastAsia="en-GB" w:bidi="ar-SA"/>
        </w:rPr>
        <w:t xml:space="preserve"> </w:t>
      </w:r>
    </w:p>
    <w:p w:rsidR="002C02D6" w:rsidRPr="00D37439" w:rsidRDefault="002C02D6" w:rsidP="002C02D6">
      <w:pPr>
        <w:pStyle w:val="ppListEnd"/>
      </w:pPr>
    </w:p>
    <w:p w:rsidR="002C02D6" w:rsidRDefault="002C02D6" w:rsidP="002C02D6">
      <w:pPr>
        <w:pStyle w:val="ppBodyText"/>
      </w:pPr>
      <w:r>
        <w:t xml:space="preserve">You have now completed this task and this exercise. You have seen how to configure a federated identity environment using ADFS as the federation provider: users from </w:t>
      </w:r>
      <w:proofErr w:type="spellStart"/>
      <w:r>
        <w:t>Litware</w:t>
      </w:r>
      <w:proofErr w:type="spellEnd"/>
      <w:r>
        <w:t xml:space="preserve"> can access the a-Order application using credentials from their own identity provider.</w:t>
      </w:r>
    </w:p>
    <w:p w:rsidR="008108BB" w:rsidRPr="00665687" w:rsidRDefault="002C02D6" w:rsidP="002C02D6">
      <w:pPr>
        <w:pStyle w:val="ppBodyText"/>
      </w:pPr>
      <w:r>
        <w:t xml:space="preserve">Federated identity is a powerful feature of claims; users do not need to remember additional sets of credentials to access a partner's application, and it is easy for an organization such as Adatum to configure its federation provider to trust issuers from additional partners without the requirement to modify the relying party application. Furthermore, the relying party application no longer has the responsibility for verifying the user's username and password: this is now handled by an identity provider. </w:t>
      </w:r>
      <w:r w:rsidR="00CA341B">
        <w:t>ADFS handles all of the federation tasks for Adatum.</w:t>
      </w:r>
    </w:p>
    <w:p w:rsidR="008108BB" w:rsidRDefault="008108BB" w:rsidP="008108BB">
      <w:pPr>
        <w:pStyle w:val="Heading2"/>
      </w:pPr>
      <w:r>
        <w:t>Running the "End" Solution</w:t>
      </w:r>
    </w:p>
    <w:p w:rsidR="008108BB" w:rsidRDefault="008108BB" w:rsidP="008108BB">
      <w:pPr>
        <w:pStyle w:val="ppBodyText"/>
        <w:numPr>
          <w:ilvl w:val="0"/>
          <w:numId w:val="10"/>
        </w:numPr>
      </w:pPr>
      <w:r>
        <w:t xml:space="preserve">If you did not complete all of the tasks in this exercise, you can run the "end" solution we provide. </w:t>
      </w:r>
    </w:p>
    <w:p w:rsidR="008108BB" w:rsidRDefault="008108BB" w:rsidP="008108BB">
      <w:pPr>
        <w:pStyle w:val="ppProcedureStart"/>
      </w:pPr>
      <w:r>
        <w:t>To run the end solution</w:t>
      </w:r>
    </w:p>
    <w:p w:rsidR="008108BB" w:rsidRDefault="008108BB" w:rsidP="008108BB">
      <w:pPr>
        <w:pStyle w:val="ppNumberList"/>
      </w:pPr>
      <w:r>
        <w:t xml:space="preserve">You must complete task </w:t>
      </w:r>
      <w:r w:rsidR="008752C3">
        <w:t>1</w:t>
      </w:r>
      <w:r w:rsidR="00610FA5">
        <w:t xml:space="preserve">, starting at step3, </w:t>
      </w:r>
      <w:r>
        <w:t>to configure the a-Order application to trust your ADFS instance.</w:t>
      </w:r>
      <w:r w:rsidR="00610FA5">
        <w:t xml:space="preserve"> Use the solution </w:t>
      </w:r>
      <w:r w:rsidR="00610FA5" w:rsidRPr="00611589">
        <w:rPr>
          <w:b/>
        </w:rPr>
        <w:t>Lab0</w:t>
      </w:r>
      <w:r w:rsidR="00610FA5">
        <w:rPr>
          <w:b/>
        </w:rPr>
        <w:t>4</w:t>
      </w:r>
      <w:r w:rsidR="00610FA5" w:rsidRPr="00611589">
        <w:rPr>
          <w:b/>
        </w:rPr>
        <w:t>.Ex0</w:t>
      </w:r>
      <w:r w:rsidR="00610FA5">
        <w:rPr>
          <w:b/>
        </w:rPr>
        <w:t>3.End</w:t>
      </w:r>
      <w:r w:rsidR="00610FA5" w:rsidRPr="00611589">
        <w:rPr>
          <w:b/>
        </w:rPr>
        <w:t>.sln</w:t>
      </w:r>
      <w:r w:rsidR="00610FA5" w:rsidRPr="007A72CE">
        <w:t xml:space="preserve"> from the </w:t>
      </w:r>
      <w:r w:rsidR="00610FA5" w:rsidRPr="00611589">
        <w:rPr>
          <w:b/>
        </w:rPr>
        <w:t>Lab0</w:t>
      </w:r>
      <w:r w:rsidR="00610FA5">
        <w:rPr>
          <w:b/>
        </w:rPr>
        <w:t>4</w:t>
      </w:r>
      <w:r w:rsidR="00610FA5" w:rsidRPr="00611589">
        <w:rPr>
          <w:b/>
        </w:rPr>
        <w:t>-</w:t>
      </w:r>
      <w:r w:rsidR="00610FA5">
        <w:rPr>
          <w:b/>
        </w:rPr>
        <w:t>ActiveClient</w:t>
      </w:r>
      <w:r w:rsidR="00610FA5" w:rsidRPr="00611589">
        <w:rPr>
          <w:b/>
        </w:rPr>
        <w:t>\Source\Ex0</w:t>
      </w:r>
      <w:r w:rsidR="00610FA5">
        <w:rPr>
          <w:b/>
        </w:rPr>
        <w:t>3</w:t>
      </w:r>
      <w:r w:rsidR="00610FA5" w:rsidRPr="00611589">
        <w:rPr>
          <w:b/>
        </w:rPr>
        <w:t>\</w:t>
      </w:r>
      <w:r w:rsidR="00610FA5">
        <w:rPr>
          <w:b/>
        </w:rPr>
        <w:t>End</w:t>
      </w:r>
      <w:r w:rsidR="00610FA5" w:rsidRPr="00611589">
        <w:rPr>
          <w:b/>
        </w:rPr>
        <w:t xml:space="preserve"> </w:t>
      </w:r>
      <w:r w:rsidR="00610FA5" w:rsidRPr="007A72CE">
        <w:t>folder</w:t>
      </w:r>
      <w:r w:rsidR="00610FA5">
        <w:t xml:space="preserve">, the project name in the "end" solution is </w:t>
      </w:r>
      <w:r w:rsidR="00610FA5" w:rsidRPr="00DB2ED2">
        <w:rPr>
          <w:b/>
          <w:bCs/>
        </w:rPr>
        <w:t>Adatum.FederationProvider.</w:t>
      </w:r>
      <w:r w:rsidR="00610FA5">
        <w:rPr>
          <w:b/>
          <w:bCs/>
        </w:rPr>
        <w:t>Lab04.Ex03.End</w:t>
      </w:r>
    </w:p>
    <w:p w:rsidR="008108BB" w:rsidRDefault="008108BB" w:rsidP="008108BB">
      <w:pPr>
        <w:pStyle w:val="ppNumberList"/>
      </w:pPr>
      <w:r>
        <w:lastRenderedPageBreak/>
        <w:t xml:space="preserve">You </w:t>
      </w:r>
      <w:r w:rsidR="008752C3">
        <w:t>should</w:t>
      </w:r>
      <w:r>
        <w:t xml:space="preserve"> run the PowerShell script, </w:t>
      </w:r>
      <w:r w:rsidRPr="00A71C2D">
        <w:rPr>
          <w:b/>
          <w:bCs/>
        </w:rPr>
        <w:t>Add-</w:t>
      </w:r>
      <w:r>
        <w:rPr>
          <w:b/>
          <w:bCs/>
        </w:rPr>
        <w:t>aOrder</w:t>
      </w:r>
      <w:r w:rsidRPr="00A71C2D">
        <w:rPr>
          <w:b/>
          <w:bCs/>
        </w:rPr>
        <w:t>-</w:t>
      </w:r>
      <w:r>
        <w:rPr>
          <w:b/>
          <w:bCs/>
        </w:rPr>
        <w:t>RelyingParty</w:t>
      </w:r>
      <w:r w:rsidRPr="00A71C2D">
        <w:rPr>
          <w:b/>
          <w:bCs/>
        </w:rPr>
        <w:t>.ps1</w:t>
      </w:r>
      <w:r>
        <w:t xml:space="preserve"> in the </w:t>
      </w:r>
      <w:r w:rsidR="00272F84">
        <w:t>Lab04</w:t>
      </w:r>
      <w:r w:rsidRPr="00A71C2D">
        <w:t>-</w:t>
      </w:r>
      <w:r w:rsidR="00CA341B">
        <w:t>ActiveClient</w:t>
      </w:r>
      <w:r w:rsidR="00CA341B" w:rsidRPr="00A71C2D">
        <w:t xml:space="preserve"> </w:t>
      </w:r>
      <w:r w:rsidRPr="00A71C2D">
        <w:t>\Source\Ex03\Assets</w:t>
      </w:r>
      <w:r>
        <w:t xml:space="preserve"> folder to add the a-Order application as a relying party in ADFS.</w:t>
      </w:r>
    </w:p>
    <w:p w:rsidR="008108BB" w:rsidRDefault="008108BB" w:rsidP="008108BB">
      <w:pPr>
        <w:pStyle w:val="ppNumberList"/>
      </w:pPr>
      <w:r>
        <w:t xml:space="preserve">You can run the PowerShell script, </w:t>
      </w:r>
      <w:r w:rsidRPr="00A71C2D">
        <w:rPr>
          <w:b/>
          <w:bCs/>
        </w:rPr>
        <w:t>Add-</w:t>
      </w:r>
      <w:r>
        <w:rPr>
          <w:b/>
          <w:bCs/>
        </w:rPr>
        <w:t>aOrder</w:t>
      </w:r>
      <w:r w:rsidRPr="00A71C2D">
        <w:rPr>
          <w:b/>
          <w:bCs/>
        </w:rPr>
        <w:t>-</w:t>
      </w:r>
      <w:r>
        <w:rPr>
          <w:b/>
          <w:bCs/>
        </w:rPr>
        <w:t>Rules</w:t>
      </w:r>
      <w:r w:rsidRPr="00A71C2D">
        <w:rPr>
          <w:b/>
          <w:bCs/>
        </w:rPr>
        <w:t>.ps1</w:t>
      </w:r>
      <w:r>
        <w:t xml:space="preserve"> in the </w:t>
      </w:r>
      <w:r w:rsidR="00272F84">
        <w:t>Lab04</w:t>
      </w:r>
      <w:r w:rsidRPr="00A71C2D">
        <w:t>-</w:t>
      </w:r>
      <w:r w:rsidR="00CA341B">
        <w:t>ActiveClient</w:t>
      </w:r>
      <w:r w:rsidR="00CA341B" w:rsidRPr="00A71C2D">
        <w:t xml:space="preserve"> </w:t>
      </w:r>
      <w:r w:rsidRPr="00A71C2D">
        <w:t>\Source\Ex03\Assets</w:t>
      </w:r>
      <w:r>
        <w:t xml:space="preserve"> folder to add the a-Order application claims rules to ADFS.</w:t>
      </w:r>
    </w:p>
    <w:p w:rsidR="008108BB" w:rsidRDefault="008108BB" w:rsidP="008108BB">
      <w:pPr>
        <w:pStyle w:val="ppNumberList"/>
      </w:pPr>
      <w:r>
        <w:t xml:space="preserve">You can run the PowerShell script, </w:t>
      </w:r>
      <w:r w:rsidRPr="00A71C2D">
        <w:rPr>
          <w:b/>
          <w:bCs/>
        </w:rPr>
        <w:t>Add-</w:t>
      </w:r>
      <w:r>
        <w:rPr>
          <w:b/>
          <w:bCs/>
        </w:rPr>
        <w:t>Litware</w:t>
      </w:r>
      <w:r w:rsidRPr="00A71C2D">
        <w:rPr>
          <w:b/>
          <w:bCs/>
        </w:rPr>
        <w:t>-</w:t>
      </w:r>
      <w:r>
        <w:rPr>
          <w:b/>
          <w:bCs/>
        </w:rPr>
        <w:t>ClaimsProviderTrust</w:t>
      </w:r>
      <w:r w:rsidRPr="00A71C2D">
        <w:rPr>
          <w:b/>
          <w:bCs/>
        </w:rPr>
        <w:t>.ps1</w:t>
      </w:r>
      <w:r>
        <w:t xml:space="preserve"> in the </w:t>
      </w:r>
      <w:r w:rsidR="00272F84">
        <w:t>Lab04</w:t>
      </w:r>
      <w:r w:rsidRPr="00A71C2D">
        <w:t>-</w:t>
      </w:r>
      <w:r w:rsidR="00CA341B">
        <w:t>ActiveClient</w:t>
      </w:r>
      <w:r w:rsidR="00CA341B" w:rsidRPr="00A71C2D">
        <w:t xml:space="preserve"> </w:t>
      </w:r>
      <w:r w:rsidRPr="00A71C2D">
        <w:t>\Source\Ex03\Assets</w:t>
      </w:r>
      <w:r>
        <w:t xml:space="preserve"> folder to add the </w:t>
      </w:r>
      <w:proofErr w:type="spellStart"/>
      <w:r>
        <w:t>Litware</w:t>
      </w:r>
      <w:proofErr w:type="spellEnd"/>
      <w:r>
        <w:t xml:space="preserve"> issuer as a claims trust provider in ADFS.</w:t>
      </w:r>
    </w:p>
    <w:p w:rsidR="001A64F7" w:rsidRDefault="001A64F7" w:rsidP="001A64F7">
      <w:pPr>
        <w:pStyle w:val="ppNoteIndent"/>
      </w:pPr>
      <w:r>
        <w:t xml:space="preserve">To run this script, you must first </w:t>
      </w:r>
      <w:r w:rsidRPr="007B3480">
        <w:rPr>
          <w:b/>
          <w:bCs/>
        </w:rPr>
        <w:t>cd</w:t>
      </w:r>
      <w:r>
        <w:t xml:space="preserve"> to the </w:t>
      </w:r>
      <w:r w:rsidRPr="001A64F7">
        <w:rPr>
          <w:b/>
          <w:bCs/>
        </w:rPr>
        <w:t>Lab04-ActiveClient\Source\Ex03\Assets</w:t>
      </w:r>
      <w:r>
        <w:t xml:space="preserve"> folder at the </w:t>
      </w:r>
      <w:r w:rsidRPr="007B3480">
        <w:rPr>
          <w:b/>
          <w:bCs/>
        </w:rPr>
        <w:t>PowerShell</w:t>
      </w:r>
      <w:r>
        <w:t xml:space="preserve"> prompt. </w:t>
      </w:r>
    </w:p>
    <w:p w:rsidR="008108BB" w:rsidRDefault="008108BB" w:rsidP="008108BB">
      <w:pPr>
        <w:pStyle w:val="ppNumberList"/>
      </w:pPr>
      <w:r>
        <w:t xml:space="preserve">You can run the PowerShell script, </w:t>
      </w:r>
      <w:r w:rsidRPr="00A71C2D">
        <w:rPr>
          <w:b/>
          <w:bCs/>
        </w:rPr>
        <w:t>Add-</w:t>
      </w:r>
      <w:r>
        <w:rPr>
          <w:b/>
          <w:bCs/>
        </w:rPr>
        <w:t>Litware</w:t>
      </w:r>
      <w:r w:rsidRPr="00A71C2D">
        <w:rPr>
          <w:b/>
          <w:bCs/>
        </w:rPr>
        <w:t>-Rules.ps1</w:t>
      </w:r>
      <w:r>
        <w:t xml:space="preserve"> in the </w:t>
      </w:r>
      <w:r w:rsidR="00272F84">
        <w:t>Lab04</w:t>
      </w:r>
      <w:r w:rsidRPr="00A71C2D">
        <w:t>-</w:t>
      </w:r>
      <w:r w:rsidR="00CA341B">
        <w:t>ActiveClient</w:t>
      </w:r>
      <w:r w:rsidR="00CA341B" w:rsidRPr="00A71C2D">
        <w:t xml:space="preserve"> </w:t>
      </w:r>
      <w:r w:rsidRPr="00A71C2D">
        <w:t>\Source\Ex03\Assets</w:t>
      </w:r>
      <w:r>
        <w:t xml:space="preserve"> folder to add the </w:t>
      </w:r>
      <w:proofErr w:type="spellStart"/>
      <w:r>
        <w:t>Litware</w:t>
      </w:r>
      <w:proofErr w:type="spellEnd"/>
      <w:r>
        <w:t xml:space="preserve"> claims rules to ADFS.</w:t>
      </w:r>
    </w:p>
    <w:p w:rsidR="008108BB" w:rsidRDefault="008108BB" w:rsidP="008108BB">
      <w:pPr>
        <w:pStyle w:val="ppNumberList"/>
      </w:pPr>
      <w:r>
        <w:t xml:space="preserve">You must complete task </w:t>
      </w:r>
      <w:r w:rsidR="008752C3">
        <w:t>6</w:t>
      </w:r>
      <w:r>
        <w:t xml:space="preserve"> to configure the </w:t>
      </w:r>
      <w:r w:rsidR="008752C3">
        <w:t>client application</w:t>
      </w:r>
      <w:r>
        <w:t xml:space="preserve"> to work with your ADFS instance.</w:t>
      </w:r>
    </w:p>
    <w:p w:rsidR="008108BB" w:rsidRDefault="008108BB" w:rsidP="008108BB">
      <w:pPr>
        <w:pStyle w:val="ppNumberList"/>
      </w:pPr>
      <w:r>
        <w:t xml:space="preserve">You can follow the steps in task </w:t>
      </w:r>
      <w:r w:rsidR="00610FA5">
        <w:t>7</w:t>
      </w:r>
      <w:r>
        <w:t xml:space="preserve"> to verify your solution. </w:t>
      </w:r>
    </w:p>
    <w:p w:rsidR="008108BB" w:rsidRDefault="008108BB" w:rsidP="008108BB">
      <w:pPr>
        <w:pStyle w:val="ppListEnd"/>
      </w:pPr>
    </w:p>
    <w:p w:rsidR="008108BB" w:rsidRPr="005C6288" w:rsidRDefault="008108BB" w:rsidP="008108BB">
      <w:pPr>
        <w:pStyle w:val="ppBodyText"/>
        <w:numPr>
          <w:ilvl w:val="0"/>
          <w:numId w:val="0"/>
        </w:numPr>
      </w:pPr>
    </w:p>
    <w:p w:rsidR="007F2758" w:rsidRDefault="007F2758" w:rsidP="002006E0">
      <w:pPr>
        <w:pStyle w:val="ppBodyText"/>
      </w:pPr>
    </w:p>
    <w:sectPr w:rsidR="007F2758" w:rsidSect="00CC385C">
      <w:footerReference w:type="default" r:id="rId61"/>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6136" w:rsidRDefault="000F6136" w:rsidP="002B4100">
      <w:pPr>
        <w:spacing w:after="0" w:line="240" w:lineRule="auto"/>
      </w:pPr>
      <w:r>
        <w:separator/>
      </w:r>
    </w:p>
  </w:endnote>
  <w:endnote w:type="continuationSeparator" w:id="0">
    <w:p w:rsidR="000F6136" w:rsidRDefault="000F6136" w:rsidP="002B4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83287"/>
      <w:docPartObj>
        <w:docPartGallery w:val="Page Numbers (Bottom of Page)"/>
        <w:docPartUnique/>
      </w:docPartObj>
    </w:sdtPr>
    <w:sdtEndPr/>
    <w:sdtContent>
      <w:p w:rsidR="008D76DA" w:rsidRDefault="008D76DA" w:rsidP="002B4100">
        <w:pPr>
          <w:pStyle w:val="Footer"/>
          <w:jc w:val="right"/>
        </w:pPr>
        <w:r>
          <w:t xml:space="preserve"> </w:t>
        </w:r>
        <w:r>
          <w:fldChar w:fldCharType="begin"/>
        </w:r>
        <w:r>
          <w:instrText xml:space="preserve"> PAGE   \* MERGEFORMAT </w:instrText>
        </w:r>
        <w:r>
          <w:fldChar w:fldCharType="separate"/>
        </w:r>
        <w:r w:rsidR="004F24E2">
          <w:rPr>
            <w:noProof/>
          </w:rPr>
          <w:t>48</w:t>
        </w:r>
        <w:r>
          <w:rPr>
            <w:noProof/>
          </w:rPr>
          <w:fldChar w:fldCharType="end"/>
        </w:r>
        <w:r>
          <w:t xml:space="preserve"> </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6136" w:rsidRDefault="000F6136" w:rsidP="002B4100">
      <w:pPr>
        <w:spacing w:after="0" w:line="240" w:lineRule="auto"/>
      </w:pPr>
      <w:r>
        <w:separator/>
      </w:r>
    </w:p>
  </w:footnote>
  <w:footnote w:type="continuationSeparator" w:id="0">
    <w:p w:rsidR="000F6136" w:rsidRDefault="000F6136" w:rsidP="002B41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C1EBB"/>
    <w:multiLevelType w:val="multilevel"/>
    <w:tmpl w:val="1EAE68FC"/>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1">
    <w:nsid w:val="222F10FF"/>
    <w:multiLevelType w:val="multilevel"/>
    <w:tmpl w:val="59F80AD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lowerLetter"/>
      <w:lvlText w:val="(%5)"/>
      <w:lvlJc w:val="left"/>
      <w:pPr>
        <w:ind w:left="2880" w:firstLine="0"/>
      </w:pPr>
      <w:rPr>
        <w:rFonts w:hint="default"/>
      </w:rPr>
    </w:lvl>
    <w:lvl w:ilvl="5">
      <w:start w:val="1"/>
      <w:numFmt w:val="lowerRoman"/>
      <w:lvlText w:val="(%6)"/>
      <w:lvlJc w:val="left"/>
      <w:pPr>
        <w:ind w:left="3600" w:firstLine="0"/>
      </w:pPr>
      <w:rPr>
        <w:rFonts w:hint="default"/>
      </w:rPr>
    </w:lvl>
    <w:lvl w:ilvl="6">
      <w:start w:val="1"/>
      <w:numFmt w:val="decimal"/>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3">
    <w:nsid w:val="2F836FAB"/>
    <w:multiLevelType w:val="hybridMultilevel"/>
    <w:tmpl w:val="67D85DD6"/>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4">
    <w:nsid w:val="315E24B9"/>
    <w:multiLevelType w:val="multilevel"/>
    <w:tmpl w:val="FE1E56C4"/>
    <w:lvl w:ilvl="0">
      <w:start w:val="1"/>
      <w:numFmt w:val="none"/>
      <w:lvlText w:val=""/>
      <w:lvlJc w:val="left"/>
      <w:pPr>
        <w:tabs>
          <w:tab w:val="num" w:pos="173"/>
        </w:tabs>
        <w:ind w:left="173" w:firstLine="0"/>
      </w:pPr>
      <w:rPr>
        <w:rFonts w:hint="default"/>
      </w:rPr>
    </w:lvl>
    <w:lvl w:ilvl="1">
      <w:start w:val="1"/>
      <w:numFmt w:val="decimal"/>
      <w:lvlText w:val="%2."/>
      <w:lvlJc w:val="left"/>
      <w:pPr>
        <w:tabs>
          <w:tab w:val="num" w:pos="1037"/>
        </w:tabs>
        <w:ind w:left="1037" w:hanging="360"/>
      </w:pPr>
      <w:rPr>
        <w:rFonts w:hint="default"/>
      </w:rPr>
    </w:lvl>
    <w:lvl w:ilvl="2">
      <w:start w:val="1"/>
      <w:numFmt w:val="bullet"/>
      <w:lvlText w:val=""/>
      <w:lvlJc w:val="left"/>
      <w:pPr>
        <w:tabs>
          <w:tab w:val="num" w:pos="1757"/>
        </w:tabs>
        <w:ind w:left="1757" w:hanging="360"/>
      </w:pPr>
      <w:rPr>
        <w:rFonts w:ascii="Symbol" w:hAnsi="Symbol" w:hint="default"/>
      </w:rPr>
    </w:lvl>
    <w:lvl w:ilvl="3">
      <w:start w:val="1"/>
      <w:numFmt w:val="lowerRoman"/>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5">
    <w:nsid w:val="32E6676B"/>
    <w:multiLevelType w:val="hybridMultilevel"/>
    <w:tmpl w:val="9F864A26"/>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7">
    <w:nsid w:val="35B1011E"/>
    <w:multiLevelType w:val="hybridMultilevel"/>
    <w:tmpl w:val="20D6F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AF3528"/>
    <w:multiLevelType w:val="hybridMultilevel"/>
    <w:tmpl w:val="8514D950"/>
    <w:lvl w:ilvl="0" w:tplc="0409000F">
      <w:start w:val="1"/>
      <w:numFmt w:val="decimal"/>
      <w:lvlText w:val="%1."/>
      <w:lvlJc w:val="left"/>
      <w:pPr>
        <w:ind w:left="1114" w:hanging="360"/>
      </w:pPr>
    </w:lvl>
    <w:lvl w:ilvl="1" w:tplc="04090019" w:tentative="1">
      <w:start w:val="1"/>
      <w:numFmt w:val="lowerLetter"/>
      <w:lvlText w:val="%2."/>
      <w:lvlJc w:val="left"/>
      <w:pPr>
        <w:ind w:left="1834" w:hanging="360"/>
      </w:pPr>
    </w:lvl>
    <w:lvl w:ilvl="2" w:tplc="0409001B" w:tentative="1">
      <w:start w:val="1"/>
      <w:numFmt w:val="lowerRoman"/>
      <w:lvlText w:val="%3."/>
      <w:lvlJc w:val="right"/>
      <w:pPr>
        <w:ind w:left="2554" w:hanging="180"/>
      </w:pPr>
    </w:lvl>
    <w:lvl w:ilvl="3" w:tplc="0409000F" w:tentative="1">
      <w:start w:val="1"/>
      <w:numFmt w:val="decimal"/>
      <w:lvlText w:val="%4."/>
      <w:lvlJc w:val="left"/>
      <w:pPr>
        <w:ind w:left="3274" w:hanging="360"/>
      </w:pPr>
    </w:lvl>
    <w:lvl w:ilvl="4" w:tplc="04090019" w:tentative="1">
      <w:start w:val="1"/>
      <w:numFmt w:val="lowerLetter"/>
      <w:lvlText w:val="%5."/>
      <w:lvlJc w:val="left"/>
      <w:pPr>
        <w:ind w:left="3994" w:hanging="360"/>
      </w:pPr>
    </w:lvl>
    <w:lvl w:ilvl="5" w:tplc="0409001B" w:tentative="1">
      <w:start w:val="1"/>
      <w:numFmt w:val="lowerRoman"/>
      <w:lvlText w:val="%6."/>
      <w:lvlJc w:val="right"/>
      <w:pPr>
        <w:ind w:left="4714" w:hanging="180"/>
      </w:pPr>
    </w:lvl>
    <w:lvl w:ilvl="6" w:tplc="0409000F" w:tentative="1">
      <w:start w:val="1"/>
      <w:numFmt w:val="decimal"/>
      <w:lvlText w:val="%7."/>
      <w:lvlJc w:val="left"/>
      <w:pPr>
        <w:ind w:left="5434" w:hanging="360"/>
      </w:pPr>
    </w:lvl>
    <w:lvl w:ilvl="7" w:tplc="04090019" w:tentative="1">
      <w:start w:val="1"/>
      <w:numFmt w:val="lowerLetter"/>
      <w:lvlText w:val="%8."/>
      <w:lvlJc w:val="left"/>
      <w:pPr>
        <w:ind w:left="6154" w:hanging="360"/>
      </w:pPr>
    </w:lvl>
    <w:lvl w:ilvl="8" w:tplc="0409001B" w:tentative="1">
      <w:start w:val="1"/>
      <w:numFmt w:val="lowerRoman"/>
      <w:lvlText w:val="%9."/>
      <w:lvlJc w:val="right"/>
      <w:pPr>
        <w:ind w:left="6874" w:hanging="180"/>
      </w:pPr>
    </w:lvl>
  </w:abstractNum>
  <w:abstractNum w:abstractNumId="9">
    <w:nsid w:val="4F7740E6"/>
    <w:multiLevelType w:val="multilevel"/>
    <w:tmpl w:val="46160960"/>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0">
    <w:nsid w:val="57937A46"/>
    <w:multiLevelType w:val="hybridMultilevel"/>
    <w:tmpl w:val="1E94638A"/>
    <w:lvl w:ilvl="0" w:tplc="E4A40D04">
      <w:start w:val="1"/>
      <w:numFmt w:val="bullet"/>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1">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2">
    <w:nsid w:val="68834065"/>
    <w:multiLevelType w:val="hybridMultilevel"/>
    <w:tmpl w:val="56E85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14">
    <w:nsid w:val="6F4D3143"/>
    <w:multiLevelType w:val="hybridMultilevel"/>
    <w:tmpl w:val="3B58FDD0"/>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5">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6">
    <w:nsid w:val="7A8626E4"/>
    <w:multiLevelType w:val="multilevel"/>
    <w:tmpl w:val="A09C24F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7">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8">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0"/>
  </w:num>
  <w:num w:numId="2">
    <w:abstractNumId w:val="0"/>
  </w:num>
  <w:num w:numId="3">
    <w:abstractNumId w:val="18"/>
  </w:num>
  <w:num w:numId="4">
    <w:abstractNumId w:val="11"/>
  </w:num>
  <w:num w:numId="5">
    <w:abstractNumId w:val="15"/>
  </w:num>
  <w:num w:numId="6">
    <w:abstractNumId w:val="6"/>
  </w:num>
  <w:num w:numId="7">
    <w:abstractNumId w:val="17"/>
  </w:num>
  <w:num w:numId="8">
    <w:abstractNumId w:val="2"/>
  </w:num>
  <w:num w:numId="9">
    <w:abstractNumId w:val="16"/>
  </w:num>
  <w:num w:numId="10">
    <w:abstractNumId w:val="9"/>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6"/>
  </w:num>
  <w:num w:numId="18">
    <w:abstractNumId w:val="18"/>
  </w:num>
  <w:num w:numId="19">
    <w:abstractNumId w:val="18"/>
  </w:num>
  <w:num w:numId="20">
    <w:abstractNumId w:val="18"/>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16"/>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11"/>
  </w:num>
  <w:num w:numId="27">
    <w:abstractNumId w:val="13"/>
  </w:num>
  <w:num w:numId="28">
    <w:abstractNumId w:val="11"/>
  </w:num>
  <w:num w:numId="29">
    <w:abstractNumId w:val="11"/>
  </w:num>
  <w:num w:numId="30">
    <w:abstractNumId w:val="16"/>
  </w:num>
  <w:num w:numId="31">
    <w:abstractNumId w:val="9"/>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num>
  <w:num w:numId="36">
    <w:abstractNumId w:val="12"/>
  </w:num>
  <w:num w:numId="37">
    <w:abstractNumId w:val="7"/>
  </w:num>
  <w:num w:numId="38">
    <w:abstractNumId w:val="8"/>
  </w:num>
  <w:num w:numId="39">
    <w:abstractNumId w:val="5"/>
  </w:num>
  <w:num w:numId="40">
    <w:abstractNumId w:val="3"/>
  </w:num>
  <w:num w:numId="41">
    <w:abstractNumId w:val="14"/>
  </w:num>
  <w:num w:numId="42">
    <w:abstractNumId w:val="16"/>
  </w:num>
  <w:num w:numId="43">
    <w:abstractNumId w:val="4"/>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314F"/>
    <w:rsid w:val="000010A5"/>
    <w:rsid w:val="00003341"/>
    <w:rsid w:val="00003D96"/>
    <w:rsid w:val="00004283"/>
    <w:rsid w:val="000054AB"/>
    <w:rsid w:val="0000558A"/>
    <w:rsid w:val="0001016F"/>
    <w:rsid w:val="00010313"/>
    <w:rsid w:val="00010E3B"/>
    <w:rsid w:val="000141F9"/>
    <w:rsid w:val="0001423E"/>
    <w:rsid w:val="0001592F"/>
    <w:rsid w:val="00016D23"/>
    <w:rsid w:val="000217FE"/>
    <w:rsid w:val="00022451"/>
    <w:rsid w:val="00023F80"/>
    <w:rsid w:val="00024B06"/>
    <w:rsid w:val="0002627A"/>
    <w:rsid w:val="0002660E"/>
    <w:rsid w:val="00027211"/>
    <w:rsid w:val="000274F0"/>
    <w:rsid w:val="00027CB2"/>
    <w:rsid w:val="0003033D"/>
    <w:rsid w:val="000304BC"/>
    <w:rsid w:val="00030F4D"/>
    <w:rsid w:val="00032889"/>
    <w:rsid w:val="00033D13"/>
    <w:rsid w:val="0003435A"/>
    <w:rsid w:val="000346D7"/>
    <w:rsid w:val="000346E7"/>
    <w:rsid w:val="000353F3"/>
    <w:rsid w:val="00036C45"/>
    <w:rsid w:val="00037FD1"/>
    <w:rsid w:val="00042290"/>
    <w:rsid w:val="0004344C"/>
    <w:rsid w:val="000435F3"/>
    <w:rsid w:val="00043A40"/>
    <w:rsid w:val="0004526E"/>
    <w:rsid w:val="00045A5A"/>
    <w:rsid w:val="000475E1"/>
    <w:rsid w:val="00047A60"/>
    <w:rsid w:val="000528B2"/>
    <w:rsid w:val="000529D2"/>
    <w:rsid w:val="00053BAF"/>
    <w:rsid w:val="000543A9"/>
    <w:rsid w:val="000546A9"/>
    <w:rsid w:val="000551EE"/>
    <w:rsid w:val="0005679F"/>
    <w:rsid w:val="000578B8"/>
    <w:rsid w:val="0006142A"/>
    <w:rsid w:val="00062B43"/>
    <w:rsid w:val="00063778"/>
    <w:rsid w:val="0006452B"/>
    <w:rsid w:val="0006521F"/>
    <w:rsid w:val="0006560C"/>
    <w:rsid w:val="00065856"/>
    <w:rsid w:val="0006666D"/>
    <w:rsid w:val="00066AA5"/>
    <w:rsid w:val="00066B19"/>
    <w:rsid w:val="00067952"/>
    <w:rsid w:val="000707F3"/>
    <w:rsid w:val="00074B20"/>
    <w:rsid w:val="000751F5"/>
    <w:rsid w:val="00080608"/>
    <w:rsid w:val="00085C0C"/>
    <w:rsid w:val="00086343"/>
    <w:rsid w:val="000867B8"/>
    <w:rsid w:val="00086B49"/>
    <w:rsid w:val="000870AF"/>
    <w:rsid w:val="000940E8"/>
    <w:rsid w:val="00094AF3"/>
    <w:rsid w:val="000959FE"/>
    <w:rsid w:val="00096033"/>
    <w:rsid w:val="000965AA"/>
    <w:rsid w:val="000972B6"/>
    <w:rsid w:val="000A021E"/>
    <w:rsid w:val="000A065D"/>
    <w:rsid w:val="000A0772"/>
    <w:rsid w:val="000A0DB3"/>
    <w:rsid w:val="000A2902"/>
    <w:rsid w:val="000A37BD"/>
    <w:rsid w:val="000A540A"/>
    <w:rsid w:val="000A571A"/>
    <w:rsid w:val="000A7294"/>
    <w:rsid w:val="000B07C6"/>
    <w:rsid w:val="000B1927"/>
    <w:rsid w:val="000B1BB2"/>
    <w:rsid w:val="000B1E7E"/>
    <w:rsid w:val="000B5130"/>
    <w:rsid w:val="000B5DC4"/>
    <w:rsid w:val="000B7473"/>
    <w:rsid w:val="000B7A5F"/>
    <w:rsid w:val="000C0505"/>
    <w:rsid w:val="000C0B72"/>
    <w:rsid w:val="000C17BC"/>
    <w:rsid w:val="000C3B3E"/>
    <w:rsid w:val="000C3FCA"/>
    <w:rsid w:val="000C497D"/>
    <w:rsid w:val="000C52EE"/>
    <w:rsid w:val="000C5789"/>
    <w:rsid w:val="000C69D2"/>
    <w:rsid w:val="000C7565"/>
    <w:rsid w:val="000C7B2F"/>
    <w:rsid w:val="000D0207"/>
    <w:rsid w:val="000D047C"/>
    <w:rsid w:val="000D05D4"/>
    <w:rsid w:val="000D073A"/>
    <w:rsid w:val="000D08E8"/>
    <w:rsid w:val="000D32EB"/>
    <w:rsid w:val="000D3630"/>
    <w:rsid w:val="000D38EC"/>
    <w:rsid w:val="000D45B8"/>
    <w:rsid w:val="000D538F"/>
    <w:rsid w:val="000D572E"/>
    <w:rsid w:val="000D5896"/>
    <w:rsid w:val="000D65FF"/>
    <w:rsid w:val="000E2AE3"/>
    <w:rsid w:val="000E472D"/>
    <w:rsid w:val="000E7A44"/>
    <w:rsid w:val="000F307B"/>
    <w:rsid w:val="000F33A7"/>
    <w:rsid w:val="000F3C1F"/>
    <w:rsid w:val="000F4987"/>
    <w:rsid w:val="000F4B6F"/>
    <w:rsid w:val="000F5678"/>
    <w:rsid w:val="000F5702"/>
    <w:rsid w:val="000F57D2"/>
    <w:rsid w:val="000F6136"/>
    <w:rsid w:val="000F6228"/>
    <w:rsid w:val="000F69AC"/>
    <w:rsid w:val="000F6F5B"/>
    <w:rsid w:val="000F7CB3"/>
    <w:rsid w:val="001011E2"/>
    <w:rsid w:val="0010136D"/>
    <w:rsid w:val="0010194B"/>
    <w:rsid w:val="00102C03"/>
    <w:rsid w:val="00105927"/>
    <w:rsid w:val="001061D8"/>
    <w:rsid w:val="00106AE3"/>
    <w:rsid w:val="00106BB4"/>
    <w:rsid w:val="001072E2"/>
    <w:rsid w:val="00110279"/>
    <w:rsid w:val="00110A70"/>
    <w:rsid w:val="00110AEF"/>
    <w:rsid w:val="001142C9"/>
    <w:rsid w:val="00114EA2"/>
    <w:rsid w:val="001157D6"/>
    <w:rsid w:val="00115959"/>
    <w:rsid w:val="0011635A"/>
    <w:rsid w:val="00117F8A"/>
    <w:rsid w:val="001204DF"/>
    <w:rsid w:val="001206B4"/>
    <w:rsid w:val="00121349"/>
    <w:rsid w:val="00122194"/>
    <w:rsid w:val="00124EA4"/>
    <w:rsid w:val="0012631A"/>
    <w:rsid w:val="00126C03"/>
    <w:rsid w:val="001272E5"/>
    <w:rsid w:val="001276CB"/>
    <w:rsid w:val="0012799B"/>
    <w:rsid w:val="00130207"/>
    <w:rsid w:val="00130B58"/>
    <w:rsid w:val="00131169"/>
    <w:rsid w:val="00131DB7"/>
    <w:rsid w:val="00131DCE"/>
    <w:rsid w:val="001334F8"/>
    <w:rsid w:val="00134803"/>
    <w:rsid w:val="00135218"/>
    <w:rsid w:val="00135BC9"/>
    <w:rsid w:val="00140619"/>
    <w:rsid w:val="001423DE"/>
    <w:rsid w:val="00142A1D"/>
    <w:rsid w:val="00144CE8"/>
    <w:rsid w:val="00145871"/>
    <w:rsid w:val="001463B5"/>
    <w:rsid w:val="00146C4C"/>
    <w:rsid w:val="001475A4"/>
    <w:rsid w:val="001478F9"/>
    <w:rsid w:val="00151F5E"/>
    <w:rsid w:val="00152274"/>
    <w:rsid w:val="00153089"/>
    <w:rsid w:val="001534BE"/>
    <w:rsid w:val="00154263"/>
    <w:rsid w:val="00157367"/>
    <w:rsid w:val="00157462"/>
    <w:rsid w:val="0016071D"/>
    <w:rsid w:val="00160EB0"/>
    <w:rsid w:val="00161391"/>
    <w:rsid w:val="001613BF"/>
    <w:rsid w:val="00161B23"/>
    <w:rsid w:val="00161F79"/>
    <w:rsid w:val="00162573"/>
    <w:rsid w:val="00166658"/>
    <w:rsid w:val="00167C7E"/>
    <w:rsid w:val="00170082"/>
    <w:rsid w:val="001708BD"/>
    <w:rsid w:val="00172239"/>
    <w:rsid w:val="00172411"/>
    <w:rsid w:val="00174D7D"/>
    <w:rsid w:val="001759FE"/>
    <w:rsid w:val="00176A88"/>
    <w:rsid w:val="00180692"/>
    <w:rsid w:val="00180C2F"/>
    <w:rsid w:val="0018725A"/>
    <w:rsid w:val="00190670"/>
    <w:rsid w:val="001923B7"/>
    <w:rsid w:val="00195C53"/>
    <w:rsid w:val="00197B8B"/>
    <w:rsid w:val="001A119A"/>
    <w:rsid w:val="001A12D2"/>
    <w:rsid w:val="001A141B"/>
    <w:rsid w:val="001A1447"/>
    <w:rsid w:val="001A1521"/>
    <w:rsid w:val="001A2558"/>
    <w:rsid w:val="001A36BB"/>
    <w:rsid w:val="001A38FD"/>
    <w:rsid w:val="001A4496"/>
    <w:rsid w:val="001A594C"/>
    <w:rsid w:val="001A64F7"/>
    <w:rsid w:val="001A6AAB"/>
    <w:rsid w:val="001B1366"/>
    <w:rsid w:val="001B13F7"/>
    <w:rsid w:val="001B1F33"/>
    <w:rsid w:val="001B2C5E"/>
    <w:rsid w:val="001B3653"/>
    <w:rsid w:val="001B3D7D"/>
    <w:rsid w:val="001B3E31"/>
    <w:rsid w:val="001B4D1E"/>
    <w:rsid w:val="001B6977"/>
    <w:rsid w:val="001B6E68"/>
    <w:rsid w:val="001B7204"/>
    <w:rsid w:val="001C4196"/>
    <w:rsid w:val="001C6C11"/>
    <w:rsid w:val="001C6DAA"/>
    <w:rsid w:val="001D0464"/>
    <w:rsid w:val="001D1AE5"/>
    <w:rsid w:val="001D21BD"/>
    <w:rsid w:val="001D29E6"/>
    <w:rsid w:val="001D2E13"/>
    <w:rsid w:val="001D354D"/>
    <w:rsid w:val="001D6FDF"/>
    <w:rsid w:val="001E0481"/>
    <w:rsid w:val="001E17DC"/>
    <w:rsid w:val="001E234A"/>
    <w:rsid w:val="001E3312"/>
    <w:rsid w:val="001E5E42"/>
    <w:rsid w:val="001E60B7"/>
    <w:rsid w:val="001E6DDE"/>
    <w:rsid w:val="001F01A7"/>
    <w:rsid w:val="001F1471"/>
    <w:rsid w:val="001F22C2"/>
    <w:rsid w:val="001F4B81"/>
    <w:rsid w:val="001F503D"/>
    <w:rsid w:val="001F5963"/>
    <w:rsid w:val="001F6221"/>
    <w:rsid w:val="0020004C"/>
    <w:rsid w:val="00200102"/>
    <w:rsid w:val="002006E0"/>
    <w:rsid w:val="00202731"/>
    <w:rsid w:val="00202DD1"/>
    <w:rsid w:val="0020668E"/>
    <w:rsid w:val="00210A01"/>
    <w:rsid w:val="00213410"/>
    <w:rsid w:val="00213547"/>
    <w:rsid w:val="002146A4"/>
    <w:rsid w:val="00214709"/>
    <w:rsid w:val="0021654C"/>
    <w:rsid w:val="0022143E"/>
    <w:rsid w:val="00221E11"/>
    <w:rsid w:val="0022240B"/>
    <w:rsid w:val="0022268E"/>
    <w:rsid w:val="00223189"/>
    <w:rsid w:val="002233C2"/>
    <w:rsid w:val="0022549C"/>
    <w:rsid w:val="00225805"/>
    <w:rsid w:val="00226EAA"/>
    <w:rsid w:val="00231453"/>
    <w:rsid w:val="002331DB"/>
    <w:rsid w:val="00234F36"/>
    <w:rsid w:val="002360AA"/>
    <w:rsid w:val="00237831"/>
    <w:rsid w:val="00240139"/>
    <w:rsid w:val="00240CB8"/>
    <w:rsid w:val="00240D35"/>
    <w:rsid w:val="00241E90"/>
    <w:rsid w:val="0024252F"/>
    <w:rsid w:val="00242DB1"/>
    <w:rsid w:val="002467AD"/>
    <w:rsid w:val="00253E54"/>
    <w:rsid w:val="0025598D"/>
    <w:rsid w:val="002562B1"/>
    <w:rsid w:val="002575CD"/>
    <w:rsid w:val="00257FEB"/>
    <w:rsid w:val="00261F26"/>
    <w:rsid w:val="00262449"/>
    <w:rsid w:val="0026667F"/>
    <w:rsid w:val="00267BA8"/>
    <w:rsid w:val="00267D3B"/>
    <w:rsid w:val="002704CB"/>
    <w:rsid w:val="0027079D"/>
    <w:rsid w:val="00270D93"/>
    <w:rsid w:val="00271667"/>
    <w:rsid w:val="00271FCB"/>
    <w:rsid w:val="00272F84"/>
    <w:rsid w:val="00274D09"/>
    <w:rsid w:val="00281021"/>
    <w:rsid w:val="002810DC"/>
    <w:rsid w:val="00282872"/>
    <w:rsid w:val="002853C8"/>
    <w:rsid w:val="00285A6F"/>
    <w:rsid w:val="00286A2F"/>
    <w:rsid w:val="00287E81"/>
    <w:rsid w:val="00290CC2"/>
    <w:rsid w:val="00291EC1"/>
    <w:rsid w:val="002929D6"/>
    <w:rsid w:val="00292F77"/>
    <w:rsid w:val="00293568"/>
    <w:rsid w:val="00295392"/>
    <w:rsid w:val="00296835"/>
    <w:rsid w:val="002975BF"/>
    <w:rsid w:val="002A25B1"/>
    <w:rsid w:val="002A5527"/>
    <w:rsid w:val="002A6406"/>
    <w:rsid w:val="002B03BE"/>
    <w:rsid w:val="002B08E5"/>
    <w:rsid w:val="002B1516"/>
    <w:rsid w:val="002B1CF8"/>
    <w:rsid w:val="002B2097"/>
    <w:rsid w:val="002B3776"/>
    <w:rsid w:val="002B4100"/>
    <w:rsid w:val="002B50A2"/>
    <w:rsid w:val="002B6129"/>
    <w:rsid w:val="002B7A0D"/>
    <w:rsid w:val="002C01B8"/>
    <w:rsid w:val="002C02D6"/>
    <w:rsid w:val="002C0911"/>
    <w:rsid w:val="002C3257"/>
    <w:rsid w:val="002C5E01"/>
    <w:rsid w:val="002C670A"/>
    <w:rsid w:val="002D02EF"/>
    <w:rsid w:val="002D0C83"/>
    <w:rsid w:val="002D107D"/>
    <w:rsid w:val="002D1827"/>
    <w:rsid w:val="002D2303"/>
    <w:rsid w:val="002D2768"/>
    <w:rsid w:val="002D2C18"/>
    <w:rsid w:val="002D3339"/>
    <w:rsid w:val="002D50C0"/>
    <w:rsid w:val="002D5E6B"/>
    <w:rsid w:val="002D7B2E"/>
    <w:rsid w:val="002E0342"/>
    <w:rsid w:val="002E16B0"/>
    <w:rsid w:val="002E33B1"/>
    <w:rsid w:val="002E3EDC"/>
    <w:rsid w:val="002E4069"/>
    <w:rsid w:val="002E5F3E"/>
    <w:rsid w:val="002E6946"/>
    <w:rsid w:val="002E6B5B"/>
    <w:rsid w:val="002E7006"/>
    <w:rsid w:val="002E7F65"/>
    <w:rsid w:val="002F07D2"/>
    <w:rsid w:val="002F1F51"/>
    <w:rsid w:val="002F3FF8"/>
    <w:rsid w:val="002F508C"/>
    <w:rsid w:val="002F5981"/>
    <w:rsid w:val="002F59AA"/>
    <w:rsid w:val="002F5D55"/>
    <w:rsid w:val="002F762E"/>
    <w:rsid w:val="00300953"/>
    <w:rsid w:val="003015FA"/>
    <w:rsid w:val="003021C4"/>
    <w:rsid w:val="00302252"/>
    <w:rsid w:val="0030491D"/>
    <w:rsid w:val="00304ECB"/>
    <w:rsid w:val="00307D8F"/>
    <w:rsid w:val="00310EBA"/>
    <w:rsid w:val="003110C7"/>
    <w:rsid w:val="003116A1"/>
    <w:rsid w:val="00311BC1"/>
    <w:rsid w:val="00311F2E"/>
    <w:rsid w:val="003125CD"/>
    <w:rsid w:val="003139ED"/>
    <w:rsid w:val="0031508F"/>
    <w:rsid w:val="003153FA"/>
    <w:rsid w:val="00315D08"/>
    <w:rsid w:val="003172B1"/>
    <w:rsid w:val="00317FB7"/>
    <w:rsid w:val="00321571"/>
    <w:rsid w:val="00321978"/>
    <w:rsid w:val="00321D0A"/>
    <w:rsid w:val="00323365"/>
    <w:rsid w:val="0032381D"/>
    <w:rsid w:val="00324BD9"/>
    <w:rsid w:val="003261B6"/>
    <w:rsid w:val="003311A2"/>
    <w:rsid w:val="003314AE"/>
    <w:rsid w:val="00331FAC"/>
    <w:rsid w:val="0033368E"/>
    <w:rsid w:val="00334405"/>
    <w:rsid w:val="00334406"/>
    <w:rsid w:val="00334CB6"/>
    <w:rsid w:val="00336130"/>
    <w:rsid w:val="00336F2F"/>
    <w:rsid w:val="00341F78"/>
    <w:rsid w:val="0034253E"/>
    <w:rsid w:val="003438F6"/>
    <w:rsid w:val="0034435A"/>
    <w:rsid w:val="003444D2"/>
    <w:rsid w:val="00346120"/>
    <w:rsid w:val="003479B5"/>
    <w:rsid w:val="00351FB2"/>
    <w:rsid w:val="00353B9A"/>
    <w:rsid w:val="0035551C"/>
    <w:rsid w:val="003557AB"/>
    <w:rsid w:val="003566FA"/>
    <w:rsid w:val="00357891"/>
    <w:rsid w:val="00360F4F"/>
    <w:rsid w:val="00362407"/>
    <w:rsid w:val="00363064"/>
    <w:rsid w:val="00363772"/>
    <w:rsid w:val="003645DC"/>
    <w:rsid w:val="00364F64"/>
    <w:rsid w:val="0036561B"/>
    <w:rsid w:val="003659E5"/>
    <w:rsid w:val="00365E37"/>
    <w:rsid w:val="00367220"/>
    <w:rsid w:val="0037095B"/>
    <w:rsid w:val="00371A8E"/>
    <w:rsid w:val="00371DB7"/>
    <w:rsid w:val="00372C0F"/>
    <w:rsid w:val="0037346E"/>
    <w:rsid w:val="003809C4"/>
    <w:rsid w:val="0038153F"/>
    <w:rsid w:val="003826ED"/>
    <w:rsid w:val="00382E25"/>
    <w:rsid w:val="00383C73"/>
    <w:rsid w:val="00386097"/>
    <w:rsid w:val="0039170E"/>
    <w:rsid w:val="003945C9"/>
    <w:rsid w:val="003965BA"/>
    <w:rsid w:val="003970F8"/>
    <w:rsid w:val="00397575"/>
    <w:rsid w:val="003A038C"/>
    <w:rsid w:val="003A14CC"/>
    <w:rsid w:val="003A33EE"/>
    <w:rsid w:val="003A3890"/>
    <w:rsid w:val="003A75E8"/>
    <w:rsid w:val="003A7CBB"/>
    <w:rsid w:val="003A7DAF"/>
    <w:rsid w:val="003B00F7"/>
    <w:rsid w:val="003B0129"/>
    <w:rsid w:val="003B2E4E"/>
    <w:rsid w:val="003B3A4D"/>
    <w:rsid w:val="003B3CD8"/>
    <w:rsid w:val="003B3D89"/>
    <w:rsid w:val="003B4490"/>
    <w:rsid w:val="003B5C2D"/>
    <w:rsid w:val="003B6A08"/>
    <w:rsid w:val="003B6C16"/>
    <w:rsid w:val="003B7890"/>
    <w:rsid w:val="003C103A"/>
    <w:rsid w:val="003C433E"/>
    <w:rsid w:val="003C5F14"/>
    <w:rsid w:val="003C6545"/>
    <w:rsid w:val="003C79A2"/>
    <w:rsid w:val="003C7B5B"/>
    <w:rsid w:val="003C7D43"/>
    <w:rsid w:val="003C7DEB"/>
    <w:rsid w:val="003C7FC0"/>
    <w:rsid w:val="003D221B"/>
    <w:rsid w:val="003D53C5"/>
    <w:rsid w:val="003D5C5F"/>
    <w:rsid w:val="003D6265"/>
    <w:rsid w:val="003D65FD"/>
    <w:rsid w:val="003E0EEF"/>
    <w:rsid w:val="003E156D"/>
    <w:rsid w:val="003E3558"/>
    <w:rsid w:val="003E5211"/>
    <w:rsid w:val="003E5AE5"/>
    <w:rsid w:val="003F5432"/>
    <w:rsid w:val="003F63B3"/>
    <w:rsid w:val="003F74D6"/>
    <w:rsid w:val="003F780B"/>
    <w:rsid w:val="00400557"/>
    <w:rsid w:val="004020A5"/>
    <w:rsid w:val="004024E6"/>
    <w:rsid w:val="00402A7E"/>
    <w:rsid w:val="0040340B"/>
    <w:rsid w:val="00403E3C"/>
    <w:rsid w:val="00404839"/>
    <w:rsid w:val="00405B0D"/>
    <w:rsid w:val="00406B0E"/>
    <w:rsid w:val="0041062D"/>
    <w:rsid w:val="0041145A"/>
    <w:rsid w:val="00412F73"/>
    <w:rsid w:val="004135A0"/>
    <w:rsid w:val="00413E87"/>
    <w:rsid w:val="00414613"/>
    <w:rsid w:val="00414E00"/>
    <w:rsid w:val="00417951"/>
    <w:rsid w:val="00417CD5"/>
    <w:rsid w:val="00421D6F"/>
    <w:rsid w:val="00422EAD"/>
    <w:rsid w:val="004230F3"/>
    <w:rsid w:val="00423B5C"/>
    <w:rsid w:val="00426DDB"/>
    <w:rsid w:val="00427714"/>
    <w:rsid w:val="0043068B"/>
    <w:rsid w:val="004336F0"/>
    <w:rsid w:val="00434496"/>
    <w:rsid w:val="00435883"/>
    <w:rsid w:val="0043729F"/>
    <w:rsid w:val="00444045"/>
    <w:rsid w:val="00450DB3"/>
    <w:rsid w:val="0045332C"/>
    <w:rsid w:val="00453F6D"/>
    <w:rsid w:val="00455077"/>
    <w:rsid w:val="00456601"/>
    <w:rsid w:val="004569A9"/>
    <w:rsid w:val="00456F66"/>
    <w:rsid w:val="00457AF4"/>
    <w:rsid w:val="00461873"/>
    <w:rsid w:val="00463D6B"/>
    <w:rsid w:val="00463FAB"/>
    <w:rsid w:val="00464901"/>
    <w:rsid w:val="00464B71"/>
    <w:rsid w:val="004668C5"/>
    <w:rsid w:val="00470777"/>
    <w:rsid w:val="00470835"/>
    <w:rsid w:val="004711D2"/>
    <w:rsid w:val="00472004"/>
    <w:rsid w:val="00472B75"/>
    <w:rsid w:val="00472EA0"/>
    <w:rsid w:val="00472F5F"/>
    <w:rsid w:val="0047312C"/>
    <w:rsid w:val="00473BF5"/>
    <w:rsid w:val="004740F2"/>
    <w:rsid w:val="004750B6"/>
    <w:rsid w:val="0047554B"/>
    <w:rsid w:val="00475E2C"/>
    <w:rsid w:val="004765B2"/>
    <w:rsid w:val="00476B0C"/>
    <w:rsid w:val="00477EDA"/>
    <w:rsid w:val="0048254A"/>
    <w:rsid w:val="00482CF7"/>
    <w:rsid w:val="0048428D"/>
    <w:rsid w:val="00487162"/>
    <w:rsid w:val="004874C8"/>
    <w:rsid w:val="00490A84"/>
    <w:rsid w:val="004910FF"/>
    <w:rsid w:val="00491670"/>
    <w:rsid w:val="00493589"/>
    <w:rsid w:val="00493DC8"/>
    <w:rsid w:val="00493F19"/>
    <w:rsid w:val="00494693"/>
    <w:rsid w:val="0049529C"/>
    <w:rsid w:val="004954E9"/>
    <w:rsid w:val="0049556F"/>
    <w:rsid w:val="0049681E"/>
    <w:rsid w:val="004968D5"/>
    <w:rsid w:val="00497E81"/>
    <w:rsid w:val="004A04EE"/>
    <w:rsid w:val="004A182A"/>
    <w:rsid w:val="004A1A75"/>
    <w:rsid w:val="004A2390"/>
    <w:rsid w:val="004A4BA8"/>
    <w:rsid w:val="004A4BEF"/>
    <w:rsid w:val="004A4DAC"/>
    <w:rsid w:val="004A5E04"/>
    <w:rsid w:val="004A68AE"/>
    <w:rsid w:val="004A76F7"/>
    <w:rsid w:val="004A790D"/>
    <w:rsid w:val="004B0028"/>
    <w:rsid w:val="004B09EC"/>
    <w:rsid w:val="004B24FA"/>
    <w:rsid w:val="004B2F91"/>
    <w:rsid w:val="004B522C"/>
    <w:rsid w:val="004B5389"/>
    <w:rsid w:val="004B5758"/>
    <w:rsid w:val="004B65DC"/>
    <w:rsid w:val="004B680E"/>
    <w:rsid w:val="004B69D6"/>
    <w:rsid w:val="004C1698"/>
    <w:rsid w:val="004C2E38"/>
    <w:rsid w:val="004C3142"/>
    <w:rsid w:val="004C3221"/>
    <w:rsid w:val="004C3275"/>
    <w:rsid w:val="004C3B9D"/>
    <w:rsid w:val="004C541E"/>
    <w:rsid w:val="004C5500"/>
    <w:rsid w:val="004C5F0B"/>
    <w:rsid w:val="004D2742"/>
    <w:rsid w:val="004D2BA9"/>
    <w:rsid w:val="004D3A83"/>
    <w:rsid w:val="004D416C"/>
    <w:rsid w:val="004D5101"/>
    <w:rsid w:val="004D5D9E"/>
    <w:rsid w:val="004D7AED"/>
    <w:rsid w:val="004E052D"/>
    <w:rsid w:val="004E0BAC"/>
    <w:rsid w:val="004E1B88"/>
    <w:rsid w:val="004E28B3"/>
    <w:rsid w:val="004E2932"/>
    <w:rsid w:val="004E3BD2"/>
    <w:rsid w:val="004E4E12"/>
    <w:rsid w:val="004E52A3"/>
    <w:rsid w:val="004E68CA"/>
    <w:rsid w:val="004E6B9A"/>
    <w:rsid w:val="004E79DF"/>
    <w:rsid w:val="004F09CA"/>
    <w:rsid w:val="004F0F53"/>
    <w:rsid w:val="004F1450"/>
    <w:rsid w:val="004F24E2"/>
    <w:rsid w:val="004F2FD5"/>
    <w:rsid w:val="004F46E5"/>
    <w:rsid w:val="004F4C97"/>
    <w:rsid w:val="004F5B8C"/>
    <w:rsid w:val="004F6763"/>
    <w:rsid w:val="004F7B6E"/>
    <w:rsid w:val="00500002"/>
    <w:rsid w:val="005003E1"/>
    <w:rsid w:val="0050102E"/>
    <w:rsid w:val="005011CC"/>
    <w:rsid w:val="00501F23"/>
    <w:rsid w:val="0050520F"/>
    <w:rsid w:val="005057EE"/>
    <w:rsid w:val="00506CBD"/>
    <w:rsid w:val="0051290F"/>
    <w:rsid w:val="00512F5E"/>
    <w:rsid w:val="00515B83"/>
    <w:rsid w:val="0052109E"/>
    <w:rsid w:val="005211DD"/>
    <w:rsid w:val="00521D60"/>
    <w:rsid w:val="00522C7F"/>
    <w:rsid w:val="00523DC4"/>
    <w:rsid w:val="00524A75"/>
    <w:rsid w:val="00524A7A"/>
    <w:rsid w:val="00525A97"/>
    <w:rsid w:val="005260B1"/>
    <w:rsid w:val="005267BF"/>
    <w:rsid w:val="005267CB"/>
    <w:rsid w:val="00536BA3"/>
    <w:rsid w:val="00537B30"/>
    <w:rsid w:val="00537D52"/>
    <w:rsid w:val="00537E2A"/>
    <w:rsid w:val="00542DD0"/>
    <w:rsid w:val="00544EBC"/>
    <w:rsid w:val="005459DA"/>
    <w:rsid w:val="00546C7F"/>
    <w:rsid w:val="005477AE"/>
    <w:rsid w:val="00547FB5"/>
    <w:rsid w:val="00550046"/>
    <w:rsid w:val="00551AEB"/>
    <w:rsid w:val="00553CD7"/>
    <w:rsid w:val="005556EF"/>
    <w:rsid w:val="005565C5"/>
    <w:rsid w:val="005568F6"/>
    <w:rsid w:val="00560457"/>
    <w:rsid w:val="00560C99"/>
    <w:rsid w:val="00560EA5"/>
    <w:rsid w:val="00562737"/>
    <w:rsid w:val="0056426F"/>
    <w:rsid w:val="0056516E"/>
    <w:rsid w:val="00566390"/>
    <w:rsid w:val="005668B5"/>
    <w:rsid w:val="00570008"/>
    <w:rsid w:val="005706F5"/>
    <w:rsid w:val="00572881"/>
    <w:rsid w:val="00573FAF"/>
    <w:rsid w:val="00574C93"/>
    <w:rsid w:val="00575C65"/>
    <w:rsid w:val="0057601F"/>
    <w:rsid w:val="005771F3"/>
    <w:rsid w:val="00580B49"/>
    <w:rsid w:val="00581FB0"/>
    <w:rsid w:val="00582689"/>
    <w:rsid w:val="00583449"/>
    <w:rsid w:val="005929D9"/>
    <w:rsid w:val="00593B38"/>
    <w:rsid w:val="00593E95"/>
    <w:rsid w:val="005946F4"/>
    <w:rsid w:val="005955DC"/>
    <w:rsid w:val="005967FA"/>
    <w:rsid w:val="00596C25"/>
    <w:rsid w:val="005A088E"/>
    <w:rsid w:val="005A168D"/>
    <w:rsid w:val="005A427E"/>
    <w:rsid w:val="005A4417"/>
    <w:rsid w:val="005A471F"/>
    <w:rsid w:val="005A59B7"/>
    <w:rsid w:val="005A6890"/>
    <w:rsid w:val="005B0797"/>
    <w:rsid w:val="005B1C69"/>
    <w:rsid w:val="005B2279"/>
    <w:rsid w:val="005B26E3"/>
    <w:rsid w:val="005B3E49"/>
    <w:rsid w:val="005B4D17"/>
    <w:rsid w:val="005C1DB7"/>
    <w:rsid w:val="005C20EC"/>
    <w:rsid w:val="005C2A27"/>
    <w:rsid w:val="005C3597"/>
    <w:rsid w:val="005C4683"/>
    <w:rsid w:val="005C471D"/>
    <w:rsid w:val="005C4DDC"/>
    <w:rsid w:val="005C5057"/>
    <w:rsid w:val="005C5B0F"/>
    <w:rsid w:val="005C6288"/>
    <w:rsid w:val="005D0D8B"/>
    <w:rsid w:val="005D2248"/>
    <w:rsid w:val="005D302B"/>
    <w:rsid w:val="005D3B52"/>
    <w:rsid w:val="005D5DF2"/>
    <w:rsid w:val="005E0C03"/>
    <w:rsid w:val="005E137E"/>
    <w:rsid w:val="005E43DA"/>
    <w:rsid w:val="005E464F"/>
    <w:rsid w:val="005E613E"/>
    <w:rsid w:val="005E796B"/>
    <w:rsid w:val="005F0F78"/>
    <w:rsid w:val="005F23CC"/>
    <w:rsid w:val="005F2D9E"/>
    <w:rsid w:val="005F3C2E"/>
    <w:rsid w:val="005F56B4"/>
    <w:rsid w:val="005F5AA6"/>
    <w:rsid w:val="005F5EA4"/>
    <w:rsid w:val="005F60DA"/>
    <w:rsid w:val="005F68AE"/>
    <w:rsid w:val="005F6957"/>
    <w:rsid w:val="005F751F"/>
    <w:rsid w:val="006000F3"/>
    <w:rsid w:val="00600586"/>
    <w:rsid w:val="00600EA3"/>
    <w:rsid w:val="0060177B"/>
    <w:rsid w:val="00601F40"/>
    <w:rsid w:val="006029CA"/>
    <w:rsid w:val="0060331E"/>
    <w:rsid w:val="00604AD2"/>
    <w:rsid w:val="00605E51"/>
    <w:rsid w:val="006075D1"/>
    <w:rsid w:val="00607A40"/>
    <w:rsid w:val="00610372"/>
    <w:rsid w:val="006109BF"/>
    <w:rsid w:val="00610FA5"/>
    <w:rsid w:val="00611589"/>
    <w:rsid w:val="006131F6"/>
    <w:rsid w:val="006138F7"/>
    <w:rsid w:val="00614C00"/>
    <w:rsid w:val="00614D01"/>
    <w:rsid w:val="00617BAF"/>
    <w:rsid w:val="00617EE9"/>
    <w:rsid w:val="00620299"/>
    <w:rsid w:val="00620744"/>
    <w:rsid w:val="00620926"/>
    <w:rsid w:val="00620BEB"/>
    <w:rsid w:val="00621816"/>
    <w:rsid w:val="006220C4"/>
    <w:rsid w:val="00622E7E"/>
    <w:rsid w:val="00624415"/>
    <w:rsid w:val="0063016D"/>
    <w:rsid w:val="00632C35"/>
    <w:rsid w:val="00633A8E"/>
    <w:rsid w:val="00634B19"/>
    <w:rsid w:val="00636A85"/>
    <w:rsid w:val="00636BF5"/>
    <w:rsid w:val="00636E32"/>
    <w:rsid w:val="00641B9B"/>
    <w:rsid w:val="006435A3"/>
    <w:rsid w:val="00643EBC"/>
    <w:rsid w:val="00644661"/>
    <w:rsid w:val="0064483F"/>
    <w:rsid w:val="00644A14"/>
    <w:rsid w:val="0064542F"/>
    <w:rsid w:val="00645603"/>
    <w:rsid w:val="006457B1"/>
    <w:rsid w:val="00646535"/>
    <w:rsid w:val="00651B00"/>
    <w:rsid w:val="00652575"/>
    <w:rsid w:val="006525A4"/>
    <w:rsid w:val="00655670"/>
    <w:rsid w:val="0065671D"/>
    <w:rsid w:val="0065769A"/>
    <w:rsid w:val="0066009C"/>
    <w:rsid w:val="006607FC"/>
    <w:rsid w:val="00661827"/>
    <w:rsid w:val="00661EC1"/>
    <w:rsid w:val="0066557F"/>
    <w:rsid w:val="00665687"/>
    <w:rsid w:val="00665FD9"/>
    <w:rsid w:val="006737C3"/>
    <w:rsid w:val="006740B4"/>
    <w:rsid w:val="00675149"/>
    <w:rsid w:val="00675A75"/>
    <w:rsid w:val="006763FF"/>
    <w:rsid w:val="006775D5"/>
    <w:rsid w:val="006818EB"/>
    <w:rsid w:val="006832F6"/>
    <w:rsid w:val="00683DD1"/>
    <w:rsid w:val="006840BE"/>
    <w:rsid w:val="0068453B"/>
    <w:rsid w:val="0068544F"/>
    <w:rsid w:val="00685B7C"/>
    <w:rsid w:val="006860B3"/>
    <w:rsid w:val="00686949"/>
    <w:rsid w:val="00687137"/>
    <w:rsid w:val="0069053E"/>
    <w:rsid w:val="006913E9"/>
    <w:rsid w:val="00691BF2"/>
    <w:rsid w:val="006925EF"/>
    <w:rsid w:val="00692797"/>
    <w:rsid w:val="00693516"/>
    <w:rsid w:val="0069388A"/>
    <w:rsid w:val="00696CF6"/>
    <w:rsid w:val="0069700F"/>
    <w:rsid w:val="006A0676"/>
    <w:rsid w:val="006A17E6"/>
    <w:rsid w:val="006A3B8A"/>
    <w:rsid w:val="006A4AC8"/>
    <w:rsid w:val="006A5658"/>
    <w:rsid w:val="006A62DF"/>
    <w:rsid w:val="006A6C01"/>
    <w:rsid w:val="006A6C8B"/>
    <w:rsid w:val="006A7051"/>
    <w:rsid w:val="006A72B5"/>
    <w:rsid w:val="006A7B00"/>
    <w:rsid w:val="006A7D39"/>
    <w:rsid w:val="006B0355"/>
    <w:rsid w:val="006B0CA1"/>
    <w:rsid w:val="006B2915"/>
    <w:rsid w:val="006B2B28"/>
    <w:rsid w:val="006B4252"/>
    <w:rsid w:val="006B4321"/>
    <w:rsid w:val="006B5A8A"/>
    <w:rsid w:val="006B7214"/>
    <w:rsid w:val="006B778F"/>
    <w:rsid w:val="006C0102"/>
    <w:rsid w:val="006C0E1C"/>
    <w:rsid w:val="006C2F0E"/>
    <w:rsid w:val="006D1431"/>
    <w:rsid w:val="006D1909"/>
    <w:rsid w:val="006D1B1E"/>
    <w:rsid w:val="006D21CE"/>
    <w:rsid w:val="006D265C"/>
    <w:rsid w:val="006D33FB"/>
    <w:rsid w:val="006D37AB"/>
    <w:rsid w:val="006D39AD"/>
    <w:rsid w:val="006D44ED"/>
    <w:rsid w:val="006D5651"/>
    <w:rsid w:val="006D70F4"/>
    <w:rsid w:val="006D764F"/>
    <w:rsid w:val="006D77C4"/>
    <w:rsid w:val="006E10F3"/>
    <w:rsid w:val="006E3F87"/>
    <w:rsid w:val="006E6DF4"/>
    <w:rsid w:val="006E6FC2"/>
    <w:rsid w:val="006E7870"/>
    <w:rsid w:val="006E7F4D"/>
    <w:rsid w:val="006F1DF0"/>
    <w:rsid w:val="006F40AE"/>
    <w:rsid w:val="006F604E"/>
    <w:rsid w:val="006F6313"/>
    <w:rsid w:val="006F7903"/>
    <w:rsid w:val="0070140F"/>
    <w:rsid w:val="007015CA"/>
    <w:rsid w:val="00702C79"/>
    <w:rsid w:val="00705CAD"/>
    <w:rsid w:val="00706629"/>
    <w:rsid w:val="00706BDD"/>
    <w:rsid w:val="0070791A"/>
    <w:rsid w:val="00710CED"/>
    <w:rsid w:val="0071248C"/>
    <w:rsid w:val="00713453"/>
    <w:rsid w:val="00714F9A"/>
    <w:rsid w:val="007154A2"/>
    <w:rsid w:val="00715AE3"/>
    <w:rsid w:val="00715B4E"/>
    <w:rsid w:val="00717608"/>
    <w:rsid w:val="00717D7F"/>
    <w:rsid w:val="00720DAE"/>
    <w:rsid w:val="0072158E"/>
    <w:rsid w:val="007216D4"/>
    <w:rsid w:val="00723420"/>
    <w:rsid w:val="00725DB7"/>
    <w:rsid w:val="007312DC"/>
    <w:rsid w:val="00731A22"/>
    <w:rsid w:val="0073238D"/>
    <w:rsid w:val="00733857"/>
    <w:rsid w:val="00733B02"/>
    <w:rsid w:val="00740649"/>
    <w:rsid w:val="00741B71"/>
    <w:rsid w:val="007435FC"/>
    <w:rsid w:val="007441ED"/>
    <w:rsid w:val="0074495C"/>
    <w:rsid w:val="007449C9"/>
    <w:rsid w:val="007456F0"/>
    <w:rsid w:val="00745AF0"/>
    <w:rsid w:val="00745EBD"/>
    <w:rsid w:val="00746632"/>
    <w:rsid w:val="007467E2"/>
    <w:rsid w:val="00747B96"/>
    <w:rsid w:val="00751C70"/>
    <w:rsid w:val="007539E6"/>
    <w:rsid w:val="007541E7"/>
    <w:rsid w:val="007552E0"/>
    <w:rsid w:val="007555A1"/>
    <w:rsid w:val="00756672"/>
    <w:rsid w:val="0075797A"/>
    <w:rsid w:val="007619B5"/>
    <w:rsid w:val="00761A41"/>
    <w:rsid w:val="007626EB"/>
    <w:rsid w:val="0076340F"/>
    <w:rsid w:val="007643E8"/>
    <w:rsid w:val="0077026F"/>
    <w:rsid w:val="007703B8"/>
    <w:rsid w:val="00771CF7"/>
    <w:rsid w:val="00771EEC"/>
    <w:rsid w:val="00773557"/>
    <w:rsid w:val="007737F5"/>
    <w:rsid w:val="0077435E"/>
    <w:rsid w:val="007745D0"/>
    <w:rsid w:val="00775452"/>
    <w:rsid w:val="00775CB5"/>
    <w:rsid w:val="00776535"/>
    <w:rsid w:val="00777FB6"/>
    <w:rsid w:val="00780C7E"/>
    <w:rsid w:val="00780CE9"/>
    <w:rsid w:val="00782A3B"/>
    <w:rsid w:val="00782E39"/>
    <w:rsid w:val="00783B9A"/>
    <w:rsid w:val="00784BD0"/>
    <w:rsid w:val="00784E6A"/>
    <w:rsid w:val="007858EE"/>
    <w:rsid w:val="00785B60"/>
    <w:rsid w:val="00786946"/>
    <w:rsid w:val="00787B71"/>
    <w:rsid w:val="0079013B"/>
    <w:rsid w:val="00792481"/>
    <w:rsid w:val="00792928"/>
    <w:rsid w:val="00792AB6"/>
    <w:rsid w:val="00794D6C"/>
    <w:rsid w:val="0079523D"/>
    <w:rsid w:val="007954DB"/>
    <w:rsid w:val="007965C3"/>
    <w:rsid w:val="007A026E"/>
    <w:rsid w:val="007A0D9F"/>
    <w:rsid w:val="007A38D7"/>
    <w:rsid w:val="007A401B"/>
    <w:rsid w:val="007A68A3"/>
    <w:rsid w:val="007A692D"/>
    <w:rsid w:val="007A72CE"/>
    <w:rsid w:val="007B04DD"/>
    <w:rsid w:val="007B3DAB"/>
    <w:rsid w:val="007C089B"/>
    <w:rsid w:val="007C169C"/>
    <w:rsid w:val="007C1F07"/>
    <w:rsid w:val="007C2B5C"/>
    <w:rsid w:val="007C3E4B"/>
    <w:rsid w:val="007C5B33"/>
    <w:rsid w:val="007C72FC"/>
    <w:rsid w:val="007C7613"/>
    <w:rsid w:val="007D0969"/>
    <w:rsid w:val="007D1ED0"/>
    <w:rsid w:val="007D1F8E"/>
    <w:rsid w:val="007D226D"/>
    <w:rsid w:val="007D2AA3"/>
    <w:rsid w:val="007D2E0A"/>
    <w:rsid w:val="007D3480"/>
    <w:rsid w:val="007D3D2E"/>
    <w:rsid w:val="007D4394"/>
    <w:rsid w:val="007D5284"/>
    <w:rsid w:val="007D5930"/>
    <w:rsid w:val="007D5B71"/>
    <w:rsid w:val="007D5D18"/>
    <w:rsid w:val="007E062E"/>
    <w:rsid w:val="007E1681"/>
    <w:rsid w:val="007E2905"/>
    <w:rsid w:val="007E3265"/>
    <w:rsid w:val="007E485E"/>
    <w:rsid w:val="007E5323"/>
    <w:rsid w:val="007E5F90"/>
    <w:rsid w:val="007E67BF"/>
    <w:rsid w:val="007E6D22"/>
    <w:rsid w:val="007E7ADE"/>
    <w:rsid w:val="007F014C"/>
    <w:rsid w:val="007F0212"/>
    <w:rsid w:val="007F17AD"/>
    <w:rsid w:val="007F20E1"/>
    <w:rsid w:val="007F2758"/>
    <w:rsid w:val="007F34A7"/>
    <w:rsid w:val="007F7AB1"/>
    <w:rsid w:val="00800D22"/>
    <w:rsid w:val="00800E37"/>
    <w:rsid w:val="00803D06"/>
    <w:rsid w:val="008044C0"/>
    <w:rsid w:val="008108BB"/>
    <w:rsid w:val="00810B0D"/>
    <w:rsid w:val="008118FA"/>
    <w:rsid w:val="0081649C"/>
    <w:rsid w:val="00816AB4"/>
    <w:rsid w:val="00816B4A"/>
    <w:rsid w:val="00817490"/>
    <w:rsid w:val="00817E06"/>
    <w:rsid w:val="00820192"/>
    <w:rsid w:val="008208BD"/>
    <w:rsid w:val="00822C03"/>
    <w:rsid w:val="00824E7E"/>
    <w:rsid w:val="00826168"/>
    <w:rsid w:val="008271B0"/>
    <w:rsid w:val="0082794D"/>
    <w:rsid w:val="008304EB"/>
    <w:rsid w:val="008356DA"/>
    <w:rsid w:val="0084205A"/>
    <w:rsid w:val="0084281C"/>
    <w:rsid w:val="008430B5"/>
    <w:rsid w:val="00846936"/>
    <w:rsid w:val="00846E91"/>
    <w:rsid w:val="00847423"/>
    <w:rsid w:val="0084781B"/>
    <w:rsid w:val="00850935"/>
    <w:rsid w:val="00851D8A"/>
    <w:rsid w:val="008529DA"/>
    <w:rsid w:val="008535D5"/>
    <w:rsid w:val="0085418A"/>
    <w:rsid w:val="00855088"/>
    <w:rsid w:val="00856974"/>
    <w:rsid w:val="00856DB0"/>
    <w:rsid w:val="0086087A"/>
    <w:rsid w:val="0086659A"/>
    <w:rsid w:val="00867907"/>
    <w:rsid w:val="008705BB"/>
    <w:rsid w:val="00870751"/>
    <w:rsid w:val="00870A75"/>
    <w:rsid w:val="00871873"/>
    <w:rsid w:val="00871879"/>
    <w:rsid w:val="00871C53"/>
    <w:rsid w:val="0087329B"/>
    <w:rsid w:val="008735E1"/>
    <w:rsid w:val="00873768"/>
    <w:rsid w:val="00873AE7"/>
    <w:rsid w:val="00874040"/>
    <w:rsid w:val="00874653"/>
    <w:rsid w:val="008752C3"/>
    <w:rsid w:val="008753F6"/>
    <w:rsid w:val="00875F0D"/>
    <w:rsid w:val="00876B5E"/>
    <w:rsid w:val="0087797B"/>
    <w:rsid w:val="00877DBA"/>
    <w:rsid w:val="00877E20"/>
    <w:rsid w:val="00881118"/>
    <w:rsid w:val="00881262"/>
    <w:rsid w:val="0088254D"/>
    <w:rsid w:val="00884765"/>
    <w:rsid w:val="00884C1E"/>
    <w:rsid w:val="008859F3"/>
    <w:rsid w:val="00885BB2"/>
    <w:rsid w:val="00891168"/>
    <w:rsid w:val="00892DDE"/>
    <w:rsid w:val="00892E57"/>
    <w:rsid w:val="00893C20"/>
    <w:rsid w:val="00896113"/>
    <w:rsid w:val="008961B8"/>
    <w:rsid w:val="008979B0"/>
    <w:rsid w:val="008A0B2B"/>
    <w:rsid w:val="008A0F47"/>
    <w:rsid w:val="008A1D4C"/>
    <w:rsid w:val="008A4097"/>
    <w:rsid w:val="008A4178"/>
    <w:rsid w:val="008A5FAF"/>
    <w:rsid w:val="008A62D0"/>
    <w:rsid w:val="008A7F01"/>
    <w:rsid w:val="008B0177"/>
    <w:rsid w:val="008B12C0"/>
    <w:rsid w:val="008B2DFB"/>
    <w:rsid w:val="008B4C2A"/>
    <w:rsid w:val="008B6F57"/>
    <w:rsid w:val="008B7150"/>
    <w:rsid w:val="008C11C5"/>
    <w:rsid w:val="008C16CA"/>
    <w:rsid w:val="008C3394"/>
    <w:rsid w:val="008C46B8"/>
    <w:rsid w:val="008C7EE4"/>
    <w:rsid w:val="008D0056"/>
    <w:rsid w:val="008D0207"/>
    <w:rsid w:val="008D3644"/>
    <w:rsid w:val="008D4E03"/>
    <w:rsid w:val="008D5A89"/>
    <w:rsid w:val="008D76DA"/>
    <w:rsid w:val="008E1A1A"/>
    <w:rsid w:val="008E1F6D"/>
    <w:rsid w:val="008E3F3D"/>
    <w:rsid w:val="008E5618"/>
    <w:rsid w:val="008E57F1"/>
    <w:rsid w:val="008E5880"/>
    <w:rsid w:val="008E5F9B"/>
    <w:rsid w:val="008E5FCB"/>
    <w:rsid w:val="008E7704"/>
    <w:rsid w:val="008F17C7"/>
    <w:rsid w:val="008F390C"/>
    <w:rsid w:val="008F4E16"/>
    <w:rsid w:val="008F58D3"/>
    <w:rsid w:val="008F6011"/>
    <w:rsid w:val="008F7014"/>
    <w:rsid w:val="0090206C"/>
    <w:rsid w:val="009047A8"/>
    <w:rsid w:val="00904C32"/>
    <w:rsid w:val="00904EF7"/>
    <w:rsid w:val="0090600C"/>
    <w:rsid w:val="00906317"/>
    <w:rsid w:val="009063A4"/>
    <w:rsid w:val="00912E6B"/>
    <w:rsid w:val="00914162"/>
    <w:rsid w:val="00915B77"/>
    <w:rsid w:val="00916BB3"/>
    <w:rsid w:val="009201D5"/>
    <w:rsid w:val="009202EC"/>
    <w:rsid w:val="00920667"/>
    <w:rsid w:val="00920E85"/>
    <w:rsid w:val="00921152"/>
    <w:rsid w:val="00921947"/>
    <w:rsid w:val="009226D9"/>
    <w:rsid w:val="009234F1"/>
    <w:rsid w:val="00924E9D"/>
    <w:rsid w:val="0092548A"/>
    <w:rsid w:val="00930FE8"/>
    <w:rsid w:val="00933C18"/>
    <w:rsid w:val="00936304"/>
    <w:rsid w:val="00936DB1"/>
    <w:rsid w:val="009374F0"/>
    <w:rsid w:val="00940769"/>
    <w:rsid w:val="00941118"/>
    <w:rsid w:val="009418E5"/>
    <w:rsid w:val="009441DE"/>
    <w:rsid w:val="00944417"/>
    <w:rsid w:val="00945346"/>
    <w:rsid w:val="0094594A"/>
    <w:rsid w:val="00945BC4"/>
    <w:rsid w:val="00945D23"/>
    <w:rsid w:val="009470F5"/>
    <w:rsid w:val="00950F74"/>
    <w:rsid w:val="009510C9"/>
    <w:rsid w:val="009511A3"/>
    <w:rsid w:val="0095153A"/>
    <w:rsid w:val="009517B9"/>
    <w:rsid w:val="00954C55"/>
    <w:rsid w:val="009560B5"/>
    <w:rsid w:val="0095700D"/>
    <w:rsid w:val="00957C44"/>
    <w:rsid w:val="00960CEE"/>
    <w:rsid w:val="009628A6"/>
    <w:rsid w:val="009635CC"/>
    <w:rsid w:val="00963A5C"/>
    <w:rsid w:val="00963CCA"/>
    <w:rsid w:val="00965632"/>
    <w:rsid w:val="00970389"/>
    <w:rsid w:val="00970B01"/>
    <w:rsid w:val="009710A0"/>
    <w:rsid w:val="009715AC"/>
    <w:rsid w:val="009721F6"/>
    <w:rsid w:val="0097238B"/>
    <w:rsid w:val="00973D9D"/>
    <w:rsid w:val="00974A5C"/>
    <w:rsid w:val="0097594D"/>
    <w:rsid w:val="009770A5"/>
    <w:rsid w:val="00981AFA"/>
    <w:rsid w:val="00983EA8"/>
    <w:rsid w:val="009863F5"/>
    <w:rsid w:val="00990788"/>
    <w:rsid w:val="009911CC"/>
    <w:rsid w:val="00991634"/>
    <w:rsid w:val="00993087"/>
    <w:rsid w:val="0099495C"/>
    <w:rsid w:val="00994F01"/>
    <w:rsid w:val="0099535C"/>
    <w:rsid w:val="009957CA"/>
    <w:rsid w:val="009961EA"/>
    <w:rsid w:val="009A0238"/>
    <w:rsid w:val="009A253F"/>
    <w:rsid w:val="009A33E9"/>
    <w:rsid w:val="009A3E33"/>
    <w:rsid w:val="009A3F21"/>
    <w:rsid w:val="009A4EA0"/>
    <w:rsid w:val="009A5A58"/>
    <w:rsid w:val="009A6228"/>
    <w:rsid w:val="009A744E"/>
    <w:rsid w:val="009A7E3A"/>
    <w:rsid w:val="009B08CD"/>
    <w:rsid w:val="009B1048"/>
    <w:rsid w:val="009B1773"/>
    <w:rsid w:val="009B3F6F"/>
    <w:rsid w:val="009B4111"/>
    <w:rsid w:val="009B56E0"/>
    <w:rsid w:val="009B6C04"/>
    <w:rsid w:val="009B6CC2"/>
    <w:rsid w:val="009B7E02"/>
    <w:rsid w:val="009C00EF"/>
    <w:rsid w:val="009C1C6E"/>
    <w:rsid w:val="009C3592"/>
    <w:rsid w:val="009C3B42"/>
    <w:rsid w:val="009C4E6C"/>
    <w:rsid w:val="009C6150"/>
    <w:rsid w:val="009D5190"/>
    <w:rsid w:val="009D5EED"/>
    <w:rsid w:val="009D625D"/>
    <w:rsid w:val="009E019B"/>
    <w:rsid w:val="009E0542"/>
    <w:rsid w:val="009E3872"/>
    <w:rsid w:val="009E41D6"/>
    <w:rsid w:val="009E574E"/>
    <w:rsid w:val="009E599E"/>
    <w:rsid w:val="009E5A73"/>
    <w:rsid w:val="009E7770"/>
    <w:rsid w:val="009F149C"/>
    <w:rsid w:val="009F276D"/>
    <w:rsid w:val="009F3277"/>
    <w:rsid w:val="009F3ADE"/>
    <w:rsid w:val="009F405A"/>
    <w:rsid w:val="009F62DD"/>
    <w:rsid w:val="009F7366"/>
    <w:rsid w:val="00A00CAC"/>
    <w:rsid w:val="00A01C05"/>
    <w:rsid w:val="00A02A28"/>
    <w:rsid w:val="00A036DC"/>
    <w:rsid w:val="00A06F3C"/>
    <w:rsid w:val="00A121B3"/>
    <w:rsid w:val="00A12BCC"/>
    <w:rsid w:val="00A13D8C"/>
    <w:rsid w:val="00A13DDE"/>
    <w:rsid w:val="00A14191"/>
    <w:rsid w:val="00A16665"/>
    <w:rsid w:val="00A17B14"/>
    <w:rsid w:val="00A20218"/>
    <w:rsid w:val="00A21FFD"/>
    <w:rsid w:val="00A22D47"/>
    <w:rsid w:val="00A238A0"/>
    <w:rsid w:val="00A23EFD"/>
    <w:rsid w:val="00A24E4A"/>
    <w:rsid w:val="00A252D7"/>
    <w:rsid w:val="00A303DF"/>
    <w:rsid w:val="00A325D6"/>
    <w:rsid w:val="00A35B40"/>
    <w:rsid w:val="00A36142"/>
    <w:rsid w:val="00A36670"/>
    <w:rsid w:val="00A41C67"/>
    <w:rsid w:val="00A42DEB"/>
    <w:rsid w:val="00A43992"/>
    <w:rsid w:val="00A45E6A"/>
    <w:rsid w:val="00A46B94"/>
    <w:rsid w:val="00A472C3"/>
    <w:rsid w:val="00A477FC"/>
    <w:rsid w:val="00A47BE6"/>
    <w:rsid w:val="00A50E97"/>
    <w:rsid w:val="00A52171"/>
    <w:rsid w:val="00A5289A"/>
    <w:rsid w:val="00A529AE"/>
    <w:rsid w:val="00A52B1F"/>
    <w:rsid w:val="00A52C08"/>
    <w:rsid w:val="00A53AAB"/>
    <w:rsid w:val="00A57495"/>
    <w:rsid w:val="00A57E14"/>
    <w:rsid w:val="00A60130"/>
    <w:rsid w:val="00A6063E"/>
    <w:rsid w:val="00A60A3E"/>
    <w:rsid w:val="00A60D97"/>
    <w:rsid w:val="00A619DE"/>
    <w:rsid w:val="00A62826"/>
    <w:rsid w:val="00A63932"/>
    <w:rsid w:val="00A64ABB"/>
    <w:rsid w:val="00A662F6"/>
    <w:rsid w:val="00A67866"/>
    <w:rsid w:val="00A71099"/>
    <w:rsid w:val="00A71C2D"/>
    <w:rsid w:val="00A723BF"/>
    <w:rsid w:val="00A726ED"/>
    <w:rsid w:val="00A73972"/>
    <w:rsid w:val="00A739B0"/>
    <w:rsid w:val="00A73C08"/>
    <w:rsid w:val="00A73D4C"/>
    <w:rsid w:val="00A75037"/>
    <w:rsid w:val="00A7571B"/>
    <w:rsid w:val="00A767F7"/>
    <w:rsid w:val="00A80BA3"/>
    <w:rsid w:val="00A82141"/>
    <w:rsid w:val="00A82BA3"/>
    <w:rsid w:val="00A83407"/>
    <w:rsid w:val="00A8584C"/>
    <w:rsid w:val="00A8787B"/>
    <w:rsid w:val="00A90148"/>
    <w:rsid w:val="00A945D8"/>
    <w:rsid w:val="00A950B3"/>
    <w:rsid w:val="00A95C92"/>
    <w:rsid w:val="00A96AF6"/>
    <w:rsid w:val="00A97AE6"/>
    <w:rsid w:val="00AA0914"/>
    <w:rsid w:val="00AA0D49"/>
    <w:rsid w:val="00AA128E"/>
    <w:rsid w:val="00AA16F3"/>
    <w:rsid w:val="00AA1DDD"/>
    <w:rsid w:val="00AA1EBD"/>
    <w:rsid w:val="00AA271E"/>
    <w:rsid w:val="00AA41D0"/>
    <w:rsid w:val="00AA44BD"/>
    <w:rsid w:val="00AA4F21"/>
    <w:rsid w:val="00AA4FFE"/>
    <w:rsid w:val="00AA5802"/>
    <w:rsid w:val="00AA7EEB"/>
    <w:rsid w:val="00AB15B9"/>
    <w:rsid w:val="00AB2F0C"/>
    <w:rsid w:val="00AB34D3"/>
    <w:rsid w:val="00AB4209"/>
    <w:rsid w:val="00AB462D"/>
    <w:rsid w:val="00AB71C5"/>
    <w:rsid w:val="00AB7963"/>
    <w:rsid w:val="00AC262E"/>
    <w:rsid w:val="00AC2BDD"/>
    <w:rsid w:val="00AC3D07"/>
    <w:rsid w:val="00AC4653"/>
    <w:rsid w:val="00AC49A7"/>
    <w:rsid w:val="00AC5D46"/>
    <w:rsid w:val="00AC6038"/>
    <w:rsid w:val="00AC75F1"/>
    <w:rsid w:val="00AC7E6A"/>
    <w:rsid w:val="00AD0135"/>
    <w:rsid w:val="00AD0786"/>
    <w:rsid w:val="00AD0BCC"/>
    <w:rsid w:val="00AD1C5B"/>
    <w:rsid w:val="00AD1E53"/>
    <w:rsid w:val="00AD45A4"/>
    <w:rsid w:val="00AD4AD1"/>
    <w:rsid w:val="00AD53A1"/>
    <w:rsid w:val="00AD6E7C"/>
    <w:rsid w:val="00AE0104"/>
    <w:rsid w:val="00AE191B"/>
    <w:rsid w:val="00AE213F"/>
    <w:rsid w:val="00AE280A"/>
    <w:rsid w:val="00AE4C8F"/>
    <w:rsid w:val="00AE640F"/>
    <w:rsid w:val="00AE65BD"/>
    <w:rsid w:val="00AE71B2"/>
    <w:rsid w:val="00AE7E47"/>
    <w:rsid w:val="00AF2DE1"/>
    <w:rsid w:val="00AF3078"/>
    <w:rsid w:val="00AF4DC7"/>
    <w:rsid w:val="00AF6ADF"/>
    <w:rsid w:val="00AF794F"/>
    <w:rsid w:val="00AF7B51"/>
    <w:rsid w:val="00B0100D"/>
    <w:rsid w:val="00B02210"/>
    <w:rsid w:val="00B030AA"/>
    <w:rsid w:val="00B0318B"/>
    <w:rsid w:val="00B032FE"/>
    <w:rsid w:val="00B0372B"/>
    <w:rsid w:val="00B04327"/>
    <w:rsid w:val="00B04346"/>
    <w:rsid w:val="00B05712"/>
    <w:rsid w:val="00B0625F"/>
    <w:rsid w:val="00B06883"/>
    <w:rsid w:val="00B1056F"/>
    <w:rsid w:val="00B10B8F"/>
    <w:rsid w:val="00B11F56"/>
    <w:rsid w:val="00B12DC3"/>
    <w:rsid w:val="00B17111"/>
    <w:rsid w:val="00B17A9E"/>
    <w:rsid w:val="00B2043E"/>
    <w:rsid w:val="00B21F32"/>
    <w:rsid w:val="00B237A2"/>
    <w:rsid w:val="00B2576A"/>
    <w:rsid w:val="00B30686"/>
    <w:rsid w:val="00B3098E"/>
    <w:rsid w:val="00B32190"/>
    <w:rsid w:val="00B3336B"/>
    <w:rsid w:val="00B33698"/>
    <w:rsid w:val="00B337C3"/>
    <w:rsid w:val="00B343FD"/>
    <w:rsid w:val="00B355DA"/>
    <w:rsid w:val="00B36104"/>
    <w:rsid w:val="00B36473"/>
    <w:rsid w:val="00B37469"/>
    <w:rsid w:val="00B4097B"/>
    <w:rsid w:val="00B40D8E"/>
    <w:rsid w:val="00B41554"/>
    <w:rsid w:val="00B41C9A"/>
    <w:rsid w:val="00B4243D"/>
    <w:rsid w:val="00B42C90"/>
    <w:rsid w:val="00B43525"/>
    <w:rsid w:val="00B43631"/>
    <w:rsid w:val="00B44CD6"/>
    <w:rsid w:val="00B47F7A"/>
    <w:rsid w:val="00B5360E"/>
    <w:rsid w:val="00B5426A"/>
    <w:rsid w:val="00B55B1D"/>
    <w:rsid w:val="00B56905"/>
    <w:rsid w:val="00B57A0D"/>
    <w:rsid w:val="00B60BDB"/>
    <w:rsid w:val="00B6235A"/>
    <w:rsid w:val="00B63EBA"/>
    <w:rsid w:val="00B640ED"/>
    <w:rsid w:val="00B64498"/>
    <w:rsid w:val="00B652C7"/>
    <w:rsid w:val="00B6597F"/>
    <w:rsid w:val="00B65A94"/>
    <w:rsid w:val="00B65D00"/>
    <w:rsid w:val="00B66CEB"/>
    <w:rsid w:val="00B67355"/>
    <w:rsid w:val="00B67BA7"/>
    <w:rsid w:val="00B70D25"/>
    <w:rsid w:val="00B71CEF"/>
    <w:rsid w:val="00B737BA"/>
    <w:rsid w:val="00B7456C"/>
    <w:rsid w:val="00B75B78"/>
    <w:rsid w:val="00B75C69"/>
    <w:rsid w:val="00B779DB"/>
    <w:rsid w:val="00B77DF4"/>
    <w:rsid w:val="00B80D5D"/>
    <w:rsid w:val="00B813CE"/>
    <w:rsid w:val="00B8210D"/>
    <w:rsid w:val="00B82A6C"/>
    <w:rsid w:val="00B8764E"/>
    <w:rsid w:val="00B87710"/>
    <w:rsid w:val="00B911CA"/>
    <w:rsid w:val="00B912C2"/>
    <w:rsid w:val="00B91BD6"/>
    <w:rsid w:val="00B92A0F"/>
    <w:rsid w:val="00B93CDE"/>
    <w:rsid w:val="00B9552F"/>
    <w:rsid w:val="00B95DCD"/>
    <w:rsid w:val="00BA11FE"/>
    <w:rsid w:val="00BA125B"/>
    <w:rsid w:val="00BA139E"/>
    <w:rsid w:val="00BA295D"/>
    <w:rsid w:val="00BA302C"/>
    <w:rsid w:val="00BA425C"/>
    <w:rsid w:val="00BA4C0A"/>
    <w:rsid w:val="00BB0F60"/>
    <w:rsid w:val="00BB13DD"/>
    <w:rsid w:val="00BB1BDA"/>
    <w:rsid w:val="00BB3D51"/>
    <w:rsid w:val="00BB4339"/>
    <w:rsid w:val="00BB712E"/>
    <w:rsid w:val="00BB7A9F"/>
    <w:rsid w:val="00BB7E9D"/>
    <w:rsid w:val="00BC07D5"/>
    <w:rsid w:val="00BC1155"/>
    <w:rsid w:val="00BC1402"/>
    <w:rsid w:val="00BC235A"/>
    <w:rsid w:val="00BC37E8"/>
    <w:rsid w:val="00BC4102"/>
    <w:rsid w:val="00BC4F7A"/>
    <w:rsid w:val="00BC7AE7"/>
    <w:rsid w:val="00BD067E"/>
    <w:rsid w:val="00BD0CD9"/>
    <w:rsid w:val="00BD1640"/>
    <w:rsid w:val="00BD35AC"/>
    <w:rsid w:val="00BD49FA"/>
    <w:rsid w:val="00BD557C"/>
    <w:rsid w:val="00BD61A8"/>
    <w:rsid w:val="00BD6B86"/>
    <w:rsid w:val="00BD7065"/>
    <w:rsid w:val="00BE1197"/>
    <w:rsid w:val="00BE3269"/>
    <w:rsid w:val="00BE5BFA"/>
    <w:rsid w:val="00BE7562"/>
    <w:rsid w:val="00BE7C42"/>
    <w:rsid w:val="00BF16E8"/>
    <w:rsid w:val="00BF24BF"/>
    <w:rsid w:val="00BF49D4"/>
    <w:rsid w:val="00BF4A5C"/>
    <w:rsid w:val="00BF5708"/>
    <w:rsid w:val="00C0193F"/>
    <w:rsid w:val="00C01B6F"/>
    <w:rsid w:val="00C03B50"/>
    <w:rsid w:val="00C04D21"/>
    <w:rsid w:val="00C06EDF"/>
    <w:rsid w:val="00C07ED1"/>
    <w:rsid w:val="00C132EA"/>
    <w:rsid w:val="00C14A62"/>
    <w:rsid w:val="00C154CB"/>
    <w:rsid w:val="00C15FF9"/>
    <w:rsid w:val="00C2071D"/>
    <w:rsid w:val="00C2431A"/>
    <w:rsid w:val="00C2435B"/>
    <w:rsid w:val="00C257A2"/>
    <w:rsid w:val="00C26BCF"/>
    <w:rsid w:val="00C27140"/>
    <w:rsid w:val="00C272DC"/>
    <w:rsid w:val="00C31438"/>
    <w:rsid w:val="00C3158B"/>
    <w:rsid w:val="00C3209C"/>
    <w:rsid w:val="00C327E7"/>
    <w:rsid w:val="00C35A70"/>
    <w:rsid w:val="00C363CC"/>
    <w:rsid w:val="00C4130A"/>
    <w:rsid w:val="00C41939"/>
    <w:rsid w:val="00C42C89"/>
    <w:rsid w:val="00C450E1"/>
    <w:rsid w:val="00C454E3"/>
    <w:rsid w:val="00C462B5"/>
    <w:rsid w:val="00C46858"/>
    <w:rsid w:val="00C46B85"/>
    <w:rsid w:val="00C47948"/>
    <w:rsid w:val="00C51DED"/>
    <w:rsid w:val="00C55636"/>
    <w:rsid w:val="00C5632D"/>
    <w:rsid w:val="00C568DD"/>
    <w:rsid w:val="00C6018B"/>
    <w:rsid w:val="00C6064A"/>
    <w:rsid w:val="00C607DE"/>
    <w:rsid w:val="00C60E4F"/>
    <w:rsid w:val="00C62007"/>
    <w:rsid w:val="00C63CEF"/>
    <w:rsid w:val="00C6537E"/>
    <w:rsid w:val="00C7291E"/>
    <w:rsid w:val="00C73E96"/>
    <w:rsid w:val="00C74475"/>
    <w:rsid w:val="00C755DF"/>
    <w:rsid w:val="00C76552"/>
    <w:rsid w:val="00C76889"/>
    <w:rsid w:val="00C80C54"/>
    <w:rsid w:val="00C8205B"/>
    <w:rsid w:val="00C82223"/>
    <w:rsid w:val="00C8240D"/>
    <w:rsid w:val="00C830EF"/>
    <w:rsid w:val="00C854F7"/>
    <w:rsid w:val="00C9039D"/>
    <w:rsid w:val="00C90DE5"/>
    <w:rsid w:val="00C91B15"/>
    <w:rsid w:val="00C935A5"/>
    <w:rsid w:val="00C95E21"/>
    <w:rsid w:val="00C97A8B"/>
    <w:rsid w:val="00CA1467"/>
    <w:rsid w:val="00CA23CC"/>
    <w:rsid w:val="00CA341B"/>
    <w:rsid w:val="00CA360E"/>
    <w:rsid w:val="00CA4AF8"/>
    <w:rsid w:val="00CA6B1F"/>
    <w:rsid w:val="00CA7F54"/>
    <w:rsid w:val="00CB0711"/>
    <w:rsid w:val="00CB111E"/>
    <w:rsid w:val="00CB1287"/>
    <w:rsid w:val="00CB19B3"/>
    <w:rsid w:val="00CB4464"/>
    <w:rsid w:val="00CB4E29"/>
    <w:rsid w:val="00CB757B"/>
    <w:rsid w:val="00CC0462"/>
    <w:rsid w:val="00CC0D44"/>
    <w:rsid w:val="00CC17FD"/>
    <w:rsid w:val="00CC2781"/>
    <w:rsid w:val="00CC2B8B"/>
    <w:rsid w:val="00CC2F52"/>
    <w:rsid w:val="00CC385C"/>
    <w:rsid w:val="00CC4217"/>
    <w:rsid w:val="00CC62C2"/>
    <w:rsid w:val="00CD071C"/>
    <w:rsid w:val="00CD2CA9"/>
    <w:rsid w:val="00CD6273"/>
    <w:rsid w:val="00CD7214"/>
    <w:rsid w:val="00CE379F"/>
    <w:rsid w:val="00CE4BF4"/>
    <w:rsid w:val="00CE69F8"/>
    <w:rsid w:val="00CE6A47"/>
    <w:rsid w:val="00CE759E"/>
    <w:rsid w:val="00CF0CB4"/>
    <w:rsid w:val="00CF0F5D"/>
    <w:rsid w:val="00CF1B27"/>
    <w:rsid w:val="00CF389F"/>
    <w:rsid w:val="00CF46FF"/>
    <w:rsid w:val="00CF5629"/>
    <w:rsid w:val="00CF5A90"/>
    <w:rsid w:val="00CF5C28"/>
    <w:rsid w:val="00CF74EE"/>
    <w:rsid w:val="00CF7AE3"/>
    <w:rsid w:val="00CF7AF7"/>
    <w:rsid w:val="00D00016"/>
    <w:rsid w:val="00D036AD"/>
    <w:rsid w:val="00D04CD2"/>
    <w:rsid w:val="00D0535C"/>
    <w:rsid w:val="00D05815"/>
    <w:rsid w:val="00D07603"/>
    <w:rsid w:val="00D10BF1"/>
    <w:rsid w:val="00D11063"/>
    <w:rsid w:val="00D12A50"/>
    <w:rsid w:val="00D1304E"/>
    <w:rsid w:val="00D15B40"/>
    <w:rsid w:val="00D1664C"/>
    <w:rsid w:val="00D16CE0"/>
    <w:rsid w:val="00D20E8F"/>
    <w:rsid w:val="00D213B0"/>
    <w:rsid w:val="00D213E3"/>
    <w:rsid w:val="00D2183F"/>
    <w:rsid w:val="00D24329"/>
    <w:rsid w:val="00D2521E"/>
    <w:rsid w:val="00D303AF"/>
    <w:rsid w:val="00D304AB"/>
    <w:rsid w:val="00D31D40"/>
    <w:rsid w:val="00D354BD"/>
    <w:rsid w:val="00D35C17"/>
    <w:rsid w:val="00D366E5"/>
    <w:rsid w:val="00D37439"/>
    <w:rsid w:val="00D37783"/>
    <w:rsid w:val="00D40201"/>
    <w:rsid w:val="00D41922"/>
    <w:rsid w:val="00D4272B"/>
    <w:rsid w:val="00D428ED"/>
    <w:rsid w:val="00D45357"/>
    <w:rsid w:val="00D457AE"/>
    <w:rsid w:val="00D46157"/>
    <w:rsid w:val="00D467F9"/>
    <w:rsid w:val="00D47CF6"/>
    <w:rsid w:val="00D504C3"/>
    <w:rsid w:val="00D510A0"/>
    <w:rsid w:val="00D5134E"/>
    <w:rsid w:val="00D52144"/>
    <w:rsid w:val="00D53149"/>
    <w:rsid w:val="00D552BC"/>
    <w:rsid w:val="00D55408"/>
    <w:rsid w:val="00D556AE"/>
    <w:rsid w:val="00D562D0"/>
    <w:rsid w:val="00D57944"/>
    <w:rsid w:val="00D57C20"/>
    <w:rsid w:val="00D605FD"/>
    <w:rsid w:val="00D607B4"/>
    <w:rsid w:val="00D623CF"/>
    <w:rsid w:val="00D62EC3"/>
    <w:rsid w:val="00D63FA9"/>
    <w:rsid w:val="00D64A37"/>
    <w:rsid w:val="00D64CC5"/>
    <w:rsid w:val="00D65ACA"/>
    <w:rsid w:val="00D7168A"/>
    <w:rsid w:val="00D71CA9"/>
    <w:rsid w:val="00D7241A"/>
    <w:rsid w:val="00D74126"/>
    <w:rsid w:val="00D74E35"/>
    <w:rsid w:val="00D74E6E"/>
    <w:rsid w:val="00D758E0"/>
    <w:rsid w:val="00D75A94"/>
    <w:rsid w:val="00D80348"/>
    <w:rsid w:val="00D81C17"/>
    <w:rsid w:val="00D8240F"/>
    <w:rsid w:val="00D8326A"/>
    <w:rsid w:val="00D83A0C"/>
    <w:rsid w:val="00D86004"/>
    <w:rsid w:val="00D86990"/>
    <w:rsid w:val="00D90337"/>
    <w:rsid w:val="00D90797"/>
    <w:rsid w:val="00D91991"/>
    <w:rsid w:val="00D91E78"/>
    <w:rsid w:val="00D934A4"/>
    <w:rsid w:val="00D94788"/>
    <w:rsid w:val="00D9787A"/>
    <w:rsid w:val="00DA0B67"/>
    <w:rsid w:val="00DA0EF4"/>
    <w:rsid w:val="00DA26A2"/>
    <w:rsid w:val="00DA692A"/>
    <w:rsid w:val="00DA7E08"/>
    <w:rsid w:val="00DB1C13"/>
    <w:rsid w:val="00DB2875"/>
    <w:rsid w:val="00DB2ED2"/>
    <w:rsid w:val="00DB330A"/>
    <w:rsid w:val="00DB3490"/>
    <w:rsid w:val="00DB3F6A"/>
    <w:rsid w:val="00DB3F7F"/>
    <w:rsid w:val="00DB4027"/>
    <w:rsid w:val="00DB504D"/>
    <w:rsid w:val="00DB5303"/>
    <w:rsid w:val="00DB5B42"/>
    <w:rsid w:val="00DB693C"/>
    <w:rsid w:val="00DB6C2D"/>
    <w:rsid w:val="00DC05A9"/>
    <w:rsid w:val="00DC1483"/>
    <w:rsid w:val="00DC21B3"/>
    <w:rsid w:val="00DC385F"/>
    <w:rsid w:val="00DC3D72"/>
    <w:rsid w:val="00DC6A8F"/>
    <w:rsid w:val="00DC700C"/>
    <w:rsid w:val="00DD0C46"/>
    <w:rsid w:val="00DD1A5D"/>
    <w:rsid w:val="00DD1E79"/>
    <w:rsid w:val="00DD1F91"/>
    <w:rsid w:val="00DD63D8"/>
    <w:rsid w:val="00DE0048"/>
    <w:rsid w:val="00DE01BB"/>
    <w:rsid w:val="00DE1A11"/>
    <w:rsid w:val="00DE2EE3"/>
    <w:rsid w:val="00DE5181"/>
    <w:rsid w:val="00DE651F"/>
    <w:rsid w:val="00DF0EAA"/>
    <w:rsid w:val="00DF166F"/>
    <w:rsid w:val="00DF17A6"/>
    <w:rsid w:val="00DF2A89"/>
    <w:rsid w:val="00DF2D36"/>
    <w:rsid w:val="00DF32FB"/>
    <w:rsid w:val="00DF3526"/>
    <w:rsid w:val="00DF4018"/>
    <w:rsid w:val="00DF4901"/>
    <w:rsid w:val="00DF4B3B"/>
    <w:rsid w:val="00DF5B84"/>
    <w:rsid w:val="00DF6CB9"/>
    <w:rsid w:val="00DF71E8"/>
    <w:rsid w:val="00DF7277"/>
    <w:rsid w:val="00E03727"/>
    <w:rsid w:val="00E03C2D"/>
    <w:rsid w:val="00E04460"/>
    <w:rsid w:val="00E058E4"/>
    <w:rsid w:val="00E067B7"/>
    <w:rsid w:val="00E122FA"/>
    <w:rsid w:val="00E14824"/>
    <w:rsid w:val="00E165C0"/>
    <w:rsid w:val="00E17243"/>
    <w:rsid w:val="00E172E7"/>
    <w:rsid w:val="00E17565"/>
    <w:rsid w:val="00E20D74"/>
    <w:rsid w:val="00E22DF2"/>
    <w:rsid w:val="00E23112"/>
    <w:rsid w:val="00E23CB0"/>
    <w:rsid w:val="00E2703C"/>
    <w:rsid w:val="00E27B2F"/>
    <w:rsid w:val="00E315AC"/>
    <w:rsid w:val="00E32AB4"/>
    <w:rsid w:val="00E32E0F"/>
    <w:rsid w:val="00E332B7"/>
    <w:rsid w:val="00E33FDB"/>
    <w:rsid w:val="00E34135"/>
    <w:rsid w:val="00E34F66"/>
    <w:rsid w:val="00E3792D"/>
    <w:rsid w:val="00E41798"/>
    <w:rsid w:val="00E41ACE"/>
    <w:rsid w:val="00E431A8"/>
    <w:rsid w:val="00E441B3"/>
    <w:rsid w:val="00E44DE3"/>
    <w:rsid w:val="00E44E62"/>
    <w:rsid w:val="00E45324"/>
    <w:rsid w:val="00E465D9"/>
    <w:rsid w:val="00E470A1"/>
    <w:rsid w:val="00E50AC2"/>
    <w:rsid w:val="00E5172F"/>
    <w:rsid w:val="00E53A14"/>
    <w:rsid w:val="00E54C48"/>
    <w:rsid w:val="00E55BFE"/>
    <w:rsid w:val="00E55FE4"/>
    <w:rsid w:val="00E56513"/>
    <w:rsid w:val="00E60371"/>
    <w:rsid w:val="00E61538"/>
    <w:rsid w:val="00E6165F"/>
    <w:rsid w:val="00E624B6"/>
    <w:rsid w:val="00E62ABF"/>
    <w:rsid w:val="00E64477"/>
    <w:rsid w:val="00E67823"/>
    <w:rsid w:val="00E700C4"/>
    <w:rsid w:val="00E70C12"/>
    <w:rsid w:val="00E71573"/>
    <w:rsid w:val="00E71B4F"/>
    <w:rsid w:val="00E7252E"/>
    <w:rsid w:val="00E73312"/>
    <w:rsid w:val="00E7461F"/>
    <w:rsid w:val="00E74C07"/>
    <w:rsid w:val="00E76290"/>
    <w:rsid w:val="00E77428"/>
    <w:rsid w:val="00E77C7B"/>
    <w:rsid w:val="00E829AE"/>
    <w:rsid w:val="00E82F06"/>
    <w:rsid w:val="00E8313E"/>
    <w:rsid w:val="00E837F5"/>
    <w:rsid w:val="00E83FE2"/>
    <w:rsid w:val="00E84E34"/>
    <w:rsid w:val="00E8608C"/>
    <w:rsid w:val="00E86463"/>
    <w:rsid w:val="00E8752A"/>
    <w:rsid w:val="00E92D32"/>
    <w:rsid w:val="00E93D64"/>
    <w:rsid w:val="00E9425D"/>
    <w:rsid w:val="00E94746"/>
    <w:rsid w:val="00E950D3"/>
    <w:rsid w:val="00E96BBE"/>
    <w:rsid w:val="00E96E7F"/>
    <w:rsid w:val="00E972D5"/>
    <w:rsid w:val="00E97524"/>
    <w:rsid w:val="00EA37A3"/>
    <w:rsid w:val="00EA6430"/>
    <w:rsid w:val="00EB0FCD"/>
    <w:rsid w:val="00EB30CC"/>
    <w:rsid w:val="00EB47D0"/>
    <w:rsid w:val="00EB518A"/>
    <w:rsid w:val="00EB5DB7"/>
    <w:rsid w:val="00EB7B3F"/>
    <w:rsid w:val="00EC1E12"/>
    <w:rsid w:val="00EC229E"/>
    <w:rsid w:val="00EC314F"/>
    <w:rsid w:val="00EC3C15"/>
    <w:rsid w:val="00EC410A"/>
    <w:rsid w:val="00EC7EA6"/>
    <w:rsid w:val="00ED159B"/>
    <w:rsid w:val="00ED1D9B"/>
    <w:rsid w:val="00ED3467"/>
    <w:rsid w:val="00ED4F28"/>
    <w:rsid w:val="00ED5C21"/>
    <w:rsid w:val="00ED6231"/>
    <w:rsid w:val="00ED692E"/>
    <w:rsid w:val="00ED711E"/>
    <w:rsid w:val="00EE044D"/>
    <w:rsid w:val="00EE1100"/>
    <w:rsid w:val="00EE277C"/>
    <w:rsid w:val="00EE3474"/>
    <w:rsid w:val="00EE35DE"/>
    <w:rsid w:val="00EE4155"/>
    <w:rsid w:val="00EE4879"/>
    <w:rsid w:val="00EE4C00"/>
    <w:rsid w:val="00EE68E4"/>
    <w:rsid w:val="00EE6F0D"/>
    <w:rsid w:val="00EE7D61"/>
    <w:rsid w:val="00EF01E5"/>
    <w:rsid w:val="00EF26A1"/>
    <w:rsid w:val="00EF2B94"/>
    <w:rsid w:val="00EF39B5"/>
    <w:rsid w:val="00EF3E31"/>
    <w:rsid w:val="00EF4B4F"/>
    <w:rsid w:val="00EF4D9F"/>
    <w:rsid w:val="00EF6DA5"/>
    <w:rsid w:val="00EF79F6"/>
    <w:rsid w:val="00F02AB5"/>
    <w:rsid w:val="00F02BEB"/>
    <w:rsid w:val="00F03DE2"/>
    <w:rsid w:val="00F0496B"/>
    <w:rsid w:val="00F06B37"/>
    <w:rsid w:val="00F0723C"/>
    <w:rsid w:val="00F10FE2"/>
    <w:rsid w:val="00F11BB0"/>
    <w:rsid w:val="00F15220"/>
    <w:rsid w:val="00F16361"/>
    <w:rsid w:val="00F176D8"/>
    <w:rsid w:val="00F206C4"/>
    <w:rsid w:val="00F20930"/>
    <w:rsid w:val="00F2212B"/>
    <w:rsid w:val="00F225A1"/>
    <w:rsid w:val="00F22E60"/>
    <w:rsid w:val="00F239E7"/>
    <w:rsid w:val="00F27A00"/>
    <w:rsid w:val="00F311CF"/>
    <w:rsid w:val="00F3339F"/>
    <w:rsid w:val="00F33BEA"/>
    <w:rsid w:val="00F35947"/>
    <w:rsid w:val="00F35A9C"/>
    <w:rsid w:val="00F36A72"/>
    <w:rsid w:val="00F36ADF"/>
    <w:rsid w:val="00F37F31"/>
    <w:rsid w:val="00F41A19"/>
    <w:rsid w:val="00F423ED"/>
    <w:rsid w:val="00F43AA5"/>
    <w:rsid w:val="00F43F88"/>
    <w:rsid w:val="00F44CA8"/>
    <w:rsid w:val="00F44DD6"/>
    <w:rsid w:val="00F44F72"/>
    <w:rsid w:val="00F46248"/>
    <w:rsid w:val="00F5030A"/>
    <w:rsid w:val="00F50DC0"/>
    <w:rsid w:val="00F50E71"/>
    <w:rsid w:val="00F51F7A"/>
    <w:rsid w:val="00F53B0D"/>
    <w:rsid w:val="00F54FBE"/>
    <w:rsid w:val="00F55DE6"/>
    <w:rsid w:val="00F57D22"/>
    <w:rsid w:val="00F60051"/>
    <w:rsid w:val="00F63A58"/>
    <w:rsid w:val="00F647B7"/>
    <w:rsid w:val="00F66B67"/>
    <w:rsid w:val="00F709CA"/>
    <w:rsid w:val="00F7256B"/>
    <w:rsid w:val="00F75134"/>
    <w:rsid w:val="00F7521E"/>
    <w:rsid w:val="00F77958"/>
    <w:rsid w:val="00F77D83"/>
    <w:rsid w:val="00F80C0C"/>
    <w:rsid w:val="00F80C46"/>
    <w:rsid w:val="00F826F3"/>
    <w:rsid w:val="00F86899"/>
    <w:rsid w:val="00F86B02"/>
    <w:rsid w:val="00F874E4"/>
    <w:rsid w:val="00F91B06"/>
    <w:rsid w:val="00F91B42"/>
    <w:rsid w:val="00F92CD6"/>
    <w:rsid w:val="00FA00A1"/>
    <w:rsid w:val="00FA01E0"/>
    <w:rsid w:val="00FA0451"/>
    <w:rsid w:val="00FA1BB0"/>
    <w:rsid w:val="00FA2144"/>
    <w:rsid w:val="00FA3A6F"/>
    <w:rsid w:val="00FA3DCD"/>
    <w:rsid w:val="00FA4908"/>
    <w:rsid w:val="00FA4947"/>
    <w:rsid w:val="00FA5008"/>
    <w:rsid w:val="00FA7BAB"/>
    <w:rsid w:val="00FB0AFE"/>
    <w:rsid w:val="00FB23B1"/>
    <w:rsid w:val="00FB2F0C"/>
    <w:rsid w:val="00FB5513"/>
    <w:rsid w:val="00FB5746"/>
    <w:rsid w:val="00FB7706"/>
    <w:rsid w:val="00FC068A"/>
    <w:rsid w:val="00FC274F"/>
    <w:rsid w:val="00FC2DBA"/>
    <w:rsid w:val="00FC2FFD"/>
    <w:rsid w:val="00FC7017"/>
    <w:rsid w:val="00FC7DD4"/>
    <w:rsid w:val="00FD03BC"/>
    <w:rsid w:val="00FD454C"/>
    <w:rsid w:val="00FD552C"/>
    <w:rsid w:val="00FD561F"/>
    <w:rsid w:val="00FD6303"/>
    <w:rsid w:val="00FD6710"/>
    <w:rsid w:val="00FD7C42"/>
    <w:rsid w:val="00FE134A"/>
    <w:rsid w:val="00FE2B75"/>
    <w:rsid w:val="00FE2C29"/>
    <w:rsid w:val="00FE442C"/>
    <w:rsid w:val="00FE5431"/>
    <w:rsid w:val="00FE5488"/>
    <w:rsid w:val="00FE73BD"/>
    <w:rsid w:val="00FF26B1"/>
    <w:rsid w:val="00FF2A84"/>
    <w:rsid w:val="00FF2DC9"/>
    <w:rsid w:val="00FF3C35"/>
    <w:rsid w:val="00FF3C3E"/>
    <w:rsid w:val="00FF4703"/>
    <w:rsid w:val="00FF5704"/>
    <w:rsid w:val="00FF6C2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A619DE"/>
    <w:pPr>
      <w:spacing w:after="120"/>
    </w:pPr>
    <w:rPr>
      <w:rFonts w:eastAsiaTheme="minorEastAsia"/>
      <w:lang w:bidi="en-US"/>
    </w:rPr>
  </w:style>
  <w:style w:type="paragraph" w:styleId="Heading1">
    <w:name w:val="heading 1"/>
    <w:basedOn w:val="Normal"/>
    <w:next w:val="ppBodyText"/>
    <w:link w:val="Heading1Char"/>
    <w:qFormat/>
    <w:rsid w:val="001E5E4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ppBodyText"/>
    <w:link w:val="Heading2Char"/>
    <w:unhideWhenUsed/>
    <w:qFormat/>
    <w:rsid w:val="001E5E4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1E5E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1E5E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E5E42"/>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1E5E42"/>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1E5E42"/>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1E5E42"/>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1E5E42"/>
    <w:pPr>
      <w:numPr>
        <w:ilvl w:val="1"/>
        <w:numId w:val="10"/>
      </w:numPr>
      <w:spacing w:after="120"/>
    </w:pPr>
    <w:rPr>
      <w:rFonts w:eastAsiaTheme="minorEastAsia"/>
      <w:lang w:bidi="en-US"/>
    </w:rPr>
  </w:style>
  <w:style w:type="paragraph" w:customStyle="1" w:styleId="ppBodyTextIndent">
    <w:name w:val="pp Body Text Indent"/>
    <w:basedOn w:val="ppBodyText"/>
    <w:rsid w:val="001E5E42"/>
    <w:pPr>
      <w:numPr>
        <w:ilvl w:val="2"/>
      </w:numPr>
    </w:pPr>
  </w:style>
  <w:style w:type="paragraph" w:customStyle="1" w:styleId="ppBodyTextIndent2">
    <w:name w:val="pp Body Text Indent 2"/>
    <w:basedOn w:val="ppBodyTextIndent"/>
    <w:rsid w:val="001E5E42"/>
    <w:pPr>
      <w:numPr>
        <w:ilvl w:val="3"/>
      </w:numPr>
    </w:pPr>
  </w:style>
  <w:style w:type="paragraph" w:customStyle="1" w:styleId="ppBulletList">
    <w:name w:val="pp Bullet List"/>
    <w:basedOn w:val="ppNumberList"/>
    <w:link w:val="ppBulletListChar"/>
    <w:qFormat/>
    <w:rsid w:val="001E5E42"/>
    <w:pPr>
      <w:numPr>
        <w:numId w:val="32"/>
      </w:numPr>
      <w:tabs>
        <w:tab w:val="clear" w:pos="1440"/>
      </w:tabs>
      <w:ind w:left="754" w:hanging="357"/>
    </w:pPr>
  </w:style>
  <w:style w:type="paragraph" w:customStyle="1" w:styleId="ppBulletListIndent">
    <w:name w:val="pp Bullet List Indent"/>
    <w:basedOn w:val="ppBulletList"/>
    <w:rsid w:val="00E04460"/>
    <w:pPr>
      <w:numPr>
        <w:ilvl w:val="2"/>
        <w:numId w:val="2"/>
      </w:numPr>
    </w:pPr>
  </w:style>
  <w:style w:type="paragraph" w:customStyle="1" w:styleId="ppBulletListTable">
    <w:name w:val="pp Bullet List Table"/>
    <w:basedOn w:val="Normal"/>
    <w:uiPriority w:val="11"/>
    <w:rsid w:val="004A04EE"/>
    <w:pPr>
      <w:tabs>
        <w:tab w:val="left" w:pos="403"/>
        <w:tab w:val="num" w:pos="907"/>
      </w:tabs>
      <w:spacing w:before="100"/>
      <w:ind w:left="907" w:hanging="360"/>
    </w:pPr>
    <w:rPr>
      <w:sz w:val="18"/>
    </w:rPr>
  </w:style>
  <w:style w:type="paragraph" w:customStyle="1" w:styleId="ppChapterNumber">
    <w:name w:val="pp Chapter Number"/>
    <w:next w:val="Normal"/>
    <w:uiPriority w:val="14"/>
    <w:rsid w:val="001E5E42"/>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1E5E42"/>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1E5E42"/>
    <w:pPr>
      <w:spacing w:before="340" w:after="24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1E5E42"/>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1E5E42"/>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1E5E42"/>
    <w:pPr>
      <w:numPr>
        <w:ilvl w:val="2"/>
      </w:numPr>
      <w:ind w:left="720"/>
    </w:pPr>
  </w:style>
  <w:style w:type="paragraph" w:customStyle="1" w:styleId="ppCodeIndent2">
    <w:name w:val="pp Code Indent 2"/>
    <w:basedOn w:val="ppCodeIndent"/>
    <w:rsid w:val="001E5E42"/>
    <w:pPr>
      <w:numPr>
        <w:ilvl w:val="3"/>
      </w:numPr>
      <w:ind w:left="1440"/>
    </w:pPr>
  </w:style>
  <w:style w:type="paragraph" w:customStyle="1" w:styleId="ppCodeLanguage">
    <w:name w:val="pp Code Language"/>
    <w:basedOn w:val="Normal"/>
    <w:next w:val="ppCode"/>
    <w:qFormat/>
    <w:rsid w:val="001E5E42"/>
    <w:pPr>
      <w:keepNext/>
      <w:numPr>
        <w:ilvl w:val="1"/>
        <w:numId w:val="4"/>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1E5E42"/>
    <w:pPr>
      <w:numPr>
        <w:ilvl w:val="2"/>
      </w:numPr>
      <w:ind w:left="720"/>
    </w:pPr>
  </w:style>
  <w:style w:type="paragraph" w:customStyle="1" w:styleId="ppCodeLanguageIndent2">
    <w:name w:val="pp Code Language Indent 2"/>
    <w:basedOn w:val="ppCodeLanguageIndent"/>
    <w:next w:val="ppCodeIndent2"/>
    <w:rsid w:val="001E5E42"/>
    <w:pPr>
      <w:numPr>
        <w:ilvl w:val="3"/>
      </w:numPr>
      <w:ind w:left="1440"/>
    </w:pPr>
  </w:style>
  <w:style w:type="paragraph" w:customStyle="1" w:styleId="ppCodeLanguageTable">
    <w:name w:val="pp Code Language Table"/>
    <w:basedOn w:val="ppCodeLanguage"/>
    <w:next w:val="Normal"/>
    <w:rsid w:val="004A04EE"/>
    <w:pPr>
      <w:numPr>
        <w:ilvl w:val="0"/>
        <w:numId w:val="0"/>
      </w:numPr>
    </w:pPr>
  </w:style>
  <w:style w:type="paragraph" w:customStyle="1" w:styleId="ppCodeTable">
    <w:name w:val="pp Code Table"/>
    <w:basedOn w:val="ppCode"/>
    <w:rsid w:val="004A04EE"/>
    <w:pPr>
      <w:numPr>
        <w:ilvl w:val="0"/>
        <w:numId w:val="0"/>
      </w:numPr>
    </w:pPr>
  </w:style>
  <w:style w:type="paragraph" w:customStyle="1" w:styleId="ppFigure">
    <w:name w:val="pp Figure"/>
    <w:basedOn w:val="Normal"/>
    <w:next w:val="Normal"/>
    <w:qFormat/>
    <w:rsid w:val="001E5E42"/>
    <w:pPr>
      <w:numPr>
        <w:ilvl w:val="1"/>
        <w:numId w:val="6"/>
      </w:numPr>
      <w:spacing w:after="240"/>
      <w:ind w:left="0"/>
    </w:pPr>
  </w:style>
  <w:style w:type="paragraph" w:customStyle="1" w:styleId="ppFigureCaption">
    <w:name w:val="pp Figure Caption"/>
    <w:basedOn w:val="Normal"/>
    <w:next w:val="ppBodyText"/>
    <w:qFormat/>
    <w:rsid w:val="001E5E42"/>
    <w:pPr>
      <w:numPr>
        <w:ilvl w:val="1"/>
        <w:numId w:val="5"/>
      </w:numPr>
      <w:ind w:left="0"/>
    </w:pPr>
    <w:rPr>
      <w:b/>
      <w:color w:val="003399"/>
    </w:rPr>
  </w:style>
  <w:style w:type="paragraph" w:customStyle="1" w:styleId="ppFigureCaptionIndent">
    <w:name w:val="pp Figure Caption Indent"/>
    <w:basedOn w:val="ppFigureCaption"/>
    <w:next w:val="ppBodyTextIndent"/>
    <w:rsid w:val="001E5E42"/>
    <w:pPr>
      <w:numPr>
        <w:ilvl w:val="2"/>
      </w:numPr>
      <w:ind w:left="720"/>
    </w:pPr>
  </w:style>
  <w:style w:type="paragraph" w:customStyle="1" w:styleId="ppFigureCaptionIndent2">
    <w:name w:val="pp Figure Caption Indent 2"/>
    <w:basedOn w:val="ppFigureCaptionIndent"/>
    <w:next w:val="ppBodyTextIndent2"/>
    <w:rsid w:val="001E5E42"/>
    <w:pPr>
      <w:numPr>
        <w:ilvl w:val="3"/>
      </w:numPr>
      <w:ind w:left="1440"/>
    </w:pPr>
  </w:style>
  <w:style w:type="paragraph" w:customStyle="1" w:styleId="ppFigureIndent">
    <w:name w:val="pp Figure Indent"/>
    <w:basedOn w:val="ppFigure"/>
    <w:next w:val="Normal"/>
    <w:rsid w:val="001E5E42"/>
    <w:pPr>
      <w:numPr>
        <w:ilvl w:val="2"/>
      </w:numPr>
      <w:ind w:left="720"/>
    </w:pPr>
  </w:style>
  <w:style w:type="paragraph" w:customStyle="1" w:styleId="ppFigureIndent2">
    <w:name w:val="pp Figure Indent 2"/>
    <w:basedOn w:val="ppFigureIndent"/>
    <w:next w:val="Normal"/>
    <w:rsid w:val="001E5E42"/>
    <w:pPr>
      <w:numPr>
        <w:ilvl w:val="3"/>
      </w:numPr>
      <w:ind w:left="1440"/>
    </w:pPr>
  </w:style>
  <w:style w:type="paragraph" w:customStyle="1" w:styleId="ppFigureNumber">
    <w:name w:val="pp Figure Number"/>
    <w:basedOn w:val="Normal"/>
    <w:next w:val="ppFigureCaption"/>
    <w:rsid w:val="001E5E42"/>
    <w:pPr>
      <w:numPr>
        <w:ilvl w:val="1"/>
        <w:numId w:val="7"/>
      </w:numPr>
      <w:spacing w:after="0"/>
      <w:ind w:left="0"/>
    </w:pPr>
    <w:rPr>
      <w:b/>
    </w:rPr>
  </w:style>
  <w:style w:type="paragraph" w:customStyle="1" w:styleId="ppFigureNumberIndent">
    <w:name w:val="pp Figure Number Indent"/>
    <w:basedOn w:val="ppFigureNumber"/>
    <w:next w:val="ppFigureCaptionIndent"/>
    <w:rsid w:val="001E5E42"/>
    <w:pPr>
      <w:numPr>
        <w:ilvl w:val="2"/>
      </w:numPr>
      <w:ind w:left="720"/>
    </w:pPr>
  </w:style>
  <w:style w:type="paragraph" w:customStyle="1" w:styleId="ppFigureNumberIndent2">
    <w:name w:val="pp Figure Number Indent 2"/>
    <w:basedOn w:val="ppFigureNumberIndent"/>
    <w:next w:val="ppFigureCaptionIndent2"/>
    <w:rsid w:val="001E5E42"/>
    <w:pPr>
      <w:numPr>
        <w:ilvl w:val="3"/>
      </w:numPr>
      <w:ind w:left="1440"/>
    </w:pPr>
  </w:style>
  <w:style w:type="paragraph" w:customStyle="1" w:styleId="ppListBodyText">
    <w:name w:val="pp List Body Text"/>
    <w:basedOn w:val="Normal"/>
    <w:rsid w:val="004A04EE"/>
  </w:style>
  <w:style w:type="paragraph" w:customStyle="1" w:styleId="ppNumberList">
    <w:name w:val="pp Number List"/>
    <w:basedOn w:val="Normal"/>
    <w:rsid w:val="00DB330A"/>
    <w:pPr>
      <w:numPr>
        <w:ilvl w:val="1"/>
        <w:numId w:val="9"/>
      </w:numPr>
      <w:tabs>
        <w:tab w:val="clear" w:pos="1037"/>
        <w:tab w:val="left" w:pos="1440"/>
      </w:tabs>
      <w:ind w:left="709"/>
    </w:pPr>
  </w:style>
  <w:style w:type="paragraph" w:customStyle="1" w:styleId="ppListEnd">
    <w:name w:val="pp List End"/>
    <w:basedOn w:val="ppNumberList"/>
    <w:next w:val="ppBodyText"/>
    <w:rsid w:val="001E5E42"/>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1E5E42"/>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1E5E42"/>
    <w:pPr>
      <w:numPr>
        <w:ilvl w:val="0"/>
        <w:numId w:val="0"/>
      </w:numPr>
    </w:pPr>
  </w:style>
  <w:style w:type="paragraph" w:customStyle="1" w:styleId="ppNoteIndent">
    <w:name w:val="pp Note Indent"/>
    <w:basedOn w:val="ppNote"/>
    <w:rsid w:val="001E5E42"/>
    <w:pPr>
      <w:numPr>
        <w:ilvl w:val="2"/>
      </w:numPr>
      <w:ind w:left="862"/>
    </w:pPr>
  </w:style>
  <w:style w:type="paragraph" w:customStyle="1" w:styleId="ppNoteIndent2">
    <w:name w:val="pp Note Indent 2"/>
    <w:basedOn w:val="ppNoteIndent"/>
    <w:rsid w:val="001E5E42"/>
    <w:pPr>
      <w:numPr>
        <w:ilvl w:val="3"/>
      </w:numPr>
      <w:ind w:left="1584"/>
    </w:pPr>
  </w:style>
  <w:style w:type="paragraph" w:customStyle="1" w:styleId="ppNumberListIndent">
    <w:name w:val="pp Number List Indent"/>
    <w:basedOn w:val="ppNumberList"/>
    <w:rsid w:val="001E5E42"/>
    <w:pPr>
      <w:numPr>
        <w:ilvl w:val="2"/>
      </w:numPr>
      <w:tabs>
        <w:tab w:val="clear" w:pos="1440"/>
        <w:tab w:val="left" w:pos="2160"/>
      </w:tabs>
      <w:ind w:left="1434" w:hanging="357"/>
    </w:pPr>
  </w:style>
  <w:style w:type="paragraph" w:customStyle="1" w:styleId="ppNumberListTable">
    <w:name w:val="pp Number List Table"/>
    <w:basedOn w:val="ppNumberList"/>
    <w:rsid w:val="001E5E42"/>
    <w:pPr>
      <w:numPr>
        <w:ilvl w:val="0"/>
        <w:numId w:val="0"/>
      </w:numPr>
      <w:tabs>
        <w:tab w:val="left" w:pos="403"/>
      </w:tabs>
    </w:pPr>
    <w:rPr>
      <w:sz w:val="18"/>
    </w:rPr>
  </w:style>
  <w:style w:type="paragraph" w:customStyle="1" w:styleId="ppProcedureStart">
    <w:name w:val="pp Procedure Start"/>
    <w:basedOn w:val="Normal"/>
    <w:next w:val="ppNumberList"/>
    <w:rsid w:val="001E5E42"/>
    <w:pPr>
      <w:spacing w:before="80" w:after="80"/>
    </w:pPr>
    <w:rPr>
      <w:rFonts w:cs="Arial"/>
      <w:b/>
      <w:szCs w:val="20"/>
    </w:rPr>
  </w:style>
  <w:style w:type="paragraph" w:customStyle="1" w:styleId="ppSection">
    <w:name w:val="pp Section"/>
    <w:basedOn w:val="Heading1"/>
    <w:next w:val="Normal"/>
    <w:rsid w:val="001E5E42"/>
    <w:rPr>
      <w:color w:val="333399"/>
    </w:rPr>
  </w:style>
  <w:style w:type="paragraph" w:customStyle="1" w:styleId="ppShowMe">
    <w:name w:val="pp Show Me"/>
    <w:basedOn w:val="Normal"/>
    <w:next w:val="ppBodyText"/>
    <w:rsid w:val="004A04EE"/>
    <w:rPr>
      <w:rFonts w:ascii="Britannic Bold" w:hAnsi="Britannic Bold"/>
      <w:color w:val="000080"/>
      <w:szCs w:val="20"/>
    </w:rPr>
  </w:style>
  <w:style w:type="table" w:customStyle="1" w:styleId="ppTableGrid">
    <w:name w:val="pp Table Grid"/>
    <w:basedOn w:val="ppTableList"/>
    <w:rsid w:val="001E5E42"/>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1E5E42"/>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1E5E42"/>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1E5E42"/>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1E5E42"/>
  </w:style>
  <w:style w:type="table" w:styleId="TableGrid">
    <w:name w:val="Table Grid"/>
    <w:basedOn w:val="TableNormal"/>
    <w:rsid w:val="001E5E42"/>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1E5E42"/>
    <w:rPr>
      <w:szCs w:val="20"/>
    </w:rPr>
  </w:style>
  <w:style w:type="character" w:customStyle="1" w:styleId="FootnoteTextChar">
    <w:name w:val="Footnote Text Char"/>
    <w:basedOn w:val="DefaultParagraphFont"/>
    <w:link w:val="FootnoteText"/>
    <w:uiPriority w:val="99"/>
    <w:rsid w:val="001E5E42"/>
    <w:rPr>
      <w:rFonts w:eastAsiaTheme="minorEastAsia"/>
      <w:szCs w:val="20"/>
      <w:lang w:bidi="en-US"/>
    </w:rPr>
  </w:style>
  <w:style w:type="paragraph" w:styleId="Header">
    <w:name w:val="header"/>
    <w:basedOn w:val="Normal"/>
    <w:link w:val="HeaderChar"/>
    <w:uiPriority w:val="99"/>
    <w:unhideWhenUsed/>
    <w:rsid w:val="001E5E42"/>
    <w:pPr>
      <w:tabs>
        <w:tab w:val="center" w:pos="4680"/>
        <w:tab w:val="right" w:pos="9360"/>
      </w:tabs>
    </w:pPr>
  </w:style>
  <w:style w:type="character" w:customStyle="1" w:styleId="HeaderChar">
    <w:name w:val="Header Char"/>
    <w:basedOn w:val="DefaultParagraphFont"/>
    <w:link w:val="Header"/>
    <w:uiPriority w:val="99"/>
    <w:rsid w:val="001E5E42"/>
    <w:rPr>
      <w:rFonts w:eastAsiaTheme="minorEastAsia"/>
      <w:lang w:bidi="en-US"/>
    </w:rPr>
  </w:style>
  <w:style w:type="paragraph" w:styleId="Footer">
    <w:name w:val="footer"/>
    <w:basedOn w:val="Normal"/>
    <w:link w:val="FooterChar"/>
    <w:uiPriority w:val="99"/>
    <w:unhideWhenUsed/>
    <w:rsid w:val="001E5E42"/>
    <w:pPr>
      <w:tabs>
        <w:tab w:val="center" w:pos="4680"/>
        <w:tab w:val="right" w:pos="9360"/>
      </w:tabs>
    </w:pPr>
  </w:style>
  <w:style w:type="character" w:customStyle="1" w:styleId="FooterChar">
    <w:name w:val="Footer Char"/>
    <w:basedOn w:val="DefaultParagraphFont"/>
    <w:link w:val="Footer"/>
    <w:uiPriority w:val="99"/>
    <w:rsid w:val="001E5E42"/>
    <w:rPr>
      <w:rFonts w:eastAsiaTheme="minorEastAsia"/>
      <w:lang w:bidi="en-US"/>
    </w:rPr>
  </w:style>
  <w:style w:type="character" w:customStyle="1" w:styleId="ppBulletListChar">
    <w:name w:val="pp Bullet List Char"/>
    <w:basedOn w:val="DefaultParagraphFont"/>
    <w:link w:val="ppBulletList"/>
    <w:rsid w:val="001E5E42"/>
    <w:rPr>
      <w:rFonts w:eastAsiaTheme="minorEastAsia"/>
      <w:lang w:bidi="en-US"/>
    </w:rPr>
  </w:style>
  <w:style w:type="paragraph" w:styleId="Title">
    <w:name w:val="Title"/>
    <w:basedOn w:val="Normal"/>
    <w:next w:val="Normal"/>
    <w:link w:val="TitleChar"/>
    <w:uiPriority w:val="10"/>
    <w:qFormat/>
    <w:rsid w:val="001E5E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5E42"/>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1E5E42"/>
    <w:rPr>
      <w:color w:val="808080"/>
    </w:rPr>
  </w:style>
  <w:style w:type="paragraph" w:styleId="BalloonText">
    <w:name w:val="Balloon Text"/>
    <w:basedOn w:val="Normal"/>
    <w:link w:val="BalloonTextChar"/>
    <w:uiPriority w:val="99"/>
    <w:semiHidden/>
    <w:unhideWhenUsed/>
    <w:rsid w:val="001E5E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E42"/>
    <w:rPr>
      <w:rFonts w:ascii="Tahoma" w:eastAsiaTheme="minorEastAsia" w:hAnsi="Tahoma" w:cs="Tahoma"/>
      <w:sz w:val="16"/>
      <w:szCs w:val="16"/>
      <w:lang w:bidi="en-US"/>
    </w:rPr>
  </w:style>
  <w:style w:type="paragraph" w:styleId="Caption">
    <w:name w:val="caption"/>
    <w:basedOn w:val="Normal"/>
    <w:next w:val="Normal"/>
    <w:uiPriority w:val="35"/>
    <w:unhideWhenUsed/>
    <w:qFormat/>
    <w:rsid w:val="001E5E42"/>
    <w:pPr>
      <w:spacing w:after="200" w:line="240" w:lineRule="auto"/>
    </w:pPr>
    <w:rPr>
      <w:b/>
      <w:bCs/>
      <w:color w:val="4F81BD" w:themeColor="accent1"/>
      <w:sz w:val="18"/>
      <w:szCs w:val="18"/>
    </w:rPr>
  </w:style>
  <w:style w:type="table" w:customStyle="1" w:styleId="ppTable">
    <w:name w:val="pp Table"/>
    <w:basedOn w:val="TableNormal"/>
    <w:uiPriority w:val="99"/>
    <w:rsid w:val="001E5E42"/>
    <w:pPr>
      <w:spacing w:after="24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1E5E42"/>
    <w:pPr>
      <w:numPr>
        <w:ilvl w:val="4"/>
      </w:numPr>
    </w:pPr>
  </w:style>
  <w:style w:type="paragraph" w:customStyle="1" w:styleId="ppBulletListIndent2">
    <w:name w:val="pp Bullet List Indent 2"/>
    <w:basedOn w:val="ppBulletListIndent"/>
    <w:qFormat/>
    <w:rsid w:val="001E5E42"/>
    <w:pPr>
      <w:numPr>
        <w:ilvl w:val="3"/>
      </w:numPr>
      <w:ind w:left="2115" w:hanging="357"/>
    </w:pPr>
  </w:style>
  <w:style w:type="paragraph" w:customStyle="1" w:styleId="ppNumberListIndent2">
    <w:name w:val="pp Number List Indent 2"/>
    <w:basedOn w:val="ppNumberListIndent"/>
    <w:qFormat/>
    <w:rsid w:val="001E5E42"/>
    <w:pPr>
      <w:numPr>
        <w:ilvl w:val="3"/>
      </w:numPr>
      <w:ind w:left="2115" w:hanging="357"/>
    </w:pPr>
  </w:style>
  <w:style w:type="paragraph" w:customStyle="1" w:styleId="ppCodeIndent3">
    <w:name w:val="pp Code Indent 3"/>
    <w:basedOn w:val="ppCodeIndent2"/>
    <w:qFormat/>
    <w:rsid w:val="001E5E42"/>
    <w:pPr>
      <w:numPr>
        <w:ilvl w:val="4"/>
      </w:numPr>
    </w:pPr>
  </w:style>
  <w:style w:type="paragraph" w:customStyle="1" w:styleId="ppCodeLanguageIndent3">
    <w:name w:val="pp Code Language Indent 3"/>
    <w:basedOn w:val="ppCodeLanguageIndent2"/>
    <w:next w:val="ppCodeIndent3"/>
    <w:qFormat/>
    <w:rsid w:val="001E5E42"/>
    <w:pPr>
      <w:numPr>
        <w:ilvl w:val="4"/>
      </w:numPr>
    </w:pPr>
  </w:style>
  <w:style w:type="paragraph" w:customStyle="1" w:styleId="ppNoteIndent3">
    <w:name w:val="pp Note Indent 3"/>
    <w:basedOn w:val="ppNoteIndent2"/>
    <w:qFormat/>
    <w:rsid w:val="001E5E42"/>
    <w:pPr>
      <w:numPr>
        <w:ilvl w:val="4"/>
      </w:numPr>
    </w:pPr>
  </w:style>
  <w:style w:type="paragraph" w:customStyle="1" w:styleId="ppFigureIndent3">
    <w:name w:val="pp Figure Indent 3"/>
    <w:basedOn w:val="ppFigureIndent2"/>
    <w:qFormat/>
    <w:rsid w:val="001E5E42"/>
    <w:pPr>
      <w:numPr>
        <w:ilvl w:val="4"/>
      </w:numPr>
    </w:pPr>
  </w:style>
  <w:style w:type="paragraph" w:customStyle="1" w:styleId="ppFigureCaptionIndent3">
    <w:name w:val="pp Figure Caption Indent 3"/>
    <w:basedOn w:val="ppFigureCaptionIndent2"/>
    <w:qFormat/>
    <w:rsid w:val="001E5E42"/>
    <w:pPr>
      <w:numPr>
        <w:ilvl w:val="4"/>
      </w:numPr>
    </w:pPr>
  </w:style>
  <w:style w:type="paragraph" w:customStyle="1" w:styleId="ppFigureNumberIndent3">
    <w:name w:val="pp Figure Number Indent 3"/>
    <w:basedOn w:val="ppFigureNumberIndent2"/>
    <w:qFormat/>
    <w:rsid w:val="001E5E42"/>
    <w:pPr>
      <w:numPr>
        <w:ilvl w:val="4"/>
      </w:numPr>
      <w:ind w:left="2160" w:firstLine="0"/>
    </w:pPr>
  </w:style>
  <w:style w:type="character" w:styleId="Hyperlink">
    <w:name w:val="Hyperlink"/>
    <w:basedOn w:val="DefaultParagraphFont"/>
    <w:uiPriority w:val="99"/>
    <w:unhideWhenUsed/>
    <w:rsid w:val="00085C0C"/>
    <w:rPr>
      <w:color w:val="0000FF" w:themeColor="hyperlink"/>
      <w:u w:val="single"/>
    </w:rPr>
  </w:style>
  <w:style w:type="character" w:styleId="Strong">
    <w:name w:val="Strong"/>
    <w:basedOn w:val="DefaultParagraphFont"/>
    <w:uiPriority w:val="22"/>
    <w:qFormat/>
    <w:rsid w:val="00CC62C2"/>
    <w:rPr>
      <w:b/>
      <w:bCs/>
    </w:rPr>
  </w:style>
  <w:style w:type="character" w:styleId="CommentReference">
    <w:name w:val="annotation reference"/>
    <w:basedOn w:val="DefaultParagraphFont"/>
    <w:uiPriority w:val="99"/>
    <w:semiHidden/>
    <w:unhideWhenUsed/>
    <w:rsid w:val="0047312C"/>
    <w:rPr>
      <w:sz w:val="16"/>
      <w:szCs w:val="16"/>
    </w:rPr>
  </w:style>
  <w:style w:type="paragraph" w:styleId="CommentText">
    <w:name w:val="annotation text"/>
    <w:basedOn w:val="Normal"/>
    <w:link w:val="CommentTextChar"/>
    <w:uiPriority w:val="99"/>
    <w:semiHidden/>
    <w:unhideWhenUsed/>
    <w:rsid w:val="0047312C"/>
    <w:pPr>
      <w:spacing w:line="240" w:lineRule="auto"/>
    </w:pPr>
    <w:rPr>
      <w:sz w:val="20"/>
      <w:szCs w:val="20"/>
    </w:rPr>
  </w:style>
  <w:style w:type="character" w:customStyle="1" w:styleId="CommentTextChar">
    <w:name w:val="Comment Text Char"/>
    <w:basedOn w:val="DefaultParagraphFont"/>
    <w:link w:val="CommentText"/>
    <w:uiPriority w:val="99"/>
    <w:semiHidden/>
    <w:rsid w:val="0047312C"/>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47312C"/>
    <w:rPr>
      <w:b/>
      <w:bCs/>
    </w:rPr>
  </w:style>
  <w:style w:type="character" w:customStyle="1" w:styleId="CommentSubjectChar">
    <w:name w:val="Comment Subject Char"/>
    <w:basedOn w:val="CommentTextChar"/>
    <w:link w:val="CommentSubject"/>
    <w:uiPriority w:val="99"/>
    <w:semiHidden/>
    <w:rsid w:val="0047312C"/>
    <w:rPr>
      <w:rFonts w:eastAsiaTheme="minorEastAsia"/>
      <w:b/>
      <w:bCs/>
      <w:sz w:val="20"/>
      <w:szCs w:val="20"/>
      <w:lang w:bidi="en-US"/>
    </w:rPr>
  </w:style>
  <w:style w:type="paragraph" w:styleId="Revision">
    <w:name w:val="Revision"/>
    <w:hidden/>
    <w:uiPriority w:val="99"/>
    <w:semiHidden/>
    <w:rsid w:val="00E23CB0"/>
    <w:pPr>
      <w:spacing w:after="0" w:line="240" w:lineRule="auto"/>
    </w:pPr>
    <w:rPr>
      <w:rFonts w:eastAsiaTheme="minorEastAsia"/>
      <w:lang w:bidi="en-US"/>
    </w:rPr>
  </w:style>
  <w:style w:type="paragraph" w:styleId="ListParagraph">
    <w:name w:val="List Paragraph"/>
    <w:basedOn w:val="Normal"/>
    <w:uiPriority w:val="34"/>
    <w:rsid w:val="00E23CB0"/>
    <w:pPr>
      <w:ind w:left="720"/>
      <w:contextualSpacing/>
    </w:pPr>
  </w:style>
  <w:style w:type="paragraph" w:styleId="TOC1">
    <w:name w:val="toc 1"/>
    <w:basedOn w:val="Normal"/>
    <w:next w:val="Normal"/>
    <w:autoRedefine/>
    <w:uiPriority w:val="39"/>
    <w:rsid w:val="00CC0462"/>
    <w:pPr>
      <w:tabs>
        <w:tab w:val="right" w:leader="dot" w:pos="9344"/>
      </w:tabs>
      <w:spacing w:before="280" w:after="0" w:line="280" w:lineRule="atLeast"/>
    </w:pPr>
    <w:rPr>
      <w:rFonts w:ascii="Arial" w:eastAsia="Batang" w:hAnsi="Arial" w:cs="Arial"/>
      <w:b/>
      <w:bCs/>
      <w:caps/>
      <w:noProof/>
      <w:sz w:val="20"/>
      <w:szCs w:val="20"/>
      <w:lang w:eastAsia="ko-KR"/>
    </w:rPr>
  </w:style>
  <w:style w:type="character" w:customStyle="1" w:styleId="ppBodyTextChar">
    <w:name w:val="pp Body Text Char"/>
    <w:basedOn w:val="DefaultParagraphFont"/>
    <w:link w:val="ppBodyText"/>
    <w:locked/>
    <w:rsid w:val="00CC0462"/>
    <w:rPr>
      <w:rFonts w:eastAsiaTheme="minorEastAsia"/>
      <w:lang w:bidi="en-US"/>
    </w:rPr>
  </w:style>
  <w:style w:type="paragraph" w:styleId="TOC3">
    <w:name w:val="toc 3"/>
    <w:basedOn w:val="Normal"/>
    <w:next w:val="Normal"/>
    <w:autoRedefine/>
    <w:uiPriority w:val="39"/>
    <w:unhideWhenUsed/>
    <w:rsid w:val="00CC0462"/>
    <w:pPr>
      <w:spacing w:after="100"/>
      <w:ind w:left="440"/>
    </w:pPr>
  </w:style>
  <w:style w:type="paragraph" w:customStyle="1" w:styleId="ppBodyAfterTableText">
    <w:name w:val="pp Body After Table Text"/>
    <w:basedOn w:val="ppBodyText"/>
    <w:next w:val="BodyText"/>
    <w:qFormat/>
    <w:rsid w:val="001E5E42"/>
    <w:pPr>
      <w:spacing w:before="240"/>
    </w:pPr>
  </w:style>
  <w:style w:type="paragraph" w:styleId="BodyText">
    <w:name w:val="Body Text"/>
    <w:basedOn w:val="Normal"/>
    <w:link w:val="BodyTextChar"/>
    <w:semiHidden/>
    <w:unhideWhenUsed/>
    <w:rsid w:val="001E5E42"/>
  </w:style>
  <w:style w:type="character" w:customStyle="1" w:styleId="BodyTextChar">
    <w:name w:val="Body Text Char"/>
    <w:basedOn w:val="DefaultParagraphFont"/>
    <w:link w:val="BodyText"/>
    <w:semiHidden/>
    <w:rsid w:val="001E5E42"/>
    <w:rPr>
      <w:rFonts w:eastAsiaTheme="minorEastAsia"/>
      <w:lang w:bidi="en-US"/>
    </w:rPr>
  </w:style>
  <w:style w:type="character" w:styleId="FollowedHyperlink">
    <w:name w:val="FollowedHyperlink"/>
    <w:basedOn w:val="DefaultParagraphFont"/>
    <w:uiPriority w:val="99"/>
    <w:semiHidden/>
    <w:unhideWhenUsed/>
    <w:rsid w:val="003F780B"/>
    <w:rPr>
      <w:color w:val="800080" w:themeColor="followedHyperlink"/>
      <w:u w:val="single"/>
    </w:rPr>
  </w:style>
  <w:style w:type="paragraph" w:styleId="NormalWeb">
    <w:name w:val="Normal (Web)"/>
    <w:basedOn w:val="Normal"/>
    <w:uiPriority w:val="99"/>
    <w:semiHidden/>
    <w:unhideWhenUsed/>
    <w:rsid w:val="005C20EC"/>
    <w:pPr>
      <w:spacing w:before="100" w:beforeAutospacing="1" w:after="100" w:afterAutospacing="1" w:line="240" w:lineRule="auto"/>
    </w:pPr>
    <w:rPr>
      <w:rFonts w:ascii="Times New Roman" w:hAnsi="Times New Roman" w:cs="Times New Roman"/>
      <w:sz w:val="24"/>
      <w:szCs w:val="24"/>
      <w:lang w:val="en-GB" w:eastAsia="en-GB"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A619DE"/>
    <w:pPr>
      <w:spacing w:after="120"/>
    </w:pPr>
    <w:rPr>
      <w:rFonts w:eastAsiaTheme="minorEastAsia"/>
      <w:lang w:bidi="en-US"/>
    </w:rPr>
  </w:style>
  <w:style w:type="paragraph" w:styleId="Heading1">
    <w:name w:val="heading 1"/>
    <w:basedOn w:val="Normal"/>
    <w:next w:val="ppBodyText"/>
    <w:link w:val="Heading1Char"/>
    <w:qFormat/>
    <w:rsid w:val="001E5E4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ppBodyText"/>
    <w:link w:val="Heading2Char"/>
    <w:unhideWhenUsed/>
    <w:qFormat/>
    <w:rsid w:val="001E5E4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1E5E4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1E5E4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E5E42"/>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rsid w:val="001E5E42"/>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1E5E42"/>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1E5E42"/>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1E5E42"/>
    <w:pPr>
      <w:numPr>
        <w:ilvl w:val="1"/>
        <w:numId w:val="10"/>
      </w:numPr>
      <w:spacing w:after="120"/>
    </w:pPr>
    <w:rPr>
      <w:rFonts w:eastAsiaTheme="minorEastAsia"/>
      <w:lang w:bidi="en-US"/>
    </w:rPr>
  </w:style>
  <w:style w:type="paragraph" w:customStyle="1" w:styleId="ppBodyTextIndent">
    <w:name w:val="pp Body Text Indent"/>
    <w:basedOn w:val="ppBodyText"/>
    <w:rsid w:val="001E5E42"/>
    <w:pPr>
      <w:numPr>
        <w:ilvl w:val="2"/>
      </w:numPr>
    </w:pPr>
  </w:style>
  <w:style w:type="paragraph" w:customStyle="1" w:styleId="ppBodyTextIndent2">
    <w:name w:val="pp Body Text Indent 2"/>
    <w:basedOn w:val="ppBodyTextIndent"/>
    <w:rsid w:val="001E5E42"/>
    <w:pPr>
      <w:numPr>
        <w:ilvl w:val="3"/>
      </w:numPr>
    </w:pPr>
  </w:style>
  <w:style w:type="paragraph" w:customStyle="1" w:styleId="ppBulletList">
    <w:name w:val="pp Bullet List"/>
    <w:basedOn w:val="ppNumberList"/>
    <w:link w:val="ppBulletListChar"/>
    <w:qFormat/>
    <w:rsid w:val="001E5E42"/>
    <w:pPr>
      <w:numPr>
        <w:numId w:val="32"/>
      </w:numPr>
      <w:tabs>
        <w:tab w:val="clear" w:pos="1440"/>
      </w:tabs>
      <w:ind w:left="754" w:hanging="357"/>
    </w:pPr>
  </w:style>
  <w:style w:type="paragraph" w:customStyle="1" w:styleId="ppBulletListIndent">
    <w:name w:val="pp Bullet List Indent"/>
    <w:basedOn w:val="ppBulletList"/>
    <w:rsid w:val="00E04460"/>
    <w:pPr>
      <w:numPr>
        <w:ilvl w:val="2"/>
        <w:numId w:val="2"/>
      </w:numPr>
    </w:pPr>
  </w:style>
  <w:style w:type="paragraph" w:customStyle="1" w:styleId="ppBulletListTable">
    <w:name w:val="pp Bullet List Table"/>
    <w:basedOn w:val="Normal"/>
    <w:uiPriority w:val="11"/>
    <w:rsid w:val="004A04EE"/>
    <w:pPr>
      <w:tabs>
        <w:tab w:val="left" w:pos="403"/>
        <w:tab w:val="num" w:pos="907"/>
      </w:tabs>
      <w:spacing w:before="100"/>
      <w:ind w:left="907" w:hanging="360"/>
    </w:pPr>
    <w:rPr>
      <w:sz w:val="18"/>
    </w:rPr>
  </w:style>
  <w:style w:type="paragraph" w:customStyle="1" w:styleId="ppChapterNumber">
    <w:name w:val="pp Chapter Number"/>
    <w:next w:val="Normal"/>
    <w:uiPriority w:val="14"/>
    <w:rsid w:val="001E5E42"/>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1E5E42"/>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1E5E42"/>
    <w:pPr>
      <w:spacing w:before="340" w:after="24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1E5E42"/>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1E5E42"/>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1E5E42"/>
    <w:pPr>
      <w:numPr>
        <w:ilvl w:val="2"/>
      </w:numPr>
      <w:ind w:left="720"/>
    </w:pPr>
  </w:style>
  <w:style w:type="paragraph" w:customStyle="1" w:styleId="ppCodeIndent2">
    <w:name w:val="pp Code Indent 2"/>
    <w:basedOn w:val="ppCodeIndent"/>
    <w:rsid w:val="001E5E42"/>
    <w:pPr>
      <w:numPr>
        <w:ilvl w:val="3"/>
      </w:numPr>
      <w:ind w:left="1440"/>
    </w:pPr>
  </w:style>
  <w:style w:type="paragraph" w:customStyle="1" w:styleId="ppCodeLanguage">
    <w:name w:val="pp Code Language"/>
    <w:basedOn w:val="Normal"/>
    <w:next w:val="ppCode"/>
    <w:qFormat/>
    <w:rsid w:val="001E5E42"/>
    <w:pPr>
      <w:keepNext/>
      <w:numPr>
        <w:ilvl w:val="1"/>
        <w:numId w:val="4"/>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1E5E42"/>
    <w:pPr>
      <w:numPr>
        <w:ilvl w:val="2"/>
      </w:numPr>
      <w:ind w:left="720"/>
    </w:pPr>
  </w:style>
  <w:style w:type="paragraph" w:customStyle="1" w:styleId="ppCodeLanguageIndent2">
    <w:name w:val="pp Code Language Indent 2"/>
    <w:basedOn w:val="ppCodeLanguageIndent"/>
    <w:next w:val="ppCodeIndent2"/>
    <w:rsid w:val="001E5E42"/>
    <w:pPr>
      <w:numPr>
        <w:ilvl w:val="3"/>
      </w:numPr>
      <w:ind w:left="1440"/>
    </w:pPr>
  </w:style>
  <w:style w:type="paragraph" w:customStyle="1" w:styleId="ppCodeLanguageTable">
    <w:name w:val="pp Code Language Table"/>
    <w:basedOn w:val="ppCodeLanguage"/>
    <w:next w:val="Normal"/>
    <w:rsid w:val="004A04EE"/>
    <w:pPr>
      <w:numPr>
        <w:ilvl w:val="0"/>
        <w:numId w:val="0"/>
      </w:numPr>
    </w:pPr>
  </w:style>
  <w:style w:type="paragraph" w:customStyle="1" w:styleId="ppCodeTable">
    <w:name w:val="pp Code Table"/>
    <w:basedOn w:val="ppCode"/>
    <w:rsid w:val="004A04EE"/>
    <w:pPr>
      <w:numPr>
        <w:ilvl w:val="0"/>
        <w:numId w:val="0"/>
      </w:numPr>
    </w:pPr>
  </w:style>
  <w:style w:type="paragraph" w:customStyle="1" w:styleId="ppFigure">
    <w:name w:val="pp Figure"/>
    <w:basedOn w:val="Normal"/>
    <w:next w:val="Normal"/>
    <w:qFormat/>
    <w:rsid w:val="001E5E42"/>
    <w:pPr>
      <w:numPr>
        <w:ilvl w:val="1"/>
        <w:numId w:val="6"/>
      </w:numPr>
      <w:spacing w:after="240"/>
      <w:ind w:left="0"/>
    </w:pPr>
  </w:style>
  <w:style w:type="paragraph" w:customStyle="1" w:styleId="ppFigureCaption">
    <w:name w:val="pp Figure Caption"/>
    <w:basedOn w:val="Normal"/>
    <w:next w:val="ppBodyText"/>
    <w:qFormat/>
    <w:rsid w:val="001E5E42"/>
    <w:pPr>
      <w:numPr>
        <w:ilvl w:val="1"/>
        <w:numId w:val="5"/>
      </w:numPr>
      <w:ind w:left="0"/>
    </w:pPr>
    <w:rPr>
      <w:b/>
      <w:color w:val="003399"/>
    </w:rPr>
  </w:style>
  <w:style w:type="paragraph" w:customStyle="1" w:styleId="ppFigureCaptionIndent">
    <w:name w:val="pp Figure Caption Indent"/>
    <w:basedOn w:val="ppFigureCaption"/>
    <w:next w:val="ppBodyTextIndent"/>
    <w:rsid w:val="001E5E42"/>
    <w:pPr>
      <w:numPr>
        <w:ilvl w:val="2"/>
      </w:numPr>
      <w:ind w:left="720"/>
    </w:pPr>
  </w:style>
  <w:style w:type="paragraph" w:customStyle="1" w:styleId="ppFigureCaptionIndent2">
    <w:name w:val="pp Figure Caption Indent 2"/>
    <w:basedOn w:val="ppFigureCaptionIndent"/>
    <w:next w:val="ppBodyTextIndent2"/>
    <w:rsid w:val="001E5E42"/>
    <w:pPr>
      <w:numPr>
        <w:ilvl w:val="3"/>
      </w:numPr>
      <w:ind w:left="1440"/>
    </w:pPr>
  </w:style>
  <w:style w:type="paragraph" w:customStyle="1" w:styleId="ppFigureIndent">
    <w:name w:val="pp Figure Indent"/>
    <w:basedOn w:val="ppFigure"/>
    <w:next w:val="Normal"/>
    <w:rsid w:val="001E5E42"/>
    <w:pPr>
      <w:numPr>
        <w:ilvl w:val="2"/>
      </w:numPr>
      <w:ind w:left="720"/>
    </w:pPr>
  </w:style>
  <w:style w:type="paragraph" w:customStyle="1" w:styleId="ppFigureIndent2">
    <w:name w:val="pp Figure Indent 2"/>
    <w:basedOn w:val="ppFigureIndent"/>
    <w:next w:val="Normal"/>
    <w:rsid w:val="001E5E42"/>
    <w:pPr>
      <w:numPr>
        <w:ilvl w:val="3"/>
      </w:numPr>
      <w:ind w:left="1440"/>
    </w:pPr>
  </w:style>
  <w:style w:type="paragraph" w:customStyle="1" w:styleId="ppFigureNumber">
    <w:name w:val="pp Figure Number"/>
    <w:basedOn w:val="Normal"/>
    <w:next w:val="ppFigureCaption"/>
    <w:rsid w:val="001E5E42"/>
    <w:pPr>
      <w:numPr>
        <w:ilvl w:val="1"/>
        <w:numId w:val="7"/>
      </w:numPr>
      <w:spacing w:after="0"/>
      <w:ind w:left="0"/>
    </w:pPr>
    <w:rPr>
      <w:b/>
    </w:rPr>
  </w:style>
  <w:style w:type="paragraph" w:customStyle="1" w:styleId="ppFigureNumberIndent">
    <w:name w:val="pp Figure Number Indent"/>
    <w:basedOn w:val="ppFigureNumber"/>
    <w:next w:val="ppFigureCaptionIndent"/>
    <w:rsid w:val="001E5E42"/>
    <w:pPr>
      <w:numPr>
        <w:ilvl w:val="2"/>
      </w:numPr>
      <w:ind w:left="720"/>
    </w:pPr>
  </w:style>
  <w:style w:type="paragraph" w:customStyle="1" w:styleId="ppFigureNumberIndent2">
    <w:name w:val="pp Figure Number Indent 2"/>
    <w:basedOn w:val="ppFigureNumberIndent"/>
    <w:next w:val="ppFigureCaptionIndent2"/>
    <w:rsid w:val="001E5E42"/>
    <w:pPr>
      <w:numPr>
        <w:ilvl w:val="3"/>
      </w:numPr>
      <w:ind w:left="1440"/>
    </w:pPr>
  </w:style>
  <w:style w:type="paragraph" w:customStyle="1" w:styleId="ppListBodyText">
    <w:name w:val="pp List Body Text"/>
    <w:basedOn w:val="Normal"/>
    <w:rsid w:val="004A04EE"/>
  </w:style>
  <w:style w:type="paragraph" w:customStyle="1" w:styleId="ppNumberList">
    <w:name w:val="pp Number List"/>
    <w:basedOn w:val="Normal"/>
    <w:rsid w:val="00DB330A"/>
    <w:pPr>
      <w:numPr>
        <w:ilvl w:val="1"/>
        <w:numId w:val="9"/>
      </w:numPr>
      <w:tabs>
        <w:tab w:val="clear" w:pos="1037"/>
        <w:tab w:val="left" w:pos="1440"/>
      </w:tabs>
      <w:ind w:left="709"/>
    </w:pPr>
  </w:style>
  <w:style w:type="paragraph" w:customStyle="1" w:styleId="ppListEnd">
    <w:name w:val="pp List End"/>
    <w:basedOn w:val="ppNumberList"/>
    <w:next w:val="ppBodyText"/>
    <w:rsid w:val="001E5E42"/>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1E5E42"/>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1E5E42"/>
    <w:pPr>
      <w:numPr>
        <w:ilvl w:val="0"/>
        <w:numId w:val="0"/>
      </w:numPr>
    </w:pPr>
  </w:style>
  <w:style w:type="paragraph" w:customStyle="1" w:styleId="ppNoteIndent">
    <w:name w:val="pp Note Indent"/>
    <w:basedOn w:val="ppNote"/>
    <w:rsid w:val="001E5E42"/>
    <w:pPr>
      <w:numPr>
        <w:ilvl w:val="2"/>
      </w:numPr>
      <w:ind w:left="862"/>
    </w:pPr>
  </w:style>
  <w:style w:type="paragraph" w:customStyle="1" w:styleId="ppNoteIndent2">
    <w:name w:val="pp Note Indent 2"/>
    <w:basedOn w:val="ppNoteIndent"/>
    <w:rsid w:val="001E5E42"/>
    <w:pPr>
      <w:numPr>
        <w:ilvl w:val="3"/>
      </w:numPr>
      <w:ind w:left="1584"/>
    </w:pPr>
  </w:style>
  <w:style w:type="paragraph" w:customStyle="1" w:styleId="ppNumberListIndent">
    <w:name w:val="pp Number List Indent"/>
    <w:basedOn w:val="ppNumberList"/>
    <w:rsid w:val="001E5E42"/>
    <w:pPr>
      <w:numPr>
        <w:ilvl w:val="2"/>
      </w:numPr>
      <w:tabs>
        <w:tab w:val="clear" w:pos="1440"/>
        <w:tab w:val="left" w:pos="2160"/>
      </w:tabs>
      <w:ind w:left="1434" w:hanging="357"/>
    </w:pPr>
  </w:style>
  <w:style w:type="paragraph" w:customStyle="1" w:styleId="ppNumberListTable">
    <w:name w:val="pp Number List Table"/>
    <w:basedOn w:val="ppNumberList"/>
    <w:rsid w:val="001E5E42"/>
    <w:pPr>
      <w:numPr>
        <w:ilvl w:val="0"/>
        <w:numId w:val="0"/>
      </w:numPr>
      <w:tabs>
        <w:tab w:val="left" w:pos="403"/>
      </w:tabs>
    </w:pPr>
    <w:rPr>
      <w:sz w:val="18"/>
    </w:rPr>
  </w:style>
  <w:style w:type="paragraph" w:customStyle="1" w:styleId="ppProcedureStart">
    <w:name w:val="pp Procedure Start"/>
    <w:basedOn w:val="Normal"/>
    <w:next w:val="ppNumberList"/>
    <w:rsid w:val="001E5E42"/>
    <w:pPr>
      <w:spacing w:before="80" w:after="80"/>
    </w:pPr>
    <w:rPr>
      <w:rFonts w:cs="Arial"/>
      <w:b/>
      <w:szCs w:val="20"/>
    </w:rPr>
  </w:style>
  <w:style w:type="paragraph" w:customStyle="1" w:styleId="ppSection">
    <w:name w:val="pp Section"/>
    <w:basedOn w:val="Heading1"/>
    <w:next w:val="Normal"/>
    <w:rsid w:val="001E5E42"/>
    <w:rPr>
      <w:color w:val="333399"/>
    </w:rPr>
  </w:style>
  <w:style w:type="paragraph" w:customStyle="1" w:styleId="ppShowMe">
    <w:name w:val="pp Show Me"/>
    <w:basedOn w:val="Normal"/>
    <w:next w:val="ppBodyText"/>
    <w:rsid w:val="004A04EE"/>
    <w:rPr>
      <w:rFonts w:ascii="Britannic Bold" w:hAnsi="Britannic Bold"/>
      <w:color w:val="000080"/>
      <w:szCs w:val="20"/>
    </w:rPr>
  </w:style>
  <w:style w:type="table" w:customStyle="1" w:styleId="ppTableGrid">
    <w:name w:val="pp Table Grid"/>
    <w:basedOn w:val="ppTableList"/>
    <w:rsid w:val="001E5E42"/>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1E5E42"/>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1E5E42"/>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1E5E42"/>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rsid w:val="001E5E42"/>
  </w:style>
  <w:style w:type="table" w:styleId="TableGrid">
    <w:name w:val="Table Grid"/>
    <w:basedOn w:val="TableNormal"/>
    <w:rsid w:val="001E5E42"/>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1E5E42"/>
    <w:rPr>
      <w:szCs w:val="20"/>
    </w:rPr>
  </w:style>
  <w:style w:type="character" w:customStyle="1" w:styleId="FootnoteTextChar">
    <w:name w:val="Footnote Text Char"/>
    <w:basedOn w:val="DefaultParagraphFont"/>
    <w:link w:val="FootnoteText"/>
    <w:uiPriority w:val="99"/>
    <w:rsid w:val="001E5E42"/>
    <w:rPr>
      <w:rFonts w:eastAsiaTheme="minorEastAsia"/>
      <w:szCs w:val="20"/>
      <w:lang w:bidi="en-US"/>
    </w:rPr>
  </w:style>
  <w:style w:type="paragraph" w:styleId="Header">
    <w:name w:val="header"/>
    <w:basedOn w:val="Normal"/>
    <w:link w:val="HeaderChar"/>
    <w:uiPriority w:val="99"/>
    <w:unhideWhenUsed/>
    <w:rsid w:val="001E5E42"/>
    <w:pPr>
      <w:tabs>
        <w:tab w:val="center" w:pos="4680"/>
        <w:tab w:val="right" w:pos="9360"/>
      </w:tabs>
    </w:pPr>
  </w:style>
  <w:style w:type="character" w:customStyle="1" w:styleId="HeaderChar">
    <w:name w:val="Header Char"/>
    <w:basedOn w:val="DefaultParagraphFont"/>
    <w:link w:val="Header"/>
    <w:uiPriority w:val="99"/>
    <w:rsid w:val="001E5E42"/>
    <w:rPr>
      <w:rFonts w:eastAsiaTheme="minorEastAsia"/>
      <w:lang w:bidi="en-US"/>
    </w:rPr>
  </w:style>
  <w:style w:type="paragraph" w:styleId="Footer">
    <w:name w:val="footer"/>
    <w:basedOn w:val="Normal"/>
    <w:link w:val="FooterChar"/>
    <w:uiPriority w:val="99"/>
    <w:unhideWhenUsed/>
    <w:rsid w:val="001E5E42"/>
    <w:pPr>
      <w:tabs>
        <w:tab w:val="center" w:pos="4680"/>
        <w:tab w:val="right" w:pos="9360"/>
      </w:tabs>
    </w:pPr>
  </w:style>
  <w:style w:type="character" w:customStyle="1" w:styleId="FooterChar">
    <w:name w:val="Footer Char"/>
    <w:basedOn w:val="DefaultParagraphFont"/>
    <w:link w:val="Footer"/>
    <w:uiPriority w:val="99"/>
    <w:rsid w:val="001E5E42"/>
    <w:rPr>
      <w:rFonts w:eastAsiaTheme="minorEastAsia"/>
      <w:lang w:bidi="en-US"/>
    </w:rPr>
  </w:style>
  <w:style w:type="character" w:customStyle="1" w:styleId="ppBulletListChar">
    <w:name w:val="pp Bullet List Char"/>
    <w:basedOn w:val="DefaultParagraphFont"/>
    <w:link w:val="ppBulletList"/>
    <w:rsid w:val="001E5E42"/>
    <w:rPr>
      <w:rFonts w:eastAsiaTheme="minorEastAsia"/>
      <w:lang w:bidi="en-US"/>
    </w:rPr>
  </w:style>
  <w:style w:type="paragraph" w:styleId="Title">
    <w:name w:val="Title"/>
    <w:basedOn w:val="Normal"/>
    <w:next w:val="Normal"/>
    <w:link w:val="TitleChar"/>
    <w:uiPriority w:val="10"/>
    <w:qFormat/>
    <w:rsid w:val="001E5E4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5E42"/>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1E5E42"/>
    <w:rPr>
      <w:color w:val="808080"/>
    </w:rPr>
  </w:style>
  <w:style w:type="paragraph" w:styleId="BalloonText">
    <w:name w:val="Balloon Text"/>
    <w:basedOn w:val="Normal"/>
    <w:link w:val="BalloonTextChar"/>
    <w:uiPriority w:val="99"/>
    <w:semiHidden/>
    <w:unhideWhenUsed/>
    <w:rsid w:val="001E5E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E42"/>
    <w:rPr>
      <w:rFonts w:ascii="Tahoma" w:eastAsiaTheme="minorEastAsia" w:hAnsi="Tahoma" w:cs="Tahoma"/>
      <w:sz w:val="16"/>
      <w:szCs w:val="16"/>
      <w:lang w:bidi="en-US"/>
    </w:rPr>
  </w:style>
  <w:style w:type="paragraph" w:styleId="Caption">
    <w:name w:val="caption"/>
    <w:basedOn w:val="Normal"/>
    <w:next w:val="Normal"/>
    <w:uiPriority w:val="35"/>
    <w:unhideWhenUsed/>
    <w:qFormat/>
    <w:rsid w:val="001E5E42"/>
    <w:pPr>
      <w:spacing w:after="200" w:line="240" w:lineRule="auto"/>
    </w:pPr>
    <w:rPr>
      <w:b/>
      <w:bCs/>
      <w:color w:val="4F81BD" w:themeColor="accent1"/>
      <w:sz w:val="18"/>
      <w:szCs w:val="18"/>
    </w:rPr>
  </w:style>
  <w:style w:type="table" w:customStyle="1" w:styleId="ppTable">
    <w:name w:val="pp Table"/>
    <w:basedOn w:val="TableNormal"/>
    <w:uiPriority w:val="99"/>
    <w:rsid w:val="001E5E42"/>
    <w:pPr>
      <w:spacing w:after="24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odyTextIndent3">
    <w:name w:val="pp Body Text Indent 3"/>
    <w:basedOn w:val="ppBodyTextIndent2"/>
    <w:rsid w:val="001E5E42"/>
    <w:pPr>
      <w:numPr>
        <w:ilvl w:val="4"/>
      </w:numPr>
    </w:pPr>
  </w:style>
  <w:style w:type="paragraph" w:customStyle="1" w:styleId="ppBulletListIndent2">
    <w:name w:val="pp Bullet List Indent 2"/>
    <w:basedOn w:val="ppBulletListIndent"/>
    <w:qFormat/>
    <w:rsid w:val="001E5E42"/>
    <w:pPr>
      <w:numPr>
        <w:ilvl w:val="3"/>
      </w:numPr>
      <w:ind w:left="2115" w:hanging="357"/>
    </w:pPr>
  </w:style>
  <w:style w:type="paragraph" w:customStyle="1" w:styleId="ppNumberListIndent2">
    <w:name w:val="pp Number List Indent 2"/>
    <w:basedOn w:val="ppNumberListIndent"/>
    <w:qFormat/>
    <w:rsid w:val="001E5E42"/>
    <w:pPr>
      <w:numPr>
        <w:ilvl w:val="3"/>
      </w:numPr>
      <w:ind w:left="2115" w:hanging="357"/>
    </w:pPr>
  </w:style>
  <w:style w:type="paragraph" w:customStyle="1" w:styleId="ppCodeIndent3">
    <w:name w:val="pp Code Indent 3"/>
    <w:basedOn w:val="ppCodeIndent2"/>
    <w:qFormat/>
    <w:rsid w:val="001E5E42"/>
    <w:pPr>
      <w:numPr>
        <w:ilvl w:val="4"/>
      </w:numPr>
    </w:pPr>
  </w:style>
  <w:style w:type="paragraph" w:customStyle="1" w:styleId="ppCodeLanguageIndent3">
    <w:name w:val="pp Code Language Indent 3"/>
    <w:basedOn w:val="ppCodeLanguageIndent2"/>
    <w:next w:val="ppCodeIndent3"/>
    <w:qFormat/>
    <w:rsid w:val="001E5E42"/>
    <w:pPr>
      <w:numPr>
        <w:ilvl w:val="4"/>
      </w:numPr>
    </w:pPr>
  </w:style>
  <w:style w:type="paragraph" w:customStyle="1" w:styleId="ppNoteIndent3">
    <w:name w:val="pp Note Indent 3"/>
    <w:basedOn w:val="ppNoteIndent2"/>
    <w:qFormat/>
    <w:rsid w:val="001E5E42"/>
    <w:pPr>
      <w:numPr>
        <w:ilvl w:val="4"/>
      </w:numPr>
    </w:pPr>
  </w:style>
  <w:style w:type="paragraph" w:customStyle="1" w:styleId="ppFigureIndent3">
    <w:name w:val="pp Figure Indent 3"/>
    <w:basedOn w:val="ppFigureIndent2"/>
    <w:qFormat/>
    <w:rsid w:val="001E5E42"/>
    <w:pPr>
      <w:numPr>
        <w:ilvl w:val="4"/>
      </w:numPr>
    </w:pPr>
  </w:style>
  <w:style w:type="paragraph" w:customStyle="1" w:styleId="ppFigureCaptionIndent3">
    <w:name w:val="pp Figure Caption Indent 3"/>
    <w:basedOn w:val="ppFigureCaptionIndent2"/>
    <w:qFormat/>
    <w:rsid w:val="001E5E42"/>
    <w:pPr>
      <w:numPr>
        <w:ilvl w:val="4"/>
      </w:numPr>
    </w:pPr>
  </w:style>
  <w:style w:type="paragraph" w:customStyle="1" w:styleId="ppFigureNumberIndent3">
    <w:name w:val="pp Figure Number Indent 3"/>
    <w:basedOn w:val="ppFigureNumberIndent2"/>
    <w:qFormat/>
    <w:rsid w:val="001E5E42"/>
    <w:pPr>
      <w:numPr>
        <w:ilvl w:val="4"/>
      </w:numPr>
      <w:ind w:left="2160" w:firstLine="0"/>
    </w:pPr>
  </w:style>
  <w:style w:type="character" w:styleId="Hyperlink">
    <w:name w:val="Hyperlink"/>
    <w:basedOn w:val="DefaultParagraphFont"/>
    <w:uiPriority w:val="99"/>
    <w:unhideWhenUsed/>
    <w:rsid w:val="00085C0C"/>
    <w:rPr>
      <w:color w:val="0000FF" w:themeColor="hyperlink"/>
      <w:u w:val="single"/>
    </w:rPr>
  </w:style>
  <w:style w:type="character" w:styleId="Strong">
    <w:name w:val="Strong"/>
    <w:basedOn w:val="DefaultParagraphFont"/>
    <w:uiPriority w:val="22"/>
    <w:qFormat/>
    <w:rsid w:val="00CC62C2"/>
    <w:rPr>
      <w:b/>
      <w:bCs/>
    </w:rPr>
  </w:style>
  <w:style w:type="character" w:styleId="CommentReference">
    <w:name w:val="annotation reference"/>
    <w:basedOn w:val="DefaultParagraphFont"/>
    <w:uiPriority w:val="99"/>
    <w:semiHidden/>
    <w:unhideWhenUsed/>
    <w:rsid w:val="0047312C"/>
    <w:rPr>
      <w:sz w:val="16"/>
      <w:szCs w:val="16"/>
    </w:rPr>
  </w:style>
  <w:style w:type="paragraph" w:styleId="CommentText">
    <w:name w:val="annotation text"/>
    <w:basedOn w:val="Normal"/>
    <w:link w:val="CommentTextChar"/>
    <w:uiPriority w:val="99"/>
    <w:semiHidden/>
    <w:unhideWhenUsed/>
    <w:rsid w:val="0047312C"/>
    <w:pPr>
      <w:spacing w:line="240" w:lineRule="auto"/>
    </w:pPr>
    <w:rPr>
      <w:sz w:val="20"/>
      <w:szCs w:val="20"/>
    </w:rPr>
  </w:style>
  <w:style w:type="character" w:customStyle="1" w:styleId="CommentTextChar">
    <w:name w:val="Comment Text Char"/>
    <w:basedOn w:val="DefaultParagraphFont"/>
    <w:link w:val="CommentText"/>
    <w:uiPriority w:val="99"/>
    <w:semiHidden/>
    <w:rsid w:val="0047312C"/>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47312C"/>
    <w:rPr>
      <w:b/>
      <w:bCs/>
    </w:rPr>
  </w:style>
  <w:style w:type="character" w:customStyle="1" w:styleId="CommentSubjectChar">
    <w:name w:val="Comment Subject Char"/>
    <w:basedOn w:val="CommentTextChar"/>
    <w:link w:val="CommentSubject"/>
    <w:uiPriority w:val="99"/>
    <w:semiHidden/>
    <w:rsid w:val="0047312C"/>
    <w:rPr>
      <w:rFonts w:eastAsiaTheme="minorEastAsia"/>
      <w:b/>
      <w:bCs/>
      <w:sz w:val="20"/>
      <w:szCs w:val="20"/>
      <w:lang w:bidi="en-US"/>
    </w:rPr>
  </w:style>
  <w:style w:type="paragraph" w:styleId="Revision">
    <w:name w:val="Revision"/>
    <w:hidden/>
    <w:uiPriority w:val="99"/>
    <w:semiHidden/>
    <w:rsid w:val="00E23CB0"/>
    <w:pPr>
      <w:spacing w:after="0" w:line="240" w:lineRule="auto"/>
    </w:pPr>
    <w:rPr>
      <w:rFonts w:eastAsiaTheme="minorEastAsia"/>
      <w:lang w:bidi="en-US"/>
    </w:rPr>
  </w:style>
  <w:style w:type="paragraph" w:styleId="ListParagraph">
    <w:name w:val="List Paragraph"/>
    <w:basedOn w:val="Normal"/>
    <w:uiPriority w:val="34"/>
    <w:rsid w:val="00E23CB0"/>
    <w:pPr>
      <w:ind w:left="720"/>
      <w:contextualSpacing/>
    </w:pPr>
  </w:style>
  <w:style w:type="paragraph" w:styleId="TOC1">
    <w:name w:val="toc 1"/>
    <w:basedOn w:val="Normal"/>
    <w:next w:val="Normal"/>
    <w:autoRedefine/>
    <w:uiPriority w:val="39"/>
    <w:rsid w:val="00CC0462"/>
    <w:pPr>
      <w:tabs>
        <w:tab w:val="right" w:leader="dot" w:pos="9344"/>
      </w:tabs>
      <w:spacing w:before="280" w:after="0" w:line="280" w:lineRule="atLeast"/>
    </w:pPr>
    <w:rPr>
      <w:rFonts w:ascii="Arial" w:eastAsia="Batang" w:hAnsi="Arial" w:cs="Arial"/>
      <w:b/>
      <w:bCs/>
      <w:caps/>
      <w:noProof/>
      <w:sz w:val="20"/>
      <w:szCs w:val="20"/>
      <w:lang w:eastAsia="ko-KR"/>
    </w:rPr>
  </w:style>
  <w:style w:type="character" w:customStyle="1" w:styleId="ppBodyTextChar">
    <w:name w:val="pp Body Text Char"/>
    <w:basedOn w:val="DefaultParagraphFont"/>
    <w:link w:val="ppBodyText"/>
    <w:locked/>
    <w:rsid w:val="00CC0462"/>
    <w:rPr>
      <w:rFonts w:eastAsiaTheme="minorEastAsia"/>
      <w:lang w:bidi="en-US"/>
    </w:rPr>
  </w:style>
  <w:style w:type="paragraph" w:styleId="TOC3">
    <w:name w:val="toc 3"/>
    <w:basedOn w:val="Normal"/>
    <w:next w:val="Normal"/>
    <w:autoRedefine/>
    <w:uiPriority w:val="39"/>
    <w:unhideWhenUsed/>
    <w:rsid w:val="00CC0462"/>
    <w:pPr>
      <w:spacing w:after="100"/>
      <w:ind w:left="440"/>
    </w:pPr>
  </w:style>
  <w:style w:type="paragraph" w:customStyle="1" w:styleId="ppBodyAfterTableText">
    <w:name w:val="pp Body After Table Text"/>
    <w:basedOn w:val="ppBodyText"/>
    <w:next w:val="BodyText"/>
    <w:qFormat/>
    <w:rsid w:val="001E5E42"/>
    <w:pPr>
      <w:spacing w:before="240"/>
    </w:pPr>
  </w:style>
  <w:style w:type="paragraph" w:styleId="BodyText">
    <w:name w:val="Body Text"/>
    <w:basedOn w:val="Normal"/>
    <w:link w:val="BodyTextChar"/>
    <w:semiHidden/>
    <w:unhideWhenUsed/>
    <w:rsid w:val="001E5E42"/>
  </w:style>
  <w:style w:type="character" w:customStyle="1" w:styleId="BodyTextChar">
    <w:name w:val="Body Text Char"/>
    <w:basedOn w:val="DefaultParagraphFont"/>
    <w:link w:val="BodyText"/>
    <w:semiHidden/>
    <w:rsid w:val="001E5E42"/>
    <w:rPr>
      <w:rFonts w:eastAsiaTheme="minorEastAsia"/>
      <w:lang w:bidi="en-US"/>
    </w:rPr>
  </w:style>
  <w:style w:type="character" w:styleId="FollowedHyperlink">
    <w:name w:val="FollowedHyperlink"/>
    <w:basedOn w:val="DefaultParagraphFont"/>
    <w:uiPriority w:val="99"/>
    <w:semiHidden/>
    <w:unhideWhenUsed/>
    <w:rsid w:val="003F780B"/>
    <w:rPr>
      <w:color w:val="800080" w:themeColor="followedHyperlink"/>
      <w:u w:val="single"/>
    </w:rPr>
  </w:style>
  <w:style w:type="paragraph" w:styleId="NormalWeb">
    <w:name w:val="Normal (Web)"/>
    <w:basedOn w:val="Normal"/>
    <w:uiPriority w:val="99"/>
    <w:semiHidden/>
    <w:unhideWhenUsed/>
    <w:rsid w:val="005C20EC"/>
    <w:pPr>
      <w:spacing w:before="100" w:beforeAutospacing="1" w:after="100" w:afterAutospacing="1" w:line="240" w:lineRule="auto"/>
    </w:pPr>
    <w:rPr>
      <w:rFonts w:ascii="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7919036">
      <w:bodyDiv w:val="1"/>
      <w:marLeft w:val="0"/>
      <w:marRight w:val="0"/>
      <w:marTop w:val="0"/>
      <w:marBottom w:val="0"/>
      <w:divBdr>
        <w:top w:val="none" w:sz="0" w:space="0" w:color="auto"/>
        <w:left w:val="none" w:sz="0" w:space="0" w:color="auto"/>
        <w:bottom w:val="none" w:sz="0" w:space="0" w:color="auto"/>
        <w:right w:val="none" w:sz="0" w:space="0" w:color="auto"/>
      </w:divBdr>
    </w:div>
    <w:div w:id="2030181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hyperlink" Target="http://msdn.microsoft.com/en-us/library/ff423674.asp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windows.azure.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ex.PRIMROSE-HILL\AppData\Roaming\Microsoft\Templates\ppCont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1 6 " ? > < D o c S e t t i n g s   x m l n s : x s i = " h t t p : / / w w w . w 3 . o r g / 2 0 0 1 / X M L S c h e m a - i n s t a n c e "   x m l n s : x s d = " h t t p : / / w w w . w 3 . o r g / 2 0 0 1 / X M L S c h e m a " >  
     < R e v i e w > t r u e < / R e v i e w >  
     < R e v i e w M o d e > A l l < / R e v i e w M o d e >  
     < S u p r e s s i o n s / >  
 < / D o c S e t t i n g s > 
</file>

<file path=customXml/item2.xml>��< ? x m l   v e r s i o n = " 1 . 0 "   e n c o d i n g = " u t f - 1 6 " ? > < t o c   x m l n s : x s i = " h t t p : / / w w w . w 3 . o r g / 2 0 0 1 / X M L S c h e m a - i n s t a n c e "   x m l n s : x s d = " h t t p : / / w w w . w 3 . o r g / 2 0 0 1 / X M L 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436BFC-36A4-49EF-9511-FFDD33D683E4}">
  <ds:schemaRefs>
    <ds:schemaRef ds:uri="http://www.w3.org/2001/XMLSchema"/>
  </ds:schemaRefs>
</ds:datastoreItem>
</file>

<file path=customXml/itemProps2.xml><?xml version="1.0" encoding="utf-8"?>
<ds:datastoreItem xmlns:ds="http://schemas.openxmlformats.org/officeDocument/2006/customXml" ds:itemID="{BD9C69C9-12BD-440A-9D69-F4EE48F80977}">
  <ds:schemaRefs>
    <ds:schemaRef ds:uri="http://www.w3.org/2001/XMLSchema"/>
  </ds:schemaRefs>
</ds:datastoreItem>
</file>

<file path=customXml/itemProps3.xml><?xml version="1.0" encoding="utf-8"?>
<ds:datastoreItem xmlns:ds="http://schemas.openxmlformats.org/officeDocument/2006/customXml" ds:itemID="{572B9EAD-64B2-4BF3-B2BD-9EB004EC7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ppContent.dotx</Template>
  <TotalTime>59</TotalTime>
  <Pages>75</Pages>
  <Words>11935</Words>
  <Characters>68031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Content Master</Company>
  <LinksUpToDate>false</LinksUpToDate>
  <CharactersWithSpaces>79807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Perez</dc:creator>
  <cp:lastModifiedBy>Alex Homer</cp:lastModifiedBy>
  <cp:revision>16</cp:revision>
  <cp:lastPrinted>2011-04-15T15:24:00Z</cp:lastPrinted>
  <dcterms:created xsi:type="dcterms:W3CDTF">2011-05-18T09:15:00Z</dcterms:created>
  <dcterms:modified xsi:type="dcterms:W3CDTF">2011-06-07T14:04:00Z</dcterms:modified>
</cp:coreProperties>
</file>